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</w:p>
    <w:p w:rsidR="001F0AA8" w:rsidRPr="0065486A" w:rsidRDefault="001F0AA8" w:rsidP="0065486A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75pt;height:121.5pt">
            <v:imagedata r:id="rId7" o:title=""/>
          </v:shape>
        </w:pict>
      </w:r>
    </w:p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  <w:r>
        <w:rPr>
          <w:noProof/>
          <w:lang w:val="uk-UA" w:eastAsia="uk-UA"/>
        </w:rPr>
        <w:pict>
          <v:shape id="Picture 6" o:spid="_x0000_s1026" type="#_x0000_t75" alt="title.jpg" style="position:absolute;left:0;text-align:left;margin-left:0;margin-top:0;width:508.2pt;height:226.65pt;z-index:-251658240;visibility:visible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1F0AA8" w:rsidRDefault="001F0AA8" w:rsidP="00CF6649">
      <w:pPr>
        <w:rPr>
          <w:noProof/>
        </w:rPr>
      </w:pPr>
      <w:r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-5.25pt;margin-top:266.2pt;width:473.25pt;height:138.75pt;z-index:2516592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WFtQIAALY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" filled="f" stroked="f">
            <v:textbox inset=",,,0">
              <w:txbxContent>
                <w:tbl>
                  <w:tblPr>
                    <w:tblW w:w="0" w:type="auto"/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7708"/>
                  </w:tblGrid>
                  <w:tr w:rsidR="001F0AA8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F0AA8" w:rsidRPr="00E15BCD" w:rsidRDefault="001F0AA8" w:rsidP="002254D2">
                        <w:pPr>
                          <w:pStyle w:val="pre-title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Timetable Generator </w:t>
                        </w:r>
                      </w:p>
                    </w:tc>
                  </w:tr>
                  <w:tr w:rsidR="001F0AA8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F0AA8" w:rsidRPr="00E15BCD" w:rsidRDefault="001F0AA8" w:rsidP="0035557C">
                        <w:pPr>
                          <w:pStyle w:val="pre-title"/>
                        </w:pPr>
                        <w:r w:rsidRPr="00E15BCD">
                          <w:t xml:space="preserve">Step </w:t>
                        </w:r>
                        <w:r>
                          <w:t>1</w:t>
                        </w:r>
                      </w:p>
                    </w:tc>
                  </w:tr>
                  <w:tr w:rsidR="001F0AA8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F0AA8" w:rsidRPr="00E15BCD" w:rsidRDefault="001F0AA8" w:rsidP="0049355F">
                        <w:pPr>
                          <w:pStyle w:val="Title"/>
                        </w:pPr>
                        <w:r>
                          <w:t>Functional Requirement Specification</w:t>
                        </w:r>
                      </w:p>
                    </w:tc>
                  </w:tr>
                  <w:tr w:rsidR="001F0AA8" w:rsidRPr="00E15BCD" w:rsidTr="00E15BCD">
                    <w:trPr>
                      <w:trHeight w:val="20"/>
                    </w:trPr>
                    <w:tc>
                      <w:tcPr>
                        <w:tcW w:w="7708" w:type="dxa"/>
                      </w:tcPr>
                      <w:p w:rsidR="001F0AA8" w:rsidRPr="00E15BCD" w:rsidRDefault="001F0AA8" w:rsidP="00342935">
                        <w:pPr>
                          <w:pStyle w:val="Subtitle"/>
                        </w:pPr>
                        <w:r>
                          <w:rPr>
                            <w:rStyle w:val="SubtitleChar"/>
                          </w:rPr>
                          <w:t>Use Cases &amp; Acceptance Criteria</w:t>
                        </w:r>
                      </w:p>
                    </w:tc>
                  </w:tr>
                </w:tbl>
                <w:p w:rsidR="001F0AA8" w:rsidRDefault="001F0AA8"/>
              </w:txbxContent>
            </v:textbox>
            <w10:wrap type="square" anchorx="margin" anchory="margin"/>
          </v:shape>
        </w:pict>
      </w:r>
    </w:p>
    <w:p w:rsidR="001F0AA8" w:rsidRDefault="001F0AA8" w:rsidP="00CF6649">
      <w:pPr>
        <w:rPr>
          <w:noProof/>
        </w:rPr>
      </w:pPr>
    </w:p>
    <w:p w:rsidR="001F0AA8" w:rsidRDefault="001F0AA8" w:rsidP="00CF6649">
      <w:pPr>
        <w:rPr>
          <w:noProof/>
        </w:rPr>
      </w:pPr>
    </w:p>
    <w:p w:rsidR="001F0AA8" w:rsidRDefault="001F0AA8">
      <w:pPr>
        <w:spacing w:after="200"/>
        <w:jc w:val="left"/>
        <w:rPr>
          <w:rFonts w:eastAsia="MS Gothic"/>
          <w:b/>
          <w:bCs/>
          <w:i/>
          <w:iCs/>
          <w:spacing w:val="15"/>
          <w:szCs w:val="24"/>
        </w:rPr>
      </w:pPr>
      <w:r>
        <w:rPr>
          <w:noProof/>
          <w:lang w:val="uk-UA" w:eastAsia="uk-UA"/>
        </w:rPr>
        <w:pict>
          <v:shape id="Text Box 3" o:spid="_x0000_s1028" type="#_x0000_t202" style="position:absolute;margin-left:1pt;margin-top:2.95pt;width:378.55pt;height:90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4F81BD"/>
                      <w:left w:val="single" w:sz="4" w:space="0" w:color="4F81BD"/>
                      <w:bottom w:val="single" w:sz="4" w:space="0" w:color="4F81BD"/>
                      <w:right w:val="single" w:sz="4" w:space="0" w:color="4F81BD"/>
                      <w:insideH w:val="single" w:sz="6" w:space="0" w:color="4F81BD"/>
                      <w:insideV w:val="single" w:sz="6" w:space="0" w:color="4F81BD"/>
                    </w:tblBorders>
                    <w:tblCellMar>
                      <w:top w:w="29" w:type="dxa"/>
                      <w:left w:w="58" w:type="dxa"/>
                      <w:bottom w:w="29" w:type="dxa"/>
                      <w:right w:w="58" w:type="dxa"/>
                    </w:tblCellMar>
                    <w:tblLook w:val="00A0"/>
                  </w:tblPr>
                  <w:tblGrid>
                    <w:gridCol w:w="1928"/>
                    <w:gridCol w:w="2900"/>
                  </w:tblGrid>
                  <w:tr w:rsidR="001F0AA8" w:rsidRPr="00E15BCD" w:rsidTr="008A6352">
                    <w:tc>
                      <w:tcPr>
                        <w:tcW w:w="1928" w:type="dxa"/>
                        <w:tcBorders>
                          <w:top w:val="single" w:sz="4" w:space="0" w:color="4F81BD"/>
                        </w:tcBorders>
                        <w:shd w:val="clear" w:color="auto" w:fill="95B3D7"/>
                      </w:tcPr>
                      <w:p w:rsidR="001F0AA8" w:rsidRPr="00E15BCD" w:rsidRDefault="001F0AA8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 xml:space="preserve">Version Number </w:t>
                        </w:r>
                      </w:p>
                    </w:tc>
                    <w:tc>
                      <w:tcPr>
                        <w:tcW w:w="2900" w:type="dxa"/>
                        <w:tcBorders>
                          <w:top w:val="single" w:sz="4" w:space="0" w:color="4F81BD"/>
                        </w:tcBorders>
                        <w:shd w:val="clear" w:color="auto" w:fill="FFFFFF"/>
                      </w:tcPr>
                      <w:p w:rsidR="001F0AA8" w:rsidRPr="00E15BCD" w:rsidRDefault="001F0AA8" w:rsidP="00E15BCD">
                        <w:pPr>
                          <w:spacing w:line="240" w:lineRule="auto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</w:t>
                        </w:r>
                        <w:r w:rsidRPr="00E15BCD">
                          <w:rPr>
                            <w:sz w:val="22"/>
                          </w:rPr>
                          <w:t>.0</w:t>
                        </w:r>
                      </w:p>
                    </w:tc>
                  </w:tr>
                  <w:tr w:rsidR="001F0AA8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F0AA8" w:rsidRPr="00E15BCD" w:rsidRDefault="001F0AA8" w:rsidP="00E15BCD">
                        <w:pPr>
                          <w:spacing w:line="240" w:lineRule="auto"/>
                          <w:jc w:val="left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Status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F0AA8" w:rsidRPr="00E15BCD" w:rsidRDefault="001F0AA8" w:rsidP="00E15BCD">
                        <w:pPr>
                          <w:spacing w:line="240" w:lineRule="auto"/>
                        </w:pPr>
                        <w:r w:rsidRPr="00E15BCD">
                          <w:t>Draft</w:t>
                        </w:r>
                      </w:p>
                    </w:tc>
                  </w:tr>
                  <w:tr w:rsidR="001F0AA8" w:rsidRPr="00E15BCD" w:rsidTr="008A6352">
                    <w:tc>
                      <w:tcPr>
                        <w:tcW w:w="1928" w:type="dxa"/>
                        <w:shd w:val="clear" w:color="auto" w:fill="95B3D7"/>
                      </w:tcPr>
                      <w:p w:rsidR="001F0AA8" w:rsidRPr="00E15BCD" w:rsidRDefault="001F0AA8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Document Date</w:t>
                        </w:r>
                      </w:p>
                    </w:tc>
                    <w:tc>
                      <w:tcPr>
                        <w:tcW w:w="2900" w:type="dxa"/>
                        <w:shd w:val="clear" w:color="auto" w:fill="FFFFFF"/>
                      </w:tcPr>
                      <w:p w:rsidR="001F0AA8" w:rsidRPr="00E15BCD" w:rsidRDefault="001F0AA8" w:rsidP="00E15BCD">
                        <w:pPr>
                          <w:spacing w:line="240" w:lineRule="auto"/>
                        </w:pPr>
                        <w:r>
                          <w:t>28/09</w:t>
                        </w:r>
                        <w:r w:rsidRPr="00E15BCD">
                          <w:t>/2015</w:t>
                        </w:r>
                      </w:p>
                    </w:tc>
                  </w:tr>
                  <w:tr w:rsidR="001F0AA8" w:rsidRPr="00E15BCD" w:rsidTr="008A6352">
                    <w:tc>
                      <w:tcPr>
                        <w:tcW w:w="1928" w:type="dxa"/>
                        <w:tcBorders>
                          <w:bottom w:val="single" w:sz="4" w:space="0" w:color="4F81BD"/>
                        </w:tcBorders>
                        <w:shd w:val="clear" w:color="auto" w:fill="95B3D7"/>
                      </w:tcPr>
                      <w:p w:rsidR="001F0AA8" w:rsidRPr="00E15BCD" w:rsidRDefault="001F0AA8" w:rsidP="00E15BCD">
                        <w:pPr>
                          <w:spacing w:line="240" w:lineRule="auto"/>
                          <w:rPr>
                            <w:b/>
                            <w:sz w:val="22"/>
                          </w:rPr>
                        </w:pPr>
                        <w:r w:rsidRPr="00E15BCD">
                          <w:rPr>
                            <w:b/>
                            <w:sz w:val="22"/>
                          </w:rPr>
                          <w:t>Owner</w:t>
                        </w:r>
                      </w:p>
                    </w:tc>
                    <w:tc>
                      <w:tcPr>
                        <w:tcW w:w="2900" w:type="dxa"/>
                        <w:tcBorders>
                          <w:bottom w:val="single" w:sz="4" w:space="0" w:color="4F81BD"/>
                        </w:tcBorders>
                        <w:shd w:val="clear" w:color="auto" w:fill="FFFFFF"/>
                      </w:tcPr>
                      <w:p w:rsidR="001F0AA8" w:rsidRPr="00E15BCD" w:rsidRDefault="001F0AA8" w:rsidP="00E15BCD">
                        <w:pPr>
                          <w:spacing w:line="240" w:lineRule="auto"/>
                        </w:pPr>
                        <w:r>
                          <w:t>TG Group</w:t>
                        </w:r>
                      </w:p>
                    </w:tc>
                  </w:tr>
                </w:tbl>
                <w:p w:rsidR="001F0AA8" w:rsidRDefault="001F0AA8"/>
              </w:txbxContent>
            </v:textbox>
          </v:shape>
        </w:pict>
      </w:r>
      <w:r>
        <w:rPr>
          <w:rFonts w:eastAsia="MS Gothic"/>
          <w:b/>
          <w:bCs/>
          <w:i/>
          <w:iCs/>
          <w:spacing w:val="15"/>
          <w:szCs w:val="24"/>
        </w:rPr>
        <w:br w:type="page"/>
      </w:r>
    </w:p>
    <w:p w:rsidR="001F0AA8" w:rsidRPr="00C66DBD" w:rsidRDefault="001F0AA8" w:rsidP="00471ECB">
      <w:pPr>
        <w:pStyle w:val="Version-paragraph"/>
      </w:pPr>
      <w:r w:rsidRPr="00C66DBD">
        <w:t xml:space="preserve">Version </w:t>
      </w:r>
      <w:r w:rsidRPr="00471ECB">
        <w:t>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1138"/>
        <w:gridCol w:w="1350"/>
        <w:gridCol w:w="2520"/>
        <w:gridCol w:w="4468"/>
      </w:tblGrid>
      <w:tr w:rsidR="001F0AA8" w:rsidRPr="00E15BCD" w:rsidTr="00E15BCD">
        <w:tc>
          <w:tcPr>
            <w:tcW w:w="1138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Author</w:t>
            </w:r>
          </w:p>
        </w:tc>
        <w:tc>
          <w:tcPr>
            <w:tcW w:w="4468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 of Change</w:t>
            </w:r>
          </w:p>
        </w:tc>
      </w:tr>
      <w:tr w:rsidR="001F0AA8" w:rsidRPr="00E15BCD" w:rsidTr="00E15BCD">
        <w:tc>
          <w:tcPr>
            <w:tcW w:w="1138" w:type="dxa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 w:rsidRPr="00E15BCD">
              <w:t>0.1.0</w:t>
            </w:r>
          </w:p>
        </w:tc>
        <w:tc>
          <w:tcPr>
            <w:tcW w:w="1350" w:type="dxa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>
              <w:t>28/09</w:t>
            </w:r>
            <w:r w:rsidRPr="00E15BCD">
              <w:t>/2015</w:t>
            </w:r>
          </w:p>
        </w:tc>
        <w:tc>
          <w:tcPr>
            <w:tcW w:w="2520" w:type="dxa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 w:rsidRPr="00E15BCD">
              <w:t>Initial Draft</w:t>
            </w:r>
          </w:p>
        </w:tc>
      </w:tr>
      <w:tr w:rsidR="001F0AA8" w:rsidRPr="00E15BCD" w:rsidTr="00E15BCD">
        <w:tc>
          <w:tcPr>
            <w:tcW w:w="1138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>
              <w:t>0.2.0</w:t>
            </w:r>
          </w:p>
        </w:tc>
        <w:tc>
          <w:tcPr>
            <w:tcW w:w="1350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>
              <w:t>28/09/2015</w:t>
            </w:r>
          </w:p>
        </w:tc>
        <w:tc>
          <w:tcPr>
            <w:tcW w:w="2520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  <w:r>
              <w:t>Ihor Dvorsky</w:t>
            </w:r>
          </w:p>
        </w:tc>
        <w:tc>
          <w:tcPr>
            <w:tcW w:w="4468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>
              <w:t>Section 3.1 ‘</w:t>
            </w:r>
            <w:r w:rsidRPr="004D0812">
              <w:t>M.FCL.01 Create Faculty</w:t>
            </w:r>
            <w:r>
              <w:t>’ was added.</w:t>
            </w:r>
          </w:p>
        </w:tc>
      </w:tr>
    </w:tbl>
    <w:p w:rsidR="001F0AA8" w:rsidRDefault="001F0AA8" w:rsidP="00A02759">
      <w:pPr>
        <w:pStyle w:val="Tableofcontents"/>
      </w:pPr>
      <w:r>
        <w:t>Contents</w:t>
      </w:r>
    </w:p>
    <w:p w:rsidR="001F0AA8" w:rsidRDefault="001F0AA8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1</w:t>
      </w:r>
      <w:r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 w:rsidRPr="000B32EF">
        <w:rPr>
          <w:rFonts w:eastAsia="Times New Roman"/>
          <w:noProof/>
          <w:lang w:eastAsia="ru-RU"/>
        </w:rPr>
        <w:t>1.3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 w:rsidRPr="000B32EF">
        <w:rPr>
          <w:rFonts w:eastAsia="Times New Roman"/>
          <w:noProof/>
          <w:lang w:eastAsia="ru-RU"/>
        </w:rPr>
        <w:t>Use-Cases Numbering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0AA8" w:rsidRDefault="001F0AA8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2</w:t>
      </w:r>
      <w:r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Relation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2.2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Object Type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2.2.2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Department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0AA8" w:rsidRDefault="001F0AA8">
      <w:pPr>
        <w:pStyle w:val="TOC1"/>
        <w:tabs>
          <w:tab w:val="left" w:pos="440"/>
          <w:tab w:val="right" w:leader="dot" w:pos="9350"/>
        </w:tabs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</w:pPr>
      <w:r>
        <w:rPr>
          <w:noProof/>
        </w:rPr>
        <w:t>3</w:t>
      </w:r>
      <w:r>
        <w:rPr>
          <w:rFonts w:ascii="Times New Roman" w:eastAsia="Times New Roman" w:hAnsi="Times New Roman"/>
          <w:b w:val="0"/>
          <w:noProof/>
          <w:sz w:val="24"/>
          <w:szCs w:val="24"/>
          <w:lang w:val="uk-UA" w:eastAsia="uk-UA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3.1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M.FCL.01 Create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3.1.4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3.2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M.FCL.02 Update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3.2.4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pPr>
        <w:pStyle w:val="TOC2"/>
        <w:tabs>
          <w:tab w:val="left" w:pos="880"/>
          <w:tab w:val="right" w:leader="dot" w:pos="9350"/>
        </w:tabs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</w:pPr>
      <w:r>
        <w:rPr>
          <w:noProof/>
        </w:rPr>
        <w:t>3.3</w:t>
      </w:r>
      <w:r>
        <w:rPr>
          <w:rFonts w:ascii="Times New Roman" w:eastAsia="Times New Roman" w:hAnsi="Times New Roman"/>
          <w:i w:val="0"/>
          <w:noProof/>
          <w:sz w:val="24"/>
          <w:szCs w:val="24"/>
          <w:lang w:val="uk-UA" w:eastAsia="uk-UA"/>
        </w:rPr>
        <w:tab/>
      </w:r>
      <w:r>
        <w:rPr>
          <w:noProof/>
        </w:rPr>
        <w:t>M.FCL.02 Delete Faculty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3.3.1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3.3.2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3.3.3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pPr>
        <w:pStyle w:val="TOC3"/>
        <w:tabs>
          <w:tab w:val="left" w:pos="1320"/>
          <w:tab w:val="right" w:leader="dot" w:pos="9350"/>
        </w:tabs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</w:pPr>
      <w:r>
        <w:rPr>
          <w:noProof/>
        </w:rPr>
        <w:t>3.3.4</w:t>
      </w: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tab/>
      </w:r>
      <w:r>
        <w:rPr>
          <w:noProof/>
        </w:rPr>
        <w:t>Open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_Toc431249270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0AA8" w:rsidRDefault="001F0AA8">
      <w:r>
        <w:rPr>
          <w:b/>
        </w:rPr>
        <w:fldChar w:fldCharType="end"/>
      </w:r>
    </w:p>
    <w:p w:rsidR="001F0AA8" w:rsidRDefault="001F0AA8">
      <w:pPr>
        <w:spacing w:after="200"/>
        <w:jc w:val="left"/>
        <w:rPr>
          <w:rFonts w:ascii="Cambria" w:hAnsi="Cambria"/>
          <w:i/>
          <w:color w:val="365F91"/>
          <w:sz w:val="28"/>
        </w:rPr>
      </w:pPr>
      <w:r>
        <w:br w:type="page"/>
      </w:r>
    </w:p>
    <w:p w:rsidR="001F0AA8" w:rsidRPr="00471ECB" w:rsidRDefault="001F0AA8" w:rsidP="00993319">
      <w:pPr>
        <w:pStyle w:val="Version-paragraph"/>
      </w:pPr>
      <w:r>
        <w:t>Document Reference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8"/>
        <w:gridCol w:w="5291"/>
      </w:tblGrid>
      <w:tr w:rsidR="001F0AA8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8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Document Name</w:t>
            </w:r>
          </w:p>
        </w:tc>
        <w:tc>
          <w:tcPr>
            <w:tcW w:w="5291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Description</w:t>
            </w:r>
          </w:p>
        </w:tc>
      </w:tr>
      <w:tr w:rsidR="001F0AA8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080881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/>
            </w:pPr>
          </w:p>
        </w:tc>
        <w:tc>
          <w:tcPr>
            <w:tcW w:w="3768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  <w:tc>
          <w:tcPr>
            <w:tcW w:w="5291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</w:tr>
    </w:tbl>
    <w:p w:rsidR="001F0AA8" w:rsidRPr="00AE5A91" w:rsidRDefault="001F0AA8" w:rsidP="00845FC9">
      <w:pPr>
        <w:pStyle w:val="Version-paragraph"/>
        <w:rPr>
          <w:i w:val="0"/>
          <w:color w:val="0000FF"/>
        </w:rPr>
      </w:pPr>
      <w:r>
        <w:t>Glossary of Terms</w:t>
      </w:r>
    </w:p>
    <w:tbl>
      <w:tblPr>
        <w:tblpPr w:leftFromText="180" w:rightFromText="180" w:vertAnchor="text" w:horzAnchor="margin" w:tblpY="86"/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17"/>
        <w:gridCol w:w="3767"/>
        <w:gridCol w:w="5292"/>
      </w:tblGrid>
      <w:tr w:rsidR="001F0AA8" w:rsidRPr="00E15BCD" w:rsidTr="00E15BCD">
        <w:trPr>
          <w:tblHeader/>
        </w:trPr>
        <w:tc>
          <w:tcPr>
            <w:tcW w:w="417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bookmarkStart w:id="0" w:name="_Toc266115588"/>
            <w:r w:rsidRPr="00E15BCD">
              <w:rPr>
                <w:b/>
                <w:sz w:val="22"/>
              </w:rPr>
              <w:t>#</w:t>
            </w:r>
          </w:p>
        </w:tc>
        <w:tc>
          <w:tcPr>
            <w:tcW w:w="3767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Acronym</w:t>
            </w:r>
          </w:p>
        </w:tc>
        <w:tc>
          <w:tcPr>
            <w:tcW w:w="5292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Interpretation</w:t>
            </w:r>
          </w:p>
        </w:tc>
      </w:tr>
      <w:tr w:rsidR="001F0AA8" w:rsidRPr="00E15BCD" w:rsidTr="00E15BCD">
        <w:tc>
          <w:tcPr>
            <w:tcW w:w="417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080881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0"/>
            </w:pPr>
          </w:p>
        </w:tc>
        <w:tc>
          <w:tcPr>
            <w:tcW w:w="3767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  <w:tc>
          <w:tcPr>
            <w:tcW w:w="5292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</w:tr>
      <w:bookmarkEnd w:id="0"/>
    </w:tbl>
    <w:p w:rsidR="001F0AA8" w:rsidRDefault="001F0AA8" w:rsidP="00993319">
      <w:pPr>
        <w:pStyle w:val="Body"/>
        <w:rPr>
          <w:color w:val="365F91"/>
        </w:rPr>
      </w:pPr>
    </w:p>
    <w:p w:rsidR="001F0AA8" w:rsidRPr="001A3B44" w:rsidRDefault="001F0AA8" w:rsidP="00993319">
      <w:pPr>
        <w:pStyle w:val="Body"/>
        <w:rPr>
          <w:color w:val="365F91"/>
        </w:rPr>
      </w:pPr>
    </w:p>
    <w:p w:rsidR="001F0AA8" w:rsidRDefault="001F0AA8" w:rsidP="0047620C">
      <w:pPr>
        <w:pStyle w:val="Heading1"/>
        <w:numPr>
          <w:ilvl w:val="0"/>
          <w:numId w:val="12"/>
        </w:numPr>
      </w:pPr>
      <w:bookmarkStart w:id="1" w:name="_Ref319247450"/>
      <w:bookmarkStart w:id="2" w:name="_Toc431249246"/>
      <w:bookmarkStart w:id="3" w:name="_Toc311573511"/>
      <w:r>
        <w:t>Introduction</w:t>
      </w:r>
      <w:bookmarkEnd w:id="1"/>
      <w:bookmarkEnd w:id="2"/>
    </w:p>
    <w:p w:rsidR="001F0AA8" w:rsidRDefault="001F0AA8" w:rsidP="00EE791F">
      <w:r w:rsidRPr="00EE791F">
        <w:t xml:space="preserve">This document has been executed by </w:t>
      </w:r>
      <w:r>
        <w:t>TG Group</w:t>
      </w:r>
      <w:r w:rsidRPr="00EE791F">
        <w:t xml:space="preserve"> in Analysis Phase </w:t>
      </w:r>
      <w:r>
        <w:rPr>
          <w:rFonts w:eastAsia="Times New Roman"/>
          <w:lang w:eastAsia="ru-RU"/>
        </w:rPr>
        <w:t>of Step 1</w:t>
      </w:r>
      <w:r w:rsidRPr="005C1743">
        <w:rPr>
          <w:rFonts w:eastAsia="Times New Roman"/>
          <w:lang w:eastAsia="ru-RU"/>
        </w:rPr>
        <w:t xml:space="preserve"> of</w:t>
      </w:r>
      <w:r>
        <w:rPr>
          <w:rFonts w:eastAsia="Times New Roman"/>
          <w:lang w:eastAsia="ru-RU"/>
        </w:rPr>
        <w:t xml:space="preserve"> Timetable Generator Project</w:t>
      </w:r>
      <w:r>
        <w:t>.</w:t>
      </w:r>
    </w:p>
    <w:p w:rsidR="001F0AA8" w:rsidRPr="00EE791F" w:rsidRDefault="001F0AA8" w:rsidP="00EE791F">
      <w:pPr>
        <w:pStyle w:val="Heading2"/>
        <w:numPr>
          <w:ilvl w:val="1"/>
          <w:numId w:val="12"/>
        </w:numPr>
      </w:pPr>
      <w:bookmarkStart w:id="4" w:name="_Toc122940743"/>
      <w:bookmarkStart w:id="5" w:name="_Toc123454337"/>
      <w:bookmarkStart w:id="6" w:name="_Toc266115591"/>
      <w:bookmarkStart w:id="7" w:name="_Toc431249247"/>
      <w:r>
        <w:t xml:space="preserve">Document </w:t>
      </w:r>
      <w:r w:rsidRPr="00EE791F">
        <w:t>Purpose</w:t>
      </w:r>
      <w:bookmarkEnd w:id="4"/>
      <w:bookmarkEnd w:id="5"/>
      <w:bookmarkEnd w:id="6"/>
      <w:bookmarkEnd w:id="7"/>
    </w:p>
    <w:p w:rsidR="001F0AA8" w:rsidRDefault="001F0AA8" w:rsidP="00933227">
      <w:pPr>
        <w:pStyle w:val="Body"/>
        <w:tabs>
          <w:tab w:val="right" w:pos="9360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This document defines functional requirements for Step 1 of Timetable Generator Project.</w:t>
      </w:r>
    </w:p>
    <w:p w:rsidR="001F0AA8" w:rsidRPr="00EE791F" w:rsidRDefault="001F0AA8" w:rsidP="00080881">
      <w:pPr>
        <w:pStyle w:val="Heading2"/>
        <w:numPr>
          <w:ilvl w:val="1"/>
          <w:numId w:val="12"/>
        </w:numPr>
      </w:pPr>
      <w:bookmarkStart w:id="8" w:name="_Toc431249248"/>
      <w:r>
        <w:t>Approach</w:t>
      </w:r>
      <w:bookmarkEnd w:id="8"/>
    </w:p>
    <w:p w:rsidR="001F0AA8" w:rsidRPr="00933227" w:rsidRDefault="001F0AA8" w:rsidP="005D3E93">
      <w:pPr>
        <w:pStyle w:val="Body"/>
        <w:rPr>
          <w:rFonts w:eastAsia="Times New Roman"/>
          <w:color w:val="FF0000"/>
          <w:lang w:eastAsia="ru-RU"/>
        </w:rPr>
      </w:pPr>
      <w:r w:rsidRPr="00933227">
        <w:rPr>
          <w:rFonts w:eastAsia="Times New Roman"/>
          <w:color w:val="FF0000"/>
          <w:lang w:eastAsia="ru-RU"/>
        </w:rPr>
        <w:t>This document consists of ...</w:t>
      </w:r>
    </w:p>
    <w:p w:rsidR="001F0AA8" w:rsidRDefault="001F0AA8" w:rsidP="00771692">
      <w:pPr>
        <w:pStyle w:val="Heading2"/>
        <w:numPr>
          <w:ilvl w:val="1"/>
          <w:numId w:val="12"/>
        </w:numPr>
        <w:rPr>
          <w:rFonts w:eastAsia="Times New Roman"/>
          <w:lang w:eastAsia="ru-RU"/>
        </w:rPr>
      </w:pPr>
      <w:bookmarkStart w:id="9" w:name="_Toc431249249"/>
      <w:r>
        <w:rPr>
          <w:rFonts w:eastAsia="Times New Roman"/>
          <w:lang w:eastAsia="ru-RU"/>
        </w:rPr>
        <w:t>Use-Cases Numbering Rules</w:t>
      </w:r>
      <w:bookmarkEnd w:id="9"/>
    </w:p>
    <w:p w:rsidR="001F0AA8" w:rsidRDefault="001F0AA8" w:rsidP="00771692">
      <w:pPr>
        <w:rPr>
          <w:lang w:eastAsia="ru-RU"/>
        </w:rPr>
      </w:pPr>
      <w:r>
        <w:rPr>
          <w:lang w:eastAsia="ru-RU"/>
        </w:rPr>
        <w:t xml:space="preserve">Use-Cases listed in this document are numbered according to the following rule: </w:t>
      </w:r>
    </w:p>
    <w:p w:rsidR="001F0AA8" w:rsidRDefault="001F0AA8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>&lt;Short Name of Actor&gt;.</w:t>
      </w: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>.</w:t>
      </w: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>.&lt;Short Name Use-Case&gt;</w:t>
      </w:r>
    </w:p>
    <w:p w:rsidR="001F0AA8" w:rsidRDefault="001F0AA8" w:rsidP="000546AC">
      <w:pPr>
        <w:ind w:firstLine="432"/>
        <w:rPr>
          <w:i/>
          <w:lang w:eastAsia="ru-RU"/>
        </w:rPr>
      </w:pPr>
      <w:r>
        <w:rPr>
          <w:i/>
          <w:lang w:eastAsia="ru-RU"/>
        </w:rPr>
        <w:t xml:space="preserve">&lt;Short Name of Actor&gt; </w:t>
      </w:r>
      <w:r w:rsidRPr="000546AC">
        <w:rPr>
          <w:lang w:eastAsia="ru-RU"/>
        </w:rPr>
        <w:t xml:space="preserve">is a short name of actor in the system. See </w:t>
      </w:r>
      <w:r w:rsidRPr="000546AC">
        <w:rPr>
          <w:b/>
          <w:lang w:eastAsia="ru-RU"/>
        </w:rPr>
        <w:t>table 1</w:t>
      </w:r>
      <w:r w:rsidRPr="000546AC">
        <w:rPr>
          <w:lang w:eastAsia="ru-RU"/>
        </w:rPr>
        <w:t xml:space="preserve"> below for details.</w:t>
      </w:r>
    </w:p>
    <w:p w:rsidR="001F0AA8" w:rsidRDefault="001F0AA8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 xml:space="preserve">&lt;Short Name of </w:t>
      </w:r>
      <w:r>
        <w:rPr>
          <w:i/>
          <w:lang w:eastAsia="ru-RU"/>
        </w:rPr>
        <w:t>Entity</w:t>
      </w:r>
      <w:r w:rsidRPr="00771692">
        <w:rPr>
          <w:i/>
          <w:lang w:eastAsia="ru-RU"/>
        </w:rPr>
        <w:t>&gt;</w:t>
      </w:r>
      <w:r>
        <w:rPr>
          <w:i/>
          <w:lang w:eastAsia="ru-RU"/>
        </w:rPr>
        <w:t xml:space="preserve"> </w:t>
      </w:r>
      <w:r w:rsidRPr="000249BC">
        <w:rPr>
          <w:lang w:eastAsia="ru-RU"/>
        </w:rPr>
        <w:t xml:space="preserve">is a short name of entity in the system. See </w:t>
      </w:r>
      <w:r w:rsidRPr="000249BC">
        <w:rPr>
          <w:b/>
          <w:lang w:eastAsia="ru-RU"/>
        </w:rPr>
        <w:t>table 2</w:t>
      </w:r>
      <w:r w:rsidRPr="000249BC">
        <w:rPr>
          <w:lang w:eastAsia="ru-RU"/>
        </w:rPr>
        <w:t xml:space="preserve"> below for details</w:t>
      </w:r>
      <w:r>
        <w:rPr>
          <w:lang w:eastAsia="ru-RU"/>
        </w:rPr>
        <w:t>.</w:t>
      </w:r>
    </w:p>
    <w:p w:rsidR="001F0AA8" w:rsidRDefault="001F0AA8" w:rsidP="000546AC">
      <w:pPr>
        <w:ind w:firstLine="432"/>
        <w:rPr>
          <w:i/>
          <w:lang w:eastAsia="ru-RU"/>
        </w:rPr>
      </w:pPr>
      <w:r w:rsidRPr="00771692">
        <w:rPr>
          <w:i/>
          <w:lang w:eastAsia="ru-RU"/>
        </w:rPr>
        <w:t>&lt;Sequential Number of Use-Case&gt;</w:t>
      </w:r>
      <w:r>
        <w:rPr>
          <w:i/>
          <w:lang w:eastAsia="ru-RU"/>
        </w:rPr>
        <w:t xml:space="preserve"> </w:t>
      </w:r>
      <w:r w:rsidRPr="00AF018A">
        <w:rPr>
          <w:lang w:eastAsia="ru-RU"/>
        </w:rPr>
        <w:t xml:space="preserve">is a number that starts from 1 and is increased by </w:t>
      </w:r>
      <w:smartTag w:uri="urn:schemas-microsoft-com:office:smarttags" w:element="metricconverter">
        <w:smartTagPr>
          <w:attr w:name="ProductID" w:val="1 in"/>
        </w:smartTagPr>
        <w:r w:rsidRPr="00AF018A">
          <w:rPr>
            <w:lang w:eastAsia="ru-RU"/>
          </w:rPr>
          <w:t>1 in</w:t>
        </w:r>
      </w:smartTag>
      <w:r w:rsidRPr="00AF018A">
        <w:rPr>
          <w:lang w:eastAsia="ru-RU"/>
        </w:rPr>
        <w:t xml:space="preserve"> scope of &lt;Short Name of Actor&gt;.&lt;Short Name of Entity&gt;.</w:t>
      </w:r>
    </w:p>
    <w:p w:rsidR="001F0AA8" w:rsidRDefault="001F0AA8" w:rsidP="000249BC">
      <w:pPr>
        <w:ind w:firstLine="432"/>
        <w:rPr>
          <w:lang w:eastAsia="ru-RU"/>
        </w:rPr>
      </w:pPr>
      <w:r>
        <w:rPr>
          <w:lang w:eastAsia="ru-RU"/>
        </w:rPr>
        <w:t>&lt;Short Name of Use-Case&gt; is a brief description of Use Case</w:t>
      </w:r>
    </w:p>
    <w:p w:rsidR="001F0AA8" w:rsidRPr="000249BC" w:rsidRDefault="001F0AA8" w:rsidP="000249BC">
      <w:pPr>
        <w:ind w:firstLine="432"/>
        <w:rPr>
          <w:i/>
          <w:lang w:eastAsia="ru-RU"/>
        </w:rPr>
      </w:pPr>
    </w:p>
    <w:p w:rsidR="001F0AA8" w:rsidRDefault="001F0AA8" w:rsidP="000249B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 w:rsidRPr="008E37E5">
        <w:rPr>
          <w:noProof/>
        </w:rPr>
        <w:t>Short Name of Actor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1F0AA8" w:rsidRPr="00A52B56" w:rsidTr="000546AC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0546AC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F0AA8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0546AC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</w:t>
            </w:r>
          </w:p>
        </w:tc>
      </w:tr>
      <w:tr w:rsidR="001F0AA8" w:rsidRPr="00A52B56" w:rsidTr="000546AC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</w:t>
            </w:r>
          </w:p>
        </w:tc>
      </w:tr>
      <w:tr w:rsidR="001F0AA8" w:rsidRPr="00A52B56" w:rsidTr="000546AC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Methodologist</w:t>
            </w: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</w:t>
            </w:r>
          </w:p>
        </w:tc>
      </w:tr>
    </w:tbl>
    <w:p w:rsidR="001F0AA8" w:rsidRDefault="001F0AA8" w:rsidP="000249BC">
      <w:pPr>
        <w:pStyle w:val="Caption"/>
      </w:pPr>
    </w:p>
    <w:p w:rsidR="001F0AA8" w:rsidRDefault="001F0AA8" w:rsidP="000249B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</w:t>
      </w:r>
      <w:r w:rsidRPr="008E37E5">
        <w:rPr>
          <w:noProof/>
        </w:rPr>
        <w:t xml:space="preserve">Short Name of </w:t>
      </w:r>
      <w:r>
        <w:rPr>
          <w:noProof/>
        </w:rPr>
        <w:t>Entity</w:t>
      </w:r>
    </w:p>
    <w:tbl>
      <w:tblPr>
        <w:tblW w:w="508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9"/>
        <w:gridCol w:w="4639"/>
        <w:gridCol w:w="4510"/>
      </w:tblGrid>
      <w:tr w:rsidR="001F0AA8" w:rsidRPr="00A52B56" w:rsidTr="008B55DE">
        <w:trPr>
          <w:cantSplit/>
          <w:tblHeader/>
        </w:trPr>
        <w:tc>
          <w:tcPr>
            <w:tcW w:w="249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</w:t>
            </w:r>
          </w:p>
        </w:tc>
        <w:tc>
          <w:tcPr>
            <w:tcW w:w="2409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</w:t>
            </w:r>
          </w:p>
        </w:tc>
        <w:tc>
          <w:tcPr>
            <w:tcW w:w="234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Short Name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AF018A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Faculty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FCL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Department (Cathedra)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DPR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Teacher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TCH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Specialization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SPC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Student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STD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Subject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SBJ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Group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GRP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Building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BLD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Room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ROM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DAY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Pair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PAR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Week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WEK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Timetable</w:t>
            </w: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TMT</w:t>
            </w:r>
          </w:p>
        </w:tc>
      </w:tr>
      <w:tr w:rsidR="001F0AA8" w:rsidRPr="00A52B56" w:rsidTr="008B55DE">
        <w:trPr>
          <w:cantSplit/>
        </w:trPr>
        <w:tc>
          <w:tcPr>
            <w:tcW w:w="249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</w:p>
        </w:tc>
      </w:tr>
      <w:tr w:rsidR="001F0AA8" w:rsidRPr="00A52B56" w:rsidTr="008B55DE">
        <w:trPr>
          <w:cantSplit/>
        </w:trPr>
        <w:tc>
          <w:tcPr>
            <w:tcW w:w="249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1"/>
              </w:numPr>
              <w:spacing w:line="240" w:lineRule="auto"/>
              <w:jc w:val="center"/>
            </w:pPr>
          </w:p>
        </w:tc>
        <w:tc>
          <w:tcPr>
            <w:tcW w:w="2409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</w:p>
        </w:tc>
        <w:tc>
          <w:tcPr>
            <w:tcW w:w="234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  <w:rPr>
                <w:lang w:eastAsia="ja-JP"/>
              </w:rPr>
            </w:pPr>
          </w:p>
        </w:tc>
      </w:tr>
    </w:tbl>
    <w:p w:rsidR="001F0AA8" w:rsidRPr="0044730F" w:rsidRDefault="001F0AA8" w:rsidP="003E0E7D">
      <w:pPr>
        <w:rPr>
          <w:i/>
          <w:color w:val="A6A6A6"/>
        </w:rPr>
      </w:pPr>
    </w:p>
    <w:p w:rsidR="001F0AA8" w:rsidRDefault="001F0AA8" w:rsidP="0047620C">
      <w:pPr>
        <w:pStyle w:val="Heading1"/>
        <w:numPr>
          <w:ilvl w:val="0"/>
          <w:numId w:val="12"/>
        </w:numPr>
      </w:pPr>
      <w:bookmarkStart w:id="10" w:name="_Toc431249250"/>
      <w:r>
        <w:t>Object Model</w:t>
      </w:r>
      <w:bookmarkEnd w:id="10"/>
    </w:p>
    <w:p w:rsidR="001F0AA8" w:rsidRDefault="001F0AA8" w:rsidP="00682628">
      <w:r>
        <w:t>This section defines basic entities that are used in the system.</w:t>
      </w:r>
    </w:p>
    <w:p w:rsidR="001F0AA8" w:rsidRDefault="001F0AA8" w:rsidP="00967943">
      <w:pPr>
        <w:pStyle w:val="Heading2"/>
        <w:numPr>
          <w:ilvl w:val="1"/>
          <w:numId w:val="12"/>
        </w:numPr>
      </w:pPr>
      <w:bookmarkStart w:id="11" w:name="_Toc431249251"/>
      <w:r>
        <w:t>Object Relation</w:t>
      </w:r>
      <w:bookmarkEnd w:id="11"/>
    </w:p>
    <w:p w:rsidR="001F0AA8" w:rsidRPr="00967943" w:rsidRDefault="001F0AA8" w:rsidP="00967943">
      <w:r>
        <w:t xml:space="preserve">This section contains high-level object model overview of the system. It defines basic entities and relations between them graphically. </w:t>
      </w:r>
    </w:p>
    <w:p w:rsidR="001F0AA8" w:rsidRDefault="001F0AA8" w:rsidP="00080881">
      <w:pPr>
        <w:pStyle w:val="Heading2"/>
        <w:numPr>
          <w:ilvl w:val="1"/>
          <w:numId w:val="12"/>
        </w:numPr>
      </w:pPr>
      <w:bookmarkStart w:id="12" w:name="_Toc431249252"/>
      <w:r>
        <w:t>Object Type Details</w:t>
      </w:r>
      <w:bookmarkEnd w:id="12"/>
    </w:p>
    <w:p w:rsidR="001F0AA8" w:rsidRDefault="001F0AA8" w:rsidP="00682628">
      <w:r>
        <w:t>This section defines object types and their attributes in detail.</w:t>
      </w:r>
    </w:p>
    <w:p w:rsidR="001F0AA8" w:rsidRPr="004E10DD" w:rsidRDefault="001F0AA8" w:rsidP="00507900">
      <w:pPr>
        <w:pStyle w:val="Heading3"/>
        <w:numPr>
          <w:ilvl w:val="2"/>
          <w:numId w:val="12"/>
        </w:numPr>
        <w:tabs>
          <w:tab w:val="left" w:pos="630"/>
        </w:tabs>
      </w:pPr>
      <w:bookmarkStart w:id="13" w:name="_Toc431249253"/>
      <w:r>
        <w:t>Faculty</w:t>
      </w:r>
      <w:bookmarkEnd w:id="13"/>
    </w:p>
    <w:p w:rsidR="001F0AA8" w:rsidRPr="00507900" w:rsidRDefault="001F0AA8" w:rsidP="00BC1F67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F0AA8" w:rsidRPr="00A91AD2" w:rsidRDefault="001F0AA8" w:rsidP="00A91AD2">
      <w:r w:rsidRPr="00A91AD2">
        <w:t>‘Faculty’ represents a faculty of any university.</w:t>
      </w:r>
    </w:p>
    <w:p w:rsidR="001F0AA8" w:rsidRPr="00507900" w:rsidRDefault="001F0AA8" w:rsidP="00BC1F67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F0AA8" w:rsidRDefault="001F0AA8" w:rsidP="00A91AD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1F0AA8" w:rsidRPr="00A52B56" w:rsidTr="006A6931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F0AA8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F0AA8" w:rsidRDefault="001F0AA8" w:rsidP="008B55DE">
            <w:pPr>
              <w:spacing w:line="240" w:lineRule="auto"/>
            </w:pPr>
            <w:r>
              <w:t xml:space="preserve">Required </w:t>
            </w:r>
          </w:p>
          <w:p w:rsidR="001F0AA8" w:rsidRPr="00A52B56" w:rsidRDefault="001F0AA8" w:rsidP="008B55D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  <w:r>
              <w:t>Name of ‘Faculty’</w:t>
            </w:r>
          </w:p>
        </w:tc>
      </w:tr>
      <w:tr w:rsidR="001F0AA8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</w:tr>
      <w:tr w:rsidR="001F0AA8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</w:tr>
      <w:tr w:rsidR="001F0AA8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</w:tr>
      <w:tr w:rsidR="001F0AA8" w:rsidRPr="00A52B56" w:rsidTr="006A6931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</w:tr>
      <w:tr w:rsidR="001F0AA8" w:rsidRPr="00A52B56" w:rsidTr="006A6931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8B55DE">
            <w:pPr>
              <w:spacing w:line="240" w:lineRule="auto"/>
            </w:pPr>
          </w:p>
        </w:tc>
      </w:tr>
    </w:tbl>
    <w:p w:rsidR="001F0AA8" w:rsidRPr="004E10DD" w:rsidRDefault="001F0AA8" w:rsidP="002B09E4">
      <w:pPr>
        <w:pStyle w:val="Heading3"/>
        <w:numPr>
          <w:ilvl w:val="2"/>
          <w:numId w:val="12"/>
        </w:numPr>
        <w:tabs>
          <w:tab w:val="left" w:pos="630"/>
        </w:tabs>
      </w:pPr>
      <w:bookmarkStart w:id="14" w:name="_Toc431249254"/>
      <w:r>
        <w:t>Department</w:t>
      </w:r>
      <w:bookmarkEnd w:id="14"/>
    </w:p>
    <w:p w:rsidR="001F0AA8" w:rsidRPr="00507900" w:rsidRDefault="001F0AA8" w:rsidP="00BC1F67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Description</w:t>
      </w:r>
    </w:p>
    <w:p w:rsidR="001F0AA8" w:rsidRPr="00A91AD2" w:rsidRDefault="001F0AA8" w:rsidP="002B09E4">
      <w:r w:rsidRPr="00A91AD2">
        <w:t>‘</w:t>
      </w:r>
      <w:r>
        <w:t xml:space="preserve">Department’ </w:t>
      </w:r>
      <w:r w:rsidRPr="00A91AD2">
        <w:t xml:space="preserve">represents a </w:t>
      </w:r>
      <w:r>
        <w:t>department (cathedra)</w:t>
      </w:r>
      <w:r w:rsidRPr="00A91AD2">
        <w:t xml:space="preserve"> of </w:t>
      </w:r>
      <w:r>
        <w:t>any faculty</w:t>
      </w:r>
      <w:r w:rsidRPr="00A91AD2">
        <w:t>.</w:t>
      </w:r>
    </w:p>
    <w:p w:rsidR="001F0AA8" w:rsidRPr="00507900" w:rsidRDefault="001F0AA8" w:rsidP="00BC1F67">
      <w:pPr>
        <w:numPr>
          <w:ilvl w:val="3"/>
          <w:numId w:val="12"/>
        </w:numPr>
        <w:spacing w:before="120" w:line="360" w:lineRule="auto"/>
        <w:ind w:left="964" w:hanging="964"/>
        <w:rPr>
          <w:rFonts w:ascii="Cambria" w:eastAsia="MS Gothic" w:hAnsi="Cambria"/>
          <w:bCs/>
          <w:color w:val="4F81BD"/>
        </w:rPr>
      </w:pPr>
      <w:r w:rsidRPr="00507900">
        <w:rPr>
          <w:rFonts w:ascii="Cambria" w:eastAsia="MS Gothic" w:hAnsi="Cambria"/>
          <w:bCs/>
          <w:color w:val="4F81BD"/>
        </w:rPr>
        <w:t>Attributes</w:t>
      </w:r>
    </w:p>
    <w:p w:rsidR="001F0AA8" w:rsidRDefault="001F0AA8" w:rsidP="002B09E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Attributes of 'Faculty'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949"/>
        <w:gridCol w:w="1859"/>
        <w:gridCol w:w="1541"/>
        <w:gridCol w:w="1539"/>
        <w:gridCol w:w="3588"/>
      </w:tblGrid>
      <w:tr w:rsidR="001F0AA8" w:rsidRPr="00A52B56" w:rsidTr="007A3E9E">
        <w:trPr>
          <w:cantSplit/>
          <w:tblHeader/>
        </w:trPr>
        <w:tc>
          <w:tcPr>
            <w:tcW w:w="50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Order Number</w:t>
            </w:r>
          </w:p>
        </w:tc>
        <w:tc>
          <w:tcPr>
            <w:tcW w:w="98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Name</w:t>
            </w:r>
          </w:p>
        </w:tc>
        <w:tc>
          <w:tcPr>
            <w:tcW w:w="813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Attribute Type</w:t>
            </w:r>
          </w:p>
        </w:tc>
        <w:tc>
          <w:tcPr>
            <w:tcW w:w="81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Properties</w:t>
            </w:r>
          </w:p>
        </w:tc>
        <w:tc>
          <w:tcPr>
            <w:tcW w:w="1893" w:type="pct"/>
            <w:tcBorders>
              <w:top w:val="single" w:sz="4" w:space="0" w:color="4F81BD"/>
            </w:tcBorders>
            <w:shd w:val="clear" w:color="auto" w:fill="95B3D7"/>
          </w:tcPr>
          <w:p w:rsidR="001F0AA8" w:rsidRPr="00A52B56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A52B56">
              <w:rPr>
                <w:b/>
                <w:sz w:val="22"/>
              </w:rPr>
              <w:t>Description</w:t>
            </w:r>
          </w:p>
        </w:tc>
      </w:tr>
      <w:tr w:rsidR="001F0AA8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7A3E9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  <w:r>
              <w:t>Name</w:t>
            </w: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  <w:r>
              <w:t>text</w:t>
            </w:r>
          </w:p>
        </w:tc>
        <w:tc>
          <w:tcPr>
            <w:tcW w:w="812" w:type="pct"/>
            <w:shd w:val="clear" w:color="auto" w:fill="FFFFFF"/>
          </w:tcPr>
          <w:p w:rsidR="001F0AA8" w:rsidRDefault="001F0AA8" w:rsidP="007A3E9E">
            <w:pPr>
              <w:spacing w:line="240" w:lineRule="auto"/>
            </w:pPr>
            <w:r>
              <w:t xml:space="preserve">Required </w:t>
            </w:r>
          </w:p>
          <w:p w:rsidR="001F0AA8" w:rsidRPr="00A52B56" w:rsidRDefault="001F0AA8" w:rsidP="007A3E9E">
            <w:pPr>
              <w:spacing w:line="240" w:lineRule="auto"/>
            </w:pPr>
            <w:r>
              <w:t>Unique</w:t>
            </w: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  <w:r>
              <w:t>Name of ‘Faculty’</w:t>
            </w:r>
          </w:p>
        </w:tc>
      </w:tr>
      <w:tr w:rsidR="001F0AA8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7A3E9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</w:tr>
      <w:tr w:rsidR="001F0AA8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7A3E9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</w:tr>
      <w:tr w:rsidR="001F0AA8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7A3E9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</w:tr>
      <w:tr w:rsidR="001F0AA8" w:rsidRPr="00A52B56" w:rsidTr="007A3E9E">
        <w:trPr>
          <w:cantSplit/>
        </w:trPr>
        <w:tc>
          <w:tcPr>
            <w:tcW w:w="501" w:type="pct"/>
            <w:shd w:val="clear" w:color="auto" w:fill="FFFFFF"/>
          </w:tcPr>
          <w:p w:rsidR="001F0AA8" w:rsidRPr="00A52B56" w:rsidRDefault="001F0AA8" w:rsidP="007A3E9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2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1893" w:type="pct"/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</w:tr>
      <w:tr w:rsidR="001F0AA8" w:rsidRPr="00A52B56" w:rsidTr="007A3E9E">
        <w:trPr>
          <w:cantSplit/>
        </w:trPr>
        <w:tc>
          <w:tcPr>
            <w:tcW w:w="50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7A3E9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</w:p>
        </w:tc>
        <w:tc>
          <w:tcPr>
            <w:tcW w:w="98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3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81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  <w:tc>
          <w:tcPr>
            <w:tcW w:w="1893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A52B56" w:rsidRDefault="001F0AA8" w:rsidP="007A3E9E">
            <w:pPr>
              <w:spacing w:line="240" w:lineRule="auto"/>
            </w:pPr>
          </w:p>
        </w:tc>
      </w:tr>
    </w:tbl>
    <w:p w:rsidR="001F0AA8" w:rsidRPr="00682628" w:rsidRDefault="001F0AA8" w:rsidP="00682628"/>
    <w:p w:rsidR="001F0AA8" w:rsidRDefault="001F0AA8" w:rsidP="0047620C">
      <w:pPr>
        <w:pStyle w:val="Heading1"/>
        <w:numPr>
          <w:ilvl w:val="0"/>
          <w:numId w:val="12"/>
        </w:numPr>
      </w:pPr>
      <w:bookmarkStart w:id="15" w:name="_Toc431249255"/>
      <w:r>
        <w:t>Use Cases</w:t>
      </w:r>
      <w:bookmarkEnd w:id="15"/>
    </w:p>
    <w:p w:rsidR="001F0AA8" w:rsidRPr="00F85E5C" w:rsidRDefault="001F0AA8" w:rsidP="00305347">
      <w:pPr>
        <w:pStyle w:val="Heading2"/>
        <w:numPr>
          <w:ilvl w:val="1"/>
          <w:numId w:val="12"/>
        </w:numPr>
      </w:pPr>
      <w:bookmarkStart w:id="16" w:name="_Toc431249256"/>
      <w:bookmarkStart w:id="17" w:name="_Toc171312629"/>
      <w:bookmarkStart w:id="18" w:name="_Toc311573513"/>
      <w:bookmarkEnd w:id="3"/>
      <w:r>
        <w:t>M.FCL.01 Create Faculty</w:t>
      </w:r>
      <w:bookmarkEnd w:id="16"/>
    </w:p>
    <w:p w:rsidR="001F0AA8" w:rsidRDefault="001F0AA8" w:rsidP="00CA7990">
      <w:pPr>
        <w:pStyle w:val="Heading3"/>
        <w:numPr>
          <w:ilvl w:val="2"/>
          <w:numId w:val="12"/>
        </w:numPr>
        <w:tabs>
          <w:tab w:val="left" w:pos="630"/>
        </w:tabs>
      </w:pPr>
      <w:bookmarkStart w:id="19" w:name="_Toc431249257"/>
      <w:r>
        <w:t>Status</w:t>
      </w:r>
      <w:bookmarkEnd w:id="19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F0AA8" w:rsidRPr="00E15BCD" w:rsidTr="00E15BCD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F0AA8" w:rsidRPr="00A07009" w:rsidRDefault="001F0AA8" w:rsidP="00E15BCD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F0AA8" w:rsidRPr="00A07009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F0AA8" w:rsidRPr="00E15BCD" w:rsidRDefault="001F0AA8" w:rsidP="00E15BCD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F0AA8" w:rsidRPr="00E15BCD" w:rsidTr="00E15BCD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 w:rsidRPr="00E15BCD">
              <w:t>DD.MM.YYYY</w:t>
            </w:r>
          </w:p>
        </w:tc>
      </w:tr>
    </w:tbl>
    <w:p w:rsidR="001F0AA8" w:rsidRDefault="001F0AA8" w:rsidP="00CA7990">
      <w:pPr>
        <w:pStyle w:val="Heading3"/>
        <w:numPr>
          <w:ilvl w:val="2"/>
          <w:numId w:val="12"/>
        </w:numPr>
        <w:tabs>
          <w:tab w:val="left" w:pos="630"/>
        </w:tabs>
      </w:pPr>
      <w:bookmarkStart w:id="20" w:name="_Toc431249258"/>
      <w:r>
        <w:t>Inputs</w:t>
      </w:r>
      <w:bookmarkEnd w:id="20"/>
    </w:p>
    <w:p w:rsidR="001F0AA8" w:rsidRDefault="001F0AA8" w:rsidP="00AB16C7">
      <w:pPr>
        <w:numPr>
          <w:ilvl w:val="0"/>
          <w:numId w:val="30"/>
        </w:numPr>
      </w:pPr>
      <w:r>
        <w:t>‘Name’ of ‘New Faculty’.</w:t>
      </w:r>
    </w:p>
    <w:p w:rsidR="001F0AA8" w:rsidRPr="00014949" w:rsidRDefault="001F0AA8" w:rsidP="00AB16C7">
      <w:pPr>
        <w:numPr>
          <w:ilvl w:val="0"/>
          <w:numId w:val="30"/>
        </w:numPr>
      </w:pPr>
      <w:r>
        <w:t>Parameters values of ‘New Faculty’.</w:t>
      </w:r>
    </w:p>
    <w:p w:rsidR="001F0AA8" w:rsidRDefault="001F0AA8" w:rsidP="00CA7990">
      <w:pPr>
        <w:pStyle w:val="Heading3"/>
        <w:numPr>
          <w:ilvl w:val="2"/>
          <w:numId w:val="12"/>
        </w:numPr>
        <w:tabs>
          <w:tab w:val="left" w:pos="630"/>
        </w:tabs>
      </w:pPr>
      <w:bookmarkStart w:id="21" w:name="_Toc431249259"/>
      <w:r>
        <w:t>Acceptance Criteria</w:t>
      </w:r>
      <w:bookmarkEnd w:id="21"/>
    </w:p>
    <w:p w:rsidR="001F0AA8" w:rsidRPr="002644EF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F0AA8" w:rsidRPr="002644EF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create ‘New Faculty’ with given ‘Name’.</w:t>
      </w:r>
    </w:p>
    <w:p w:rsidR="001F0AA8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put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>of already created ‘Faculty’.</w:t>
      </w:r>
    </w:p>
    <w:p w:rsidR="001F0AA8" w:rsidRPr="002644EF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values of already put parameters.</w:t>
      </w:r>
    </w:p>
    <w:p w:rsidR="001F0AA8" w:rsidRDefault="001F0AA8" w:rsidP="00F85E5C">
      <w:pPr>
        <w:pStyle w:val="Heading3"/>
        <w:numPr>
          <w:ilvl w:val="2"/>
          <w:numId w:val="12"/>
        </w:numPr>
        <w:tabs>
          <w:tab w:val="left" w:pos="630"/>
        </w:tabs>
      </w:pPr>
      <w:bookmarkStart w:id="22" w:name="_Toc431249260"/>
      <w:r>
        <w:t>Open questions</w:t>
      </w:r>
      <w:bookmarkEnd w:id="22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F0AA8" w:rsidRPr="00E15BCD" w:rsidTr="00E15BCD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E15BCD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F0AA8" w:rsidRPr="00E15BCD" w:rsidTr="00E15BCD">
        <w:tc>
          <w:tcPr>
            <w:tcW w:w="411" w:type="pct"/>
            <w:shd w:val="clear" w:color="auto" w:fill="FFFFFF"/>
          </w:tcPr>
          <w:p w:rsidR="001F0AA8" w:rsidRPr="00E15BCD" w:rsidRDefault="001F0AA8" w:rsidP="00E15BC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 w:rsidRPr="00E15BCD">
              <w:t>Open</w:t>
            </w:r>
          </w:p>
        </w:tc>
      </w:tr>
      <w:tr w:rsidR="001F0AA8" w:rsidRPr="00E15BCD" w:rsidTr="00E15BCD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E15BCD">
            <w:pPr>
              <w:spacing w:line="240" w:lineRule="auto"/>
            </w:pPr>
            <w:r w:rsidRPr="00E15BCD">
              <w:t>Closed</w:t>
            </w:r>
          </w:p>
        </w:tc>
      </w:tr>
    </w:tbl>
    <w:p w:rsidR="001F0AA8" w:rsidRPr="00F85E5C" w:rsidRDefault="001F0AA8" w:rsidP="00080881">
      <w:pPr>
        <w:pStyle w:val="Heading2"/>
        <w:numPr>
          <w:ilvl w:val="1"/>
          <w:numId w:val="12"/>
        </w:numPr>
      </w:pPr>
      <w:bookmarkStart w:id="23" w:name="_Toc431249261"/>
      <w:bookmarkEnd w:id="17"/>
      <w:bookmarkEnd w:id="18"/>
      <w:r>
        <w:t>M.FCL.02 Update Faculty</w:t>
      </w:r>
      <w:bookmarkEnd w:id="23"/>
    </w:p>
    <w:p w:rsidR="001F0AA8" w:rsidRDefault="001F0AA8" w:rsidP="00080881">
      <w:pPr>
        <w:pStyle w:val="Heading3"/>
        <w:numPr>
          <w:ilvl w:val="2"/>
          <w:numId w:val="12"/>
        </w:numPr>
        <w:tabs>
          <w:tab w:val="left" w:pos="630"/>
        </w:tabs>
      </w:pPr>
      <w:bookmarkStart w:id="24" w:name="_Toc431249262"/>
      <w:r>
        <w:t>Status</w:t>
      </w:r>
      <w:bookmarkEnd w:id="24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F0AA8" w:rsidRPr="00E15BCD" w:rsidTr="008B55D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F0AA8" w:rsidRPr="00A07009" w:rsidRDefault="001F0AA8" w:rsidP="008B55D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F0AA8" w:rsidRPr="00A07009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F0AA8" w:rsidRPr="00E15BCD" w:rsidRDefault="001F0AA8" w:rsidP="008B55D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F0AA8" w:rsidRPr="00E15BCD" w:rsidTr="008B55D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F0AA8" w:rsidRPr="00E15BCD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  <w:r w:rsidRPr="00E15BCD">
              <w:t>DD.MM.YYYY</w:t>
            </w:r>
          </w:p>
        </w:tc>
      </w:tr>
    </w:tbl>
    <w:p w:rsidR="001F0AA8" w:rsidRDefault="001F0AA8" w:rsidP="00080881">
      <w:pPr>
        <w:pStyle w:val="Heading3"/>
        <w:numPr>
          <w:ilvl w:val="2"/>
          <w:numId w:val="12"/>
        </w:numPr>
        <w:tabs>
          <w:tab w:val="left" w:pos="630"/>
        </w:tabs>
      </w:pPr>
      <w:bookmarkStart w:id="25" w:name="_Toc431249263"/>
      <w:r>
        <w:t>Inputs</w:t>
      </w:r>
      <w:bookmarkEnd w:id="25"/>
    </w:p>
    <w:p w:rsidR="001F0AA8" w:rsidRPr="00851FC2" w:rsidRDefault="001F0AA8" w:rsidP="00AB16C7">
      <w:pPr>
        <w:numPr>
          <w:ilvl w:val="0"/>
          <w:numId w:val="29"/>
        </w:numPr>
      </w:pPr>
      <w:r>
        <w:t>‘Faculty’ to be updated.</w:t>
      </w:r>
    </w:p>
    <w:p w:rsidR="001F0AA8" w:rsidRDefault="001F0AA8" w:rsidP="00080881">
      <w:pPr>
        <w:pStyle w:val="Heading3"/>
        <w:numPr>
          <w:ilvl w:val="2"/>
          <w:numId w:val="12"/>
        </w:numPr>
        <w:tabs>
          <w:tab w:val="left" w:pos="630"/>
        </w:tabs>
      </w:pPr>
      <w:bookmarkStart w:id="26" w:name="_Toc431249264"/>
      <w:r>
        <w:t>Acceptance Criteria</w:t>
      </w:r>
      <w:bookmarkEnd w:id="26"/>
    </w:p>
    <w:p w:rsidR="001F0AA8" w:rsidRPr="002644EF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F0AA8" w:rsidRPr="002644EF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‘</w:t>
      </w:r>
      <w:r>
        <w:rPr>
          <w:b/>
          <w:bCs w:val="0"/>
          <w:iCs w:val="0"/>
        </w:rPr>
        <w:t>Name</w:t>
      </w:r>
      <w:r w:rsidRPr="002644EF">
        <w:rPr>
          <w:b/>
          <w:bCs w:val="0"/>
          <w:iCs w:val="0"/>
        </w:rPr>
        <w:t xml:space="preserve">’ </w:t>
      </w:r>
      <w:r>
        <w:rPr>
          <w:b/>
          <w:bCs w:val="0"/>
          <w:iCs w:val="0"/>
        </w:rPr>
        <w:t>of</w:t>
      </w:r>
      <w:r w:rsidRPr="002644EF">
        <w:rPr>
          <w:b/>
          <w:bCs w:val="0"/>
          <w:iCs w:val="0"/>
        </w:rPr>
        <w:t xml:space="preserve"> given ‘</w:t>
      </w:r>
      <w:r>
        <w:rPr>
          <w:b/>
          <w:bCs w:val="0"/>
          <w:iCs w:val="0"/>
        </w:rPr>
        <w:t>Faculty</w:t>
      </w:r>
      <w:r w:rsidRPr="002644EF">
        <w:rPr>
          <w:b/>
          <w:bCs w:val="0"/>
          <w:iCs w:val="0"/>
        </w:rPr>
        <w:t>.</w:t>
      </w:r>
    </w:p>
    <w:p w:rsidR="001F0AA8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>
        <w:rPr>
          <w:b/>
          <w:bCs w:val="0"/>
          <w:iCs w:val="0"/>
        </w:rPr>
        <w:t xml:space="preserve">As a </w:t>
      </w:r>
      <w:r w:rsidRPr="002644EF">
        <w:rPr>
          <w:b/>
          <w:bCs w:val="0"/>
          <w:iCs w:val="0"/>
        </w:rPr>
        <w:t xml:space="preserve">methodologist, I should be able to </w:t>
      </w:r>
      <w:r>
        <w:rPr>
          <w:b/>
          <w:bCs w:val="0"/>
          <w:iCs w:val="0"/>
        </w:rPr>
        <w:t>update</w:t>
      </w:r>
      <w:r w:rsidRPr="002644EF">
        <w:rPr>
          <w:b/>
          <w:bCs w:val="0"/>
          <w:iCs w:val="0"/>
        </w:rPr>
        <w:t xml:space="preserve"> values </w:t>
      </w:r>
      <w:r>
        <w:rPr>
          <w:b/>
          <w:bCs w:val="0"/>
          <w:iCs w:val="0"/>
        </w:rPr>
        <w:t xml:space="preserve">of parameters </w:t>
      </w:r>
      <w:r w:rsidRPr="002644EF">
        <w:rPr>
          <w:b/>
          <w:bCs w:val="0"/>
          <w:iCs w:val="0"/>
        </w:rPr>
        <w:t xml:space="preserve">of </w:t>
      </w:r>
      <w:r>
        <w:rPr>
          <w:b/>
          <w:bCs w:val="0"/>
          <w:iCs w:val="0"/>
        </w:rPr>
        <w:t>given</w:t>
      </w:r>
      <w:r w:rsidRPr="002644EF">
        <w:rPr>
          <w:b/>
          <w:bCs w:val="0"/>
          <w:iCs w:val="0"/>
        </w:rPr>
        <w:t xml:space="preserve"> ‘Faculty’.</w:t>
      </w:r>
    </w:p>
    <w:p w:rsidR="001F0AA8" w:rsidRPr="002644EF" w:rsidRDefault="001F0AA8" w:rsidP="002644EF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 xml:space="preserve">As a methodologist, I should be able to see values of already </w:t>
      </w:r>
      <w:r>
        <w:rPr>
          <w:b/>
          <w:bCs w:val="0"/>
          <w:iCs w:val="0"/>
        </w:rPr>
        <w:t>updated</w:t>
      </w:r>
      <w:r w:rsidRPr="002644EF">
        <w:rPr>
          <w:b/>
          <w:bCs w:val="0"/>
          <w:iCs w:val="0"/>
        </w:rPr>
        <w:t xml:space="preserve"> parameters.</w:t>
      </w:r>
    </w:p>
    <w:p w:rsidR="001F0AA8" w:rsidRDefault="001F0AA8" w:rsidP="00080881">
      <w:pPr>
        <w:pStyle w:val="Heading3"/>
        <w:numPr>
          <w:ilvl w:val="2"/>
          <w:numId w:val="12"/>
        </w:numPr>
        <w:tabs>
          <w:tab w:val="left" w:pos="630"/>
        </w:tabs>
      </w:pPr>
      <w:bookmarkStart w:id="27" w:name="_Toc431249265"/>
      <w:r>
        <w:t>Open questions</w:t>
      </w:r>
      <w:bookmarkEnd w:id="27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F0AA8" w:rsidRPr="00E15BCD" w:rsidTr="008B55D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8B55D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F0AA8" w:rsidRPr="00E15BCD" w:rsidTr="008B55DE">
        <w:tc>
          <w:tcPr>
            <w:tcW w:w="411" w:type="pct"/>
            <w:shd w:val="clear" w:color="auto" w:fill="FFFFFF"/>
          </w:tcPr>
          <w:p w:rsidR="001F0AA8" w:rsidRPr="00E15BCD" w:rsidRDefault="001F0AA8" w:rsidP="00AB16C7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  <w:r w:rsidRPr="00E15BCD">
              <w:t>Open</w:t>
            </w:r>
          </w:p>
        </w:tc>
      </w:tr>
      <w:tr w:rsidR="001F0AA8" w:rsidRPr="00E15BCD" w:rsidTr="008B55D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8B55D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8B55DE">
            <w:pPr>
              <w:spacing w:line="240" w:lineRule="auto"/>
            </w:pPr>
            <w:r w:rsidRPr="00E15BCD">
              <w:t>Closed</w:t>
            </w:r>
          </w:p>
        </w:tc>
      </w:tr>
    </w:tbl>
    <w:p w:rsidR="001F0AA8" w:rsidRPr="00F85E5C" w:rsidRDefault="001F0AA8" w:rsidP="00A07009">
      <w:pPr>
        <w:pStyle w:val="Heading2"/>
        <w:numPr>
          <w:ilvl w:val="1"/>
          <w:numId w:val="12"/>
        </w:numPr>
      </w:pPr>
      <w:bookmarkStart w:id="28" w:name="_Toc431249266"/>
      <w:r>
        <w:t>M.FCL.02 Delete Faculty</w:t>
      </w:r>
      <w:bookmarkEnd w:id="28"/>
    </w:p>
    <w:p w:rsidR="001F0AA8" w:rsidRDefault="001F0AA8" w:rsidP="00A07009">
      <w:pPr>
        <w:pStyle w:val="Heading3"/>
        <w:numPr>
          <w:ilvl w:val="2"/>
          <w:numId w:val="12"/>
        </w:numPr>
        <w:tabs>
          <w:tab w:val="left" w:pos="630"/>
        </w:tabs>
      </w:pPr>
      <w:bookmarkStart w:id="29" w:name="_Toc431249267"/>
      <w:r>
        <w:t>Status</w:t>
      </w:r>
      <w:bookmarkEnd w:id="29"/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4731"/>
        <w:gridCol w:w="4745"/>
      </w:tblGrid>
      <w:tr w:rsidR="001F0AA8" w:rsidRPr="00E15BCD" w:rsidTr="007A3E9E">
        <w:tc>
          <w:tcPr>
            <w:tcW w:w="4731" w:type="dxa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Use-Case Status</w:t>
            </w:r>
          </w:p>
        </w:tc>
        <w:tc>
          <w:tcPr>
            <w:tcW w:w="4745" w:type="dxa"/>
            <w:tcBorders>
              <w:top w:val="single" w:sz="4" w:space="0" w:color="4F81BD"/>
            </w:tcBorders>
            <w:shd w:val="clear" w:color="auto" w:fill="FFFFFF"/>
          </w:tcPr>
          <w:p w:rsidR="001F0AA8" w:rsidRPr="00A07009" w:rsidRDefault="001F0AA8" w:rsidP="007A3E9E">
            <w:pPr>
              <w:spacing w:line="240" w:lineRule="auto"/>
              <w:rPr>
                <w:sz w:val="22"/>
              </w:rPr>
            </w:pPr>
            <w:r w:rsidRPr="00A07009">
              <w:rPr>
                <w:sz w:val="22"/>
              </w:rPr>
              <w:t>Under preparation</w:t>
            </w:r>
          </w:p>
          <w:p w:rsidR="001F0AA8" w:rsidRPr="00A07009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A07009">
              <w:rPr>
                <w:b/>
                <w:sz w:val="22"/>
              </w:rPr>
              <w:t>Ready for approval</w:t>
            </w:r>
          </w:p>
          <w:p w:rsidR="001F0AA8" w:rsidRPr="00E15BCD" w:rsidRDefault="001F0AA8" w:rsidP="007A3E9E">
            <w:pPr>
              <w:spacing w:line="240" w:lineRule="auto"/>
              <w:rPr>
                <w:sz w:val="22"/>
              </w:rPr>
            </w:pPr>
            <w:r w:rsidRPr="00E15BCD">
              <w:rPr>
                <w:sz w:val="22"/>
              </w:rPr>
              <w:t>Approved</w:t>
            </w:r>
          </w:p>
        </w:tc>
      </w:tr>
      <w:tr w:rsidR="001F0AA8" w:rsidRPr="00E15BCD" w:rsidTr="007A3E9E">
        <w:tc>
          <w:tcPr>
            <w:tcW w:w="4731" w:type="dxa"/>
            <w:tcBorders>
              <w:bottom w:val="single" w:sz="4" w:space="0" w:color="4F81BD"/>
            </w:tcBorders>
            <w:shd w:val="clear" w:color="auto" w:fill="95B3D7"/>
          </w:tcPr>
          <w:p w:rsidR="001F0AA8" w:rsidRPr="00E15BCD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Approved When</w:t>
            </w:r>
          </w:p>
        </w:tc>
        <w:tc>
          <w:tcPr>
            <w:tcW w:w="4745" w:type="dxa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  <w:r w:rsidRPr="00E15BCD">
              <w:t>DD.MM.YYYY</w:t>
            </w:r>
          </w:p>
        </w:tc>
      </w:tr>
    </w:tbl>
    <w:p w:rsidR="001F0AA8" w:rsidRDefault="001F0AA8" w:rsidP="00A07009">
      <w:pPr>
        <w:pStyle w:val="Heading3"/>
        <w:numPr>
          <w:ilvl w:val="2"/>
          <w:numId w:val="12"/>
        </w:numPr>
        <w:tabs>
          <w:tab w:val="left" w:pos="630"/>
        </w:tabs>
      </w:pPr>
      <w:bookmarkStart w:id="30" w:name="_Toc431249268"/>
      <w:r>
        <w:t>Inputs</w:t>
      </w:r>
      <w:bookmarkEnd w:id="30"/>
    </w:p>
    <w:p w:rsidR="001F0AA8" w:rsidRPr="00851FC2" w:rsidRDefault="001F0AA8" w:rsidP="00AB16C7">
      <w:pPr>
        <w:numPr>
          <w:ilvl w:val="0"/>
          <w:numId w:val="27"/>
        </w:numPr>
      </w:pPr>
      <w:r>
        <w:t>‘Faculty’ to be deleted.</w:t>
      </w:r>
    </w:p>
    <w:p w:rsidR="001F0AA8" w:rsidRDefault="001F0AA8" w:rsidP="00A07009">
      <w:pPr>
        <w:pStyle w:val="Heading3"/>
        <w:numPr>
          <w:ilvl w:val="2"/>
          <w:numId w:val="12"/>
        </w:numPr>
        <w:tabs>
          <w:tab w:val="left" w:pos="630"/>
        </w:tabs>
      </w:pPr>
      <w:bookmarkStart w:id="31" w:name="_Toc431249269"/>
      <w:r>
        <w:t>Acceptance Criteria</w:t>
      </w:r>
      <w:bookmarkEnd w:id="31"/>
    </w:p>
    <w:p w:rsidR="001F0AA8" w:rsidRPr="002644EF" w:rsidRDefault="001F0AA8" w:rsidP="00A07009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2644EF">
        <w:rPr>
          <w:b/>
          <w:bCs w:val="0"/>
          <w:iCs w:val="0"/>
        </w:rPr>
        <w:t>As a methodologist, I should be able to see list of faculties, which exist in the system.</w:t>
      </w:r>
    </w:p>
    <w:p w:rsidR="001F0AA8" w:rsidRDefault="001F0AA8" w:rsidP="00BC1F67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 xml:space="preserve">As a methodologist, I should be able to delete given ‘Faculty’ </w:t>
      </w:r>
      <w:r>
        <w:rPr>
          <w:b/>
          <w:bCs w:val="0"/>
          <w:iCs w:val="0"/>
        </w:rPr>
        <w:t>in case if any child object is exist</w:t>
      </w:r>
      <w:r w:rsidRPr="00BC1F67">
        <w:rPr>
          <w:b/>
          <w:bCs w:val="0"/>
          <w:iCs w:val="0"/>
        </w:rPr>
        <w:t>.</w:t>
      </w:r>
    </w:p>
    <w:p w:rsidR="001F0AA8" w:rsidRPr="00BC1F67" w:rsidRDefault="001F0AA8" w:rsidP="00BC1F67">
      <w:pPr>
        <w:pStyle w:val="Heading4"/>
        <w:numPr>
          <w:ilvl w:val="3"/>
          <w:numId w:val="12"/>
        </w:numPr>
        <w:rPr>
          <w:b/>
          <w:bCs w:val="0"/>
          <w:iCs w:val="0"/>
        </w:rPr>
      </w:pPr>
      <w:r w:rsidRPr="00BC1F67">
        <w:rPr>
          <w:b/>
          <w:bCs w:val="0"/>
          <w:iCs w:val="0"/>
        </w:rPr>
        <w:t>As a methodologist, I should be able to delete given ‘Faculty’</w:t>
      </w:r>
      <w:r>
        <w:rPr>
          <w:b/>
          <w:bCs w:val="0"/>
          <w:iCs w:val="0"/>
        </w:rPr>
        <w:t xml:space="preserve"> with all child objects.</w:t>
      </w:r>
    </w:p>
    <w:p w:rsidR="001F0AA8" w:rsidRDefault="001F0AA8" w:rsidP="00A07009">
      <w:pPr>
        <w:pStyle w:val="Heading3"/>
        <w:numPr>
          <w:ilvl w:val="2"/>
          <w:numId w:val="12"/>
        </w:numPr>
        <w:tabs>
          <w:tab w:val="left" w:pos="630"/>
        </w:tabs>
      </w:pPr>
      <w:bookmarkStart w:id="32" w:name="_Toc431249270"/>
      <w:r>
        <w:t>Open questions</w:t>
      </w:r>
      <w:bookmarkEnd w:id="32"/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CellMar>
          <w:top w:w="29" w:type="dxa"/>
          <w:left w:w="58" w:type="dxa"/>
          <w:bottom w:w="29" w:type="dxa"/>
          <w:right w:w="58" w:type="dxa"/>
        </w:tblCellMar>
        <w:tblLook w:val="00A0"/>
      </w:tblPr>
      <w:tblGrid>
        <w:gridCol w:w="779"/>
        <w:gridCol w:w="3868"/>
        <w:gridCol w:w="3423"/>
        <w:gridCol w:w="1406"/>
      </w:tblGrid>
      <w:tr w:rsidR="001F0AA8" w:rsidRPr="00E15BCD" w:rsidTr="007A3E9E">
        <w:trPr>
          <w:tblHeader/>
        </w:trPr>
        <w:tc>
          <w:tcPr>
            <w:tcW w:w="41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No.</w:t>
            </w:r>
          </w:p>
        </w:tc>
        <w:tc>
          <w:tcPr>
            <w:tcW w:w="2041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Question</w:t>
            </w:r>
          </w:p>
        </w:tc>
        <w:tc>
          <w:tcPr>
            <w:tcW w:w="1806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Answer</w:t>
            </w:r>
          </w:p>
        </w:tc>
        <w:tc>
          <w:tcPr>
            <w:tcW w:w="742" w:type="pct"/>
            <w:tcBorders>
              <w:top w:val="single" w:sz="4" w:space="0" w:color="4F81BD"/>
            </w:tcBorders>
            <w:shd w:val="clear" w:color="auto" w:fill="95B3D7"/>
          </w:tcPr>
          <w:p w:rsidR="001F0AA8" w:rsidRPr="00E15BCD" w:rsidRDefault="001F0AA8" w:rsidP="007A3E9E">
            <w:pPr>
              <w:spacing w:line="240" w:lineRule="auto"/>
              <w:rPr>
                <w:b/>
                <w:sz w:val="22"/>
              </w:rPr>
            </w:pPr>
            <w:r w:rsidRPr="00E15BCD">
              <w:rPr>
                <w:b/>
                <w:sz w:val="22"/>
              </w:rPr>
              <w:t>Status</w:t>
            </w:r>
          </w:p>
        </w:tc>
      </w:tr>
      <w:tr w:rsidR="001F0AA8" w:rsidRPr="00E15BCD" w:rsidTr="007A3E9E">
        <w:tc>
          <w:tcPr>
            <w:tcW w:w="411" w:type="pct"/>
            <w:shd w:val="clear" w:color="auto" w:fill="FFFFFF"/>
          </w:tcPr>
          <w:p w:rsidR="001F0AA8" w:rsidRPr="00E15BCD" w:rsidRDefault="001F0AA8" w:rsidP="00AB16C7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</w:p>
        </w:tc>
        <w:tc>
          <w:tcPr>
            <w:tcW w:w="1806" w:type="pct"/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</w:p>
        </w:tc>
        <w:tc>
          <w:tcPr>
            <w:tcW w:w="742" w:type="pct"/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  <w:r w:rsidRPr="00E15BCD">
              <w:t>Open</w:t>
            </w:r>
          </w:p>
        </w:tc>
      </w:tr>
      <w:tr w:rsidR="001F0AA8" w:rsidRPr="00E15BCD" w:rsidTr="007A3E9E">
        <w:tc>
          <w:tcPr>
            <w:tcW w:w="41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7A3E9E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</w:p>
        </w:tc>
        <w:tc>
          <w:tcPr>
            <w:tcW w:w="2041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</w:p>
        </w:tc>
        <w:tc>
          <w:tcPr>
            <w:tcW w:w="1806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</w:p>
        </w:tc>
        <w:tc>
          <w:tcPr>
            <w:tcW w:w="742" w:type="pct"/>
            <w:tcBorders>
              <w:bottom w:val="single" w:sz="4" w:space="0" w:color="4F81BD"/>
            </w:tcBorders>
            <w:shd w:val="clear" w:color="auto" w:fill="FFFFFF"/>
          </w:tcPr>
          <w:p w:rsidR="001F0AA8" w:rsidRPr="00E15BCD" w:rsidRDefault="001F0AA8" w:rsidP="007A3E9E">
            <w:pPr>
              <w:spacing w:line="240" w:lineRule="auto"/>
            </w:pPr>
            <w:r w:rsidRPr="00E15BCD">
              <w:t>Closed</w:t>
            </w:r>
          </w:p>
        </w:tc>
      </w:tr>
    </w:tbl>
    <w:p w:rsidR="001F0AA8" w:rsidRPr="0044730F" w:rsidRDefault="001F0AA8" w:rsidP="00BB256F">
      <w:pPr>
        <w:pStyle w:val="Heading2"/>
        <w:numPr>
          <w:ilvl w:val="0"/>
          <w:numId w:val="0"/>
        </w:numPr>
      </w:pPr>
    </w:p>
    <w:sectPr w:rsidR="001F0AA8" w:rsidRPr="0044730F" w:rsidSect="0052525E">
      <w:headerReference w:type="default" r:id="rId9"/>
      <w:footerReference w:type="default" r:id="rId10"/>
      <w:pgSz w:w="12240" w:h="15840" w:code="1"/>
      <w:pgMar w:top="45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AA8" w:rsidRPr="00475470" w:rsidRDefault="001F0AA8" w:rsidP="00661EE8">
      <w:pPr>
        <w:spacing w:line="240" w:lineRule="auto"/>
        <w:rPr>
          <w:sz w:val="24"/>
        </w:rPr>
      </w:pPr>
      <w:r>
        <w:separator/>
      </w:r>
    </w:p>
  </w:endnote>
  <w:endnote w:type="continuationSeparator" w:id="1">
    <w:p w:rsidR="001F0AA8" w:rsidRPr="00475470" w:rsidRDefault="001F0AA8" w:rsidP="00661EE8">
      <w:pPr>
        <w:spacing w:line="240" w:lineRule="auto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A8" w:rsidRDefault="001F0AA8" w:rsidP="002860A5">
    <w:pPr>
      <w:pStyle w:val="Footer"/>
      <w:jc w:val="center"/>
    </w:pPr>
    <w:r>
      <w:t>Version Number 0.1.0</w:t>
    </w:r>
    <w:r>
      <w:tab/>
    </w:r>
    <w:r w:rsidRPr="00B61945">
      <w:t>© 201</w:t>
    </w:r>
    <w:r>
      <w:t>5</w:t>
    </w:r>
    <w:r w:rsidRPr="00B61945">
      <w:t xml:space="preserve"> </w:t>
    </w:r>
    <w:r>
      <w:t>TG Group</w:t>
    </w:r>
    <w:r>
      <w:tab/>
    </w:r>
    <w:r>
      <w:tab/>
    </w:r>
    <w:fldSimple w:instr=" PAGE 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AA8" w:rsidRPr="00475470" w:rsidRDefault="001F0AA8" w:rsidP="00661EE8">
      <w:pPr>
        <w:spacing w:line="240" w:lineRule="auto"/>
        <w:rPr>
          <w:sz w:val="24"/>
        </w:rPr>
      </w:pPr>
      <w:r>
        <w:separator/>
      </w:r>
    </w:p>
  </w:footnote>
  <w:footnote w:type="continuationSeparator" w:id="1">
    <w:p w:rsidR="001F0AA8" w:rsidRPr="00475470" w:rsidRDefault="001F0AA8" w:rsidP="00661EE8">
      <w:pPr>
        <w:spacing w:line="240" w:lineRule="auto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0A0"/>
    </w:tblPr>
    <w:tblGrid>
      <w:gridCol w:w="6570"/>
      <w:gridCol w:w="2898"/>
    </w:tblGrid>
    <w:tr w:rsidR="001F0AA8" w:rsidRPr="00E15BCD" w:rsidTr="0052525E">
      <w:tc>
        <w:tcPr>
          <w:tcW w:w="6678" w:type="dxa"/>
          <w:tcBorders>
            <w:bottom w:val="single" w:sz="4" w:space="0" w:color="auto"/>
          </w:tcBorders>
        </w:tcPr>
        <w:p w:rsidR="001F0AA8" w:rsidRDefault="001F0AA8" w:rsidP="007735BD">
          <w:pPr>
            <w:pStyle w:val="Header"/>
          </w:pPr>
        </w:p>
        <w:p w:rsidR="001F0AA8" w:rsidRPr="008A6352" w:rsidRDefault="001F0AA8" w:rsidP="008A6352">
          <w:r>
            <w:t>Functional Requirements Specification</w:t>
          </w:r>
        </w:p>
      </w:tc>
      <w:tc>
        <w:tcPr>
          <w:tcW w:w="2898" w:type="dxa"/>
          <w:tcBorders>
            <w:bottom w:val="single" w:sz="4" w:space="0" w:color="auto"/>
          </w:tcBorders>
        </w:tcPr>
        <w:p w:rsidR="001F0AA8" w:rsidRPr="008A6352" w:rsidRDefault="001F0AA8" w:rsidP="0052525E">
          <w:pPr>
            <w:pStyle w:val="Header"/>
            <w:jc w:val="righ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3pt;height:30.75pt">
                <v:imagedata r:id="rId1" o:title=""/>
              </v:shape>
            </w:pict>
          </w:r>
        </w:p>
      </w:tc>
    </w:tr>
  </w:tbl>
  <w:p w:rsidR="001F0AA8" w:rsidRPr="00AE071A" w:rsidRDefault="001F0AA8" w:rsidP="007735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2409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2"/>
    <w:multiLevelType w:val="singleLevel"/>
    <w:tmpl w:val="F01028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118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2A41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C3AE8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5E2266"/>
    <w:multiLevelType w:val="multilevel"/>
    <w:tmpl w:val="FF4CBC3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E365943"/>
    <w:multiLevelType w:val="hybridMultilevel"/>
    <w:tmpl w:val="6FE405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C06D14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cs="Times New Roman" w:hint="default"/>
        <w:color w:val="365F91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cs="Times New Roman" w:hint="default"/>
        <w:color w:val="365F91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cs="Times New Roman" w:hint="default"/>
        <w:color w:val="365F9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13585460"/>
    <w:multiLevelType w:val="hybridMultilevel"/>
    <w:tmpl w:val="7DAA65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4A0228"/>
    <w:multiLevelType w:val="hybridMultilevel"/>
    <w:tmpl w:val="E33E4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AE0233"/>
    <w:multiLevelType w:val="hybridMultilevel"/>
    <w:tmpl w:val="86E48250"/>
    <w:lvl w:ilvl="0" w:tplc="32BA5D80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110739"/>
    <w:multiLevelType w:val="hybridMultilevel"/>
    <w:tmpl w:val="788C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265B2CA5"/>
    <w:multiLevelType w:val="hybridMultilevel"/>
    <w:tmpl w:val="251AD0B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7F819D7"/>
    <w:multiLevelType w:val="multilevel"/>
    <w:tmpl w:val="80F6F4F0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FD1A45"/>
    <w:multiLevelType w:val="hybridMultilevel"/>
    <w:tmpl w:val="0DDAC0D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5271B0"/>
    <w:multiLevelType w:val="multilevel"/>
    <w:tmpl w:val="36D60B54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04FAF"/>
    <w:multiLevelType w:val="hybridMultilevel"/>
    <w:tmpl w:val="80F6F4F0"/>
    <w:lvl w:ilvl="0" w:tplc="A63A8C1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65F91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65F91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7648D"/>
    <w:multiLevelType w:val="hybridMultilevel"/>
    <w:tmpl w:val="6D44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5CFE478A"/>
    <w:multiLevelType w:val="hybridMultilevel"/>
    <w:tmpl w:val="5CF226D4"/>
    <w:lvl w:ilvl="0" w:tplc="DBDE94FA">
      <w:start w:val="1"/>
      <w:numFmt w:val="decimal"/>
      <w:pStyle w:val="Heading4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2DE2D8D"/>
    <w:multiLevelType w:val="hybridMultilevel"/>
    <w:tmpl w:val="EFF8980C"/>
    <w:lvl w:ilvl="0" w:tplc="7AEC3594">
      <w:start w:val="1"/>
      <w:numFmt w:val="decimal"/>
      <w:pStyle w:val="List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8555AB0"/>
    <w:multiLevelType w:val="hybridMultilevel"/>
    <w:tmpl w:val="A648AC3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CE15C3"/>
    <w:multiLevelType w:val="hybridMultilevel"/>
    <w:tmpl w:val="86E48250"/>
    <w:lvl w:ilvl="0" w:tplc="C6E4AE16">
      <w:start w:val="1"/>
      <w:numFmt w:val="decimal"/>
      <w:suff w:val="nothing"/>
      <w:lvlText w:val="%1"/>
      <w:lvlJc w:val="left"/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5A7636B"/>
    <w:multiLevelType w:val="hybridMultilevel"/>
    <w:tmpl w:val="E4F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21"/>
  </w:num>
  <w:num w:numId="12">
    <w:abstractNumId w:val="5"/>
  </w:num>
  <w:num w:numId="13">
    <w:abstractNumId w:val="18"/>
  </w:num>
  <w:num w:numId="14">
    <w:abstractNumId w:val="8"/>
  </w:num>
  <w:num w:numId="15">
    <w:abstractNumId w:val="16"/>
  </w:num>
  <w:num w:numId="16">
    <w:abstractNumId w:val="11"/>
  </w:num>
  <w:num w:numId="17">
    <w:abstractNumId w:val="23"/>
  </w:num>
  <w:num w:numId="18">
    <w:abstractNumId w:val="24"/>
  </w:num>
  <w:num w:numId="19">
    <w:abstractNumId w:val="20"/>
  </w:num>
  <w:num w:numId="20">
    <w:abstractNumId w:val="13"/>
  </w:num>
  <w:num w:numId="21">
    <w:abstractNumId w:val="10"/>
  </w:num>
  <w:num w:numId="22">
    <w:abstractNumId w:val="7"/>
  </w:num>
  <w:num w:numId="23">
    <w:abstractNumId w:val="12"/>
  </w:num>
  <w:num w:numId="24">
    <w:abstractNumId w:val="19"/>
  </w:num>
  <w:num w:numId="25">
    <w:abstractNumId w:val="17"/>
  </w:num>
  <w:num w:numId="26">
    <w:abstractNumId w:val="14"/>
  </w:num>
  <w:num w:numId="27">
    <w:abstractNumId w:val="9"/>
  </w:num>
  <w:num w:numId="28">
    <w:abstractNumId w:val="22"/>
  </w:num>
  <w:num w:numId="29">
    <w:abstractNumId w:val="6"/>
  </w:num>
  <w:num w:numId="30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432"/>
  <w:hyphenationZone w:val="425"/>
  <w:drawingGridHorizontalSpacing w:val="110"/>
  <w:displayHorizontalDrawingGridEvery w:val="2"/>
  <w:doNotShadeFormData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08F1"/>
    <w:rsid w:val="00000440"/>
    <w:rsid w:val="00014949"/>
    <w:rsid w:val="00016AF6"/>
    <w:rsid w:val="000249BC"/>
    <w:rsid w:val="000278C5"/>
    <w:rsid w:val="00030DD5"/>
    <w:rsid w:val="00031D1E"/>
    <w:rsid w:val="000374E0"/>
    <w:rsid w:val="000441BE"/>
    <w:rsid w:val="00052F14"/>
    <w:rsid w:val="000546AC"/>
    <w:rsid w:val="000559A8"/>
    <w:rsid w:val="00061326"/>
    <w:rsid w:val="00061645"/>
    <w:rsid w:val="000636B8"/>
    <w:rsid w:val="00067149"/>
    <w:rsid w:val="000679BE"/>
    <w:rsid w:val="000717EC"/>
    <w:rsid w:val="00080881"/>
    <w:rsid w:val="000812E6"/>
    <w:rsid w:val="000862B2"/>
    <w:rsid w:val="00091ECE"/>
    <w:rsid w:val="0009216B"/>
    <w:rsid w:val="00094EEB"/>
    <w:rsid w:val="000A1281"/>
    <w:rsid w:val="000A17C7"/>
    <w:rsid w:val="000A3787"/>
    <w:rsid w:val="000B0D7D"/>
    <w:rsid w:val="000B129C"/>
    <w:rsid w:val="000B2BC7"/>
    <w:rsid w:val="000B32EF"/>
    <w:rsid w:val="000C568E"/>
    <w:rsid w:val="000C57F4"/>
    <w:rsid w:val="000D09D7"/>
    <w:rsid w:val="000D178C"/>
    <w:rsid w:val="000D3335"/>
    <w:rsid w:val="000E1B5D"/>
    <w:rsid w:val="000E2581"/>
    <w:rsid w:val="000E4799"/>
    <w:rsid w:val="000E62F3"/>
    <w:rsid w:val="000F02DF"/>
    <w:rsid w:val="000F542C"/>
    <w:rsid w:val="000F6270"/>
    <w:rsid w:val="00101C91"/>
    <w:rsid w:val="00104FD0"/>
    <w:rsid w:val="00113CF8"/>
    <w:rsid w:val="00123CD8"/>
    <w:rsid w:val="0012504B"/>
    <w:rsid w:val="00127466"/>
    <w:rsid w:val="001516DF"/>
    <w:rsid w:val="00154FE2"/>
    <w:rsid w:val="00155403"/>
    <w:rsid w:val="00155445"/>
    <w:rsid w:val="00162B46"/>
    <w:rsid w:val="00165C86"/>
    <w:rsid w:val="00166A4B"/>
    <w:rsid w:val="00166BD6"/>
    <w:rsid w:val="0018187D"/>
    <w:rsid w:val="00183318"/>
    <w:rsid w:val="00184F91"/>
    <w:rsid w:val="00186E2E"/>
    <w:rsid w:val="00187FDC"/>
    <w:rsid w:val="00191158"/>
    <w:rsid w:val="00193C93"/>
    <w:rsid w:val="00197455"/>
    <w:rsid w:val="001A3045"/>
    <w:rsid w:val="001A332E"/>
    <w:rsid w:val="001A3B44"/>
    <w:rsid w:val="001B5905"/>
    <w:rsid w:val="001B6064"/>
    <w:rsid w:val="001B71B3"/>
    <w:rsid w:val="001C3801"/>
    <w:rsid w:val="001C65F4"/>
    <w:rsid w:val="001C68EF"/>
    <w:rsid w:val="001C712E"/>
    <w:rsid w:val="001D70C1"/>
    <w:rsid w:val="001D7D32"/>
    <w:rsid w:val="001E0BCB"/>
    <w:rsid w:val="001E3F71"/>
    <w:rsid w:val="001F0AA8"/>
    <w:rsid w:val="001F40FC"/>
    <w:rsid w:val="00202AF7"/>
    <w:rsid w:val="0020340D"/>
    <w:rsid w:val="00210C99"/>
    <w:rsid w:val="00213E82"/>
    <w:rsid w:val="002170E0"/>
    <w:rsid w:val="0022054E"/>
    <w:rsid w:val="00221C3E"/>
    <w:rsid w:val="0022357E"/>
    <w:rsid w:val="00224879"/>
    <w:rsid w:val="002254D2"/>
    <w:rsid w:val="00225C67"/>
    <w:rsid w:val="002326E8"/>
    <w:rsid w:val="00236043"/>
    <w:rsid w:val="0023662E"/>
    <w:rsid w:val="00244028"/>
    <w:rsid w:val="0024797D"/>
    <w:rsid w:val="00255009"/>
    <w:rsid w:val="00255FA9"/>
    <w:rsid w:val="00257672"/>
    <w:rsid w:val="0026107A"/>
    <w:rsid w:val="00261309"/>
    <w:rsid w:val="0026387B"/>
    <w:rsid w:val="002644EF"/>
    <w:rsid w:val="002750DD"/>
    <w:rsid w:val="00276393"/>
    <w:rsid w:val="00280717"/>
    <w:rsid w:val="00280F70"/>
    <w:rsid w:val="002834DA"/>
    <w:rsid w:val="002860A5"/>
    <w:rsid w:val="00291125"/>
    <w:rsid w:val="00293392"/>
    <w:rsid w:val="002969B3"/>
    <w:rsid w:val="002A374F"/>
    <w:rsid w:val="002B09E4"/>
    <w:rsid w:val="002B1E49"/>
    <w:rsid w:val="002B42B4"/>
    <w:rsid w:val="002C1242"/>
    <w:rsid w:val="002C1A95"/>
    <w:rsid w:val="002C1AAF"/>
    <w:rsid w:val="002C2D06"/>
    <w:rsid w:val="002D3822"/>
    <w:rsid w:val="002D658A"/>
    <w:rsid w:val="002D69E4"/>
    <w:rsid w:val="002E2ADD"/>
    <w:rsid w:val="002E391F"/>
    <w:rsid w:val="002E39C2"/>
    <w:rsid w:val="002E6F3A"/>
    <w:rsid w:val="002F4326"/>
    <w:rsid w:val="003010EE"/>
    <w:rsid w:val="00301949"/>
    <w:rsid w:val="00305347"/>
    <w:rsid w:val="0030570A"/>
    <w:rsid w:val="0031081F"/>
    <w:rsid w:val="003137F2"/>
    <w:rsid w:val="003205F4"/>
    <w:rsid w:val="00327944"/>
    <w:rsid w:val="00330518"/>
    <w:rsid w:val="003372BA"/>
    <w:rsid w:val="00342935"/>
    <w:rsid w:val="00342BD8"/>
    <w:rsid w:val="003455E0"/>
    <w:rsid w:val="0035108C"/>
    <w:rsid w:val="00353FD9"/>
    <w:rsid w:val="0035557C"/>
    <w:rsid w:val="00366704"/>
    <w:rsid w:val="00366DD1"/>
    <w:rsid w:val="003740AD"/>
    <w:rsid w:val="00374EF0"/>
    <w:rsid w:val="00377599"/>
    <w:rsid w:val="00380174"/>
    <w:rsid w:val="0038767E"/>
    <w:rsid w:val="003924F1"/>
    <w:rsid w:val="00395D24"/>
    <w:rsid w:val="00397FCD"/>
    <w:rsid w:val="003A0EE9"/>
    <w:rsid w:val="003A1C3D"/>
    <w:rsid w:val="003A7857"/>
    <w:rsid w:val="003A7875"/>
    <w:rsid w:val="003B2BBA"/>
    <w:rsid w:val="003B497A"/>
    <w:rsid w:val="003B7AE5"/>
    <w:rsid w:val="003C2885"/>
    <w:rsid w:val="003C77EF"/>
    <w:rsid w:val="003D3591"/>
    <w:rsid w:val="003D4923"/>
    <w:rsid w:val="003E0E7D"/>
    <w:rsid w:val="003E40DD"/>
    <w:rsid w:val="003E4764"/>
    <w:rsid w:val="003E5E1C"/>
    <w:rsid w:val="003F046D"/>
    <w:rsid w:val="003F0D35"/>
    <w:rsid w:val="003F19CB"/>
    <w:rsid w:val="003F6BB8"/>
    <w:rsid w:val="003F6F13"/>
    <w:rsid w:val="003F77E7"/>
    <w:rsid w:val="00400B52"/>
    <w:rsid w:val="00405DDB"/>
    <w:rsid w:val="00406219"/>
    <w:rsid w:val="004068DD"/>
    <w:rsid w:val="00406D65"/>
    <w:rsid w:val="004135CD"/>
    <w:rsid w:val="004230D7"/>
    <w:rsid w:val="004235F9"/>
    <w:rsid w:val="0042537B"/>
    <w:rsid w:val="00425D6A"/>
    <w:rsid w:val="00430F73"/>
    <w:rsid w:val="00437AEB"/>
    <w:rsid w:val="004444B8"/>
    <w:rsid w:val="0044730F"/>
    <w:rsid w:val="00455296"/>
    <w:rsid w:val="00460C82"/>
    <w:rsid w:val="00464193"/>
    <w:rsid w:val="00467242"/>
    <w:rsid w:val="004716A2"/>
    <w:rsid w:val="00471ECB"/>
    <w:rsid w:val="00473D2E"/>
    <w:rsid w:val="00474AEA"/>
    <w:rsid w:val="00475470"/>
    <w:rsid w:val="0047620C"/>
    <w:rsid w:val="00481683"/>
    <w:rsid w:val="00483A4B"/>
    <w:rsid w:val="00484C7B"/>
    <w:rsid w:val="004857CF"/>
    <w:rsid w:val="0049355F"/>
    <w:rsid w:val="004A633F"/>
    <w:rsid w:val="004B1BE2"/>
    <w:rsid w:val="004B3E7D"/>
    <w:rsid w:val="004B535D"/>
    <w:rsid w:val="004C06C3"/>
    <w:rsid w:val="004C1AB4"/>
    <w:rsid w:val="004C5757"/>
    <w:rsid w:val="004D0812"/>
    <w:rsid w:val="004D15A1"/>
    <w:rsid w:val="004D2FFB"/>
    <w:rsid w:val="004D769D"/>
    <w:rsid w:val="004E0A7F"/>
    <w:rsid w:val="004E10DD"/>
    <w:rsid w:val="004E39F6"/>
    <w:rsid w:val="004E4F6E"/>
    <w:rsid w:val="004E55A8"/>
    <w:rsid w:val="004E5931"/>
    <w:rsid w:val="004F1190"/>
    <w:rsid w:val="004F339D"/>
    <w:rsid w:val="00505A83"/>
    <w:rsid w:val="00507900"/>
    <w:rsid w:val="005119D5"/>
    <w:rsid w:val="005170A8"/>
    <w:rsid w:val="00517FB9"/>
    <w:rsid w:val="00522306"/>
    <w:rsid w:val="0052525E"/>
    <w:rsid w:val="005264BC"/>
    <w:rsid w:val="00534518"/>
    <w:rsid w:val="005465F6"/>
    <w:rsid w:val="005538DE"/>
    <w:rsid w:val="005550AE"/>
    <w:rsid w:val="00562DBE"/>
    <w:rsid w:val="00564332"/>
    <w:rsid w:val="0057173F"/>
    <w:rsid w:val="00573AA6"/>
    <w:rsid w:val="0058273D"/>
    <w:rsid w:val="0058421D"/>
    <w:rsid w:val="00590C2A"/>
    <w:rsid w:val="005931DC"/>
    <w:rsid w:val="00593B63"/>
    <w:rsid w:val="00595B1B"/>
    <w:rsid w:val="005977A4"/>
    <w:rsid w:val="005A0077"/>
    <w:rsid w:val="005A04CC"/>
    <w:rsid w:val="005A0BD4"/>
    <w:rsid w:val="005A714A"/>
    <w:rsid w:val="005B1A21"/>
    <w:rsid w:val="005C0972"/>
    <w:rsid w:val="005C1743"/>
    <w:rsid w:val="005C3B71"/>
    <w:rsid w:val="005C40E1"/>
    <w:rsid w:val="005C53FA"/>
    <w:rsid w:val="005D3E93"/>
    <w:rsid w:val="005D51CC"/>
    <w:rsid w:val="005E0F7F"/>
    <w:rsid w:val="005E0FDF"/>
    <w:rsid w:val="005E2D4F"/>
    <w:rsid w:val="005E550B"/>
    <w:rsid w:val="005F1A4D"/>
    <w:rsid w:val="005F459F"/>
    <w:rsid w:val="005F71CA"/>
    <w:rsid w:val="00600D17"/>
    <w:rsid w:val="00605CDD"/>
    <w:rsid w:val="00612F68"/>
    <w:rsid w:val="00613E46"/>
    <w:rsid w:val="00615CF9"/>
    <w:rsid w:val="00617411"/>
    <w:rsid w:val="006210A1"/>
    <w:rsid w:val="006218E1"/>
    <w:rsid w:val="0062514B"/>
    <w:rsid w:val="0063193F"/>
    <w:rsid w:val="00636DB9"/>
    <w:rsid w:val="0063794F"/>
    <w:rsid w:val="00641FDF"/>
    <w:rsid w:val="00643EC6"/>
    <w:rsid w:val="00645204"/>
    <w:rsid w:val="00653991"/>
    <w:rsid w:val="0065486A"/>
    <w:rsid w:val="00655872"/>
    <w:rsid w:val="0065735A"/>
    <w:rsid w:val="00661EE8"/>
    <w:rsid w:val="00682628"/>
    <w:rsid w:val="00686687"/>
    <w:rsid w:val="006866D7"/>
    <w:rsid w:val="006922C1"/>
    <w:rsid w:val="00697E85"/>
    <w:rsid w:val="006A39A6"/>
    <w:rsid w:val="006A6931"/>
    <w:rsid w:val="006A7C4E"/>
    <w:rsid w:val="006A7F88"/>
    <w:rsid w:val="006B2F6C"/>
    <w:rsid w:val="006B4250"/>
    <w:rsid w:val="006B6255"/>
    <w:rsid w:val="006B62B3"/>
    <w:rsid w:val="006C158A"/>
    <w:rsid w:val="006C2CC9"/>
    <w:rsid w:val="006C6D00"/>
    <w:rsid w:val="006C6F0C"/>
    <w:rsid w:val="006D0721"/>
    <w:rsid w:val="006E2101"/>
    <w:rsid w:val="006E21DE"/>
    <w:rsid w:val="006E32B2"/>
    <w:rsid w:val="006E551B"/>
    <w:rsid w:val="006F03EB"/>
    <w:rsid w:val="006F2D9E"/>
    <w:rsid w:val="006F3689"/>
    <w:rsid w:val="006F4CA0"/>
    <w:rsid w:val="00702455"/>
    <w:rsid w:val="00704D2C"/>
    <w:rsid w:val="00704F7F"/>
    <w:rsid w:val="00706C8C"/>
    <w:rsid w:val="00707CA6"/>
    <w:rsid w:val="007118F2"/>
    <w:rsid w:val="0071203F"/>
    <w:rsid w:val="00712D09"/>
    <w:rsid w:val="00714FA2"/>
    <w:rsid w:val="00723774"/>
    <w:rsid w:val="00727200"/>
    <w:rsid w:val="00731887"/>
    <w:rsid w:val="00733CA4"/>
    <w:rsid w:val="00736372"/>
    <w:rsid w:val="00737E80"/>
    <w:rsid w:val="00743542"/>
    <w:rsid w:val="00746475"/>
    <w:rsid w:val="00746559"/>
    <w:rsid w:val="00747B13"/>
    <w:rsid w:val="0075113F"/>
    <w:rsid w:val="0075369D"/>
    <w:rsid w:val="00767087"/>
    <w:rsid w:val="00771692"/>
    <w:rsid w:val="007735BD"/>
    <w:rsid w:val="00774DFF"/>
    <w:rsid w:val="0078285E"/>
    <w:rsid w:val="00790540"/>
    <w:rsid w:val="007A3447"/>
    <w:rsid w:val="007A3734"/>
    <w:rsid w:val="007A3E9E"/>
    <w:rsid w:val="007A55B1"/>
    <w:rsid w:val="007A737A"/>
    <w:rsid w:val="007B0146"/>
    <w:rsid w:val="007B2A81"/>
    <w:rsid w:val="007B5BDF"/>
    <w:rsid w:val="007B7D22"/>
    <w:rsid w:val="007C12B0"/>
    <w:rsid w:val="007C5BBC"/>
    <w:rsid w:val="007D3CF4"/>
    <w:rsid w:val="007E0F97"/>
    <w:rsid w:val="007E3EF4"/>
    <w:rsid w:val="007E417B"/>
    <w:rsid w:val="007E6B1E"/>
    <w:rsid w:val="007F0E71"/>
    <w:rsid w:val="00800007"/>
    <w:rsid w:val="0080403A"/>
    <w:rsid w:val="00805500"/>
    <w:rsid w:val="00807F4F"/>
    <w:rsid w:val="008105C9"/>
    <w:rsid w:val="00810CFA"/>
    <w:rsid w:val="0081414C"/>
    <w:rsid w:val="00823DB7"/>
    <w:rsid w:val="008249BE"/>
    <w:rsid w:val="0082511E"/>
    <w:rsid w:val="008263A6"/>
    <w:rsid w:val="0083092A"/>
    <w:rsid w:val="008311C0"/>
    <w:rsid w:val="00834773"/>
    <w:rsid w:val="00840DB7"/>
    <w:rsid w:val="00845FC9"/>
    <w:rsid w:val="00847E7B"/>
    <w:rsid w:val="0085123E"/>
    <w:rsid w:val="00851BAA"/>
    <w:rsid w:val="00851E37"/>
    <w:rsid w:val="00851FC2"/>
    <w:rsid w:val="00855CEA"/>
    <w:rsid w:val="00860196"/>
    <w:rsid w:val="00865D44"/>
    <w:rsid w:val="00870EA2"/>
    <w:rsid w:val="00872B90"/>
    <w:rsid w:val="00874495"/>
    <w:rsid w:val="00881FCA"/>
    <w:rsid w:val="00883271"/>
    <w:rsid w:val="00884114"/>
    <w:rsid w:val="00885B2F"/>
    <w:rsid w:val="008863D1"/>
    <w:rsid w:val="00892D10"/>
    <w:rsid w:val="00896F32"/>
    <w:rsid w:val="008A2B5C"/>
    <w:rsid w:val="008A6352"/>
    <w:rsid w:val="008A7B21"/>
    <w:rsid w:val="008B3370"/>
    <w:rsid w:val="008B55DE"/>
    <w:rsid w:val="008B636F"/>
    <w:rsid w:val="008B7A61"/>
    <w:rsid w:val="008C24F9"/>
    <w:rsid w:val="008C3E65"/>
    <w:rsid w:val="008C6392"/>
    <w:rsid w:val="008D068D"/>
    <w:rsid w:val="008D4FCC"/>
    <w:rsid w:val="008E180B"/>
    <w:rsid w:val="008E37E5"/>
    <w:rsid w:val="008E7A3A"/>
    <w:rsid w:val="008F2017"/>
    <w:rsid w:val="008F2A12"/>
    <w:rsid w:val="008F30CA"/>
    <w:rsid w:val="008F5F9C"/>
    <w:rsid w:val="009061EE"/>
    <w:rsid w:val="00907205"/>
    <w:rsid w:val="00912DC5"/>
    <w:rsid w:val="00915631"/>
    <w:rsid w:val="0091638F"/>
    <w:rsid w:val="009203FB"/>
    <w:rsid w:val="00920D19"/>
    <w:rsid w:val="00921358"/>
    <w:rsid w:val="00924859"/>
    <w:rsid w:val="009248DC"/>
    <w:rsid w:val="00927C8B"/>
    <w:rsid w:val="00933227"/>
    <w:rsid w:val="009342B5"/>
    <w:rsid w:val="00934C48"/>
    <w:rsid w:val="009409EF"/>
    <w:rsid w:val="00940F9F"/>
    <w:rsid w:val="009422F7"/>
    <w:rsid w:val="00946EF6"/>
    <w:rsid w:val="00947C83"/>
    <w:rsid w:val="00954744"/>
    <w:rsid w:val="00967943"/>
    <w:rsid w:val="009866F5"/>
    <w:rsid w:val="00992DDA"/>
    <w:rsid w:val="00993319"/>
    <w:rsid w:val="00997854"/>
    <w:rsid w:val="009A21CB"/>
    <w:rsid w:val="009A5C64"/>
    <w:rsid w:val="009A7611"/>
    <w:rsid w:val="009B2291"/>
    <w:rsid w:val="009B6864"/>
    <w:rsid w:val="009C684E"/>
    <w:rsid w:val="009D2E1F"/>
    <w:rsid w:val="009D5811"/>
    <w:rsid w:val="009D64F0"/>
    <w:rsid w:val="009F11AD"/>
    <w:rsid w:val="009F4013"/>
    <w:rsid w:val="009F6E69"/>
    <w:rsid w:val="00A02759"/>
    <w:rsid w:val="00A0349F"/>
    <w:rsid w:val="00A04F99"/>
    <w:rsid w:val="00A07009"/>
    <w:rsid w:val="00A14BCA"/>
    <w:rsid w:val="00A20841"/>
    <w:rsid w:val="00A21153"/>
    <w:rsid w:val="00A25921"/>
    <w:rsid w:val="00A32C11"/>
    <w:rsid w:val="00A32F25"/>
    <w:rsid w:val="00A34CE7"/>
    <w:rsid w:val="00A37294"/>
    <w:rsid w:val="00A52B56"/>
    <w:rsid w:val="00A54A53"/>
    <w:rsid w:val="00A560A4"/>
    <w:rsid w:val="00A73719"/>
    <w:rsid w:val="00A83603"/>
    <w:rsid w:val="00A8589F"/>
    <w:rsid w:val="00A876C3"/>
    <w:rsid w:val="00A91529"/>
    <w:rsid w:val="00A91AD2"/>
    <w:rsid w:val="00A91DEA"/>
    <w:rsid w:val="00A93524"/>
    <w:rsid w:val="00A936F1"/>
    <w:rsid w:val="00A962B6"/>
    <w:rsid w:val="00AA1A42"/>
    <w:rsid w:val="00AA31FB"/>
    <w:rsid w:val="00AA70CF"/>
    <w:rsid w:val="00AB16C7"/>
    <w:rsid w:val="00AB4125"/>
    <w:rsid w:val="00AC2FCF"/>
    <w:rsid w:val="00AC401E"/>
    <w:rsid w:val="00AC597F"/>
    <w:rsid w:val="00AD4424"/>
    <w:rsid w:val="00AD7472"/>
    <w:rsid w:val="00AE02FA"/>
    <w:rsid w:val="00AE071A"/>
    <w:rsid w:val="00AE15C7"/>
    <w:rsid w:val="00AE387C"/>
    <w:rsid w:val="00AE437A"/>
    <w:rsid w:val="00AE5A91"/>
    <w:rsid w:val="00AE6154"/>
    <w:rsid w:val="00AF018A"/>
    <w:rsid w:val="00AF2E33"/>
    <w:rsid w:val="00B07C68"/>
    <w:rsid w:val="00B10296"/>
    <w:rsid w:val="00B12A93"/>
    <w:rsid w:val="00B16A38"/>
    <w:rsid w:val="00B2306C"/>
    <w:rsid w:val="00B255EC"/>
    <w:rsid w:val="00B26CE8"/>
    <w:rsid w:val="00B27360"/>
    <w:rsid w:val="00B27D05"/>
    <w:rsid w:val="00B31E8E"/>
    <w:rsid w:val="00B36876"/>
    <w:rsid w:val="00B476FA"/>
    <w:rsid w:val="00B50C4C"/>
    <w:rsid w:val="00B51616"/>
    <w:rsid w:val="00B52EFD"/>
    <w:rsid w:val="00B56CA8"/>
    <w:rsid w:val="00B61945"/>
    <w:rsid w:val="00B62BD2"/>
    <w:rsid w:val="00B634EA"/>
    <w:rsid w:val="00B652F5"/>
    <w:rsid w:val="00B662B6"/>
    <w:rsid w:val="00B75462"/>
    <w:rsid w:val="00B83323"/>
    <w:rsid w:val="00B8720B"/>
    <w:rsid w:val="00B9185E"/>
    <w:rsid w:val="00B95841"/>
    <w:rsid w:val="00B97F5A"/>
    <w:rsid w:val="00BA08E7"/>
    <w:rsid w:val="00BA6F29"/>
    <w:rsid w:val="00BA7996"/>
    <w:rsid w:val="00BA7D15"/>
    <w:rsid w:val="00BB06D1"/>
    <w:rsid w:val="00BB256F"/>
    <w:rsid w:val="00BB465B"/>
    <w:rsid w:val="00BB5131"/>
    <w:rsid w:val="00BB66BB"/>
    <w:rsid w:val="00BB6C73"/>
    <w:rsid w:val="00BB76E9"/>
    <w:rsid w:val="00BC08B1"/>
    <w:rsid w:val="00BC1F67"/>
    <w:rsid w:val="00BC429A"/>
    <w:rsid w:val="00BD2BFC"/>
    <w:rsid w:val="00C028D4"/>
    <w:rsid w:val="00C03422"/>
    <w:rsid w:val="00C051EA"/>
    <w:rsid w:val="00C07E91"/>
    <w:rsid w:val="00C11A6F"/>
    <w:rsid w:val="00C14B06"/>
    <w:rsid w:val="00C213C1"/>
    <w:rsid w:val="00C32F39"/>
    <w:rsid w:val="00C337C6"/>
    <w:rsid w:val="00C3407F"/>
    <w:rsid w:val="00C34941"/>
    <w:rsid w:val="00C36EAA"/>
    <w:rsid w:val="00C4090A"/>
    <w:rsid w:val="00C4468B"/>
    <w:rsid w:val="00C4664D"/>
    <w:rsid w:val="00C4666B"/>
    <w:rsid w:val="00C47684"/>
    <w:rsid w:val="00C54C90"/>
    <w:rsid w:val="00C608F3"/>
    <w:rsid w:val="00C63C95"/>
    <w:rsid w:val="00C63F60"/>
    <w:rsid w:val="00C641F3"/>
    <w:rsid w:val="00C66DBD"/>
    <w:rsid w:val="00C6784F"/>
    <w:rsid w:val="00C840E4"/>
    <w:rsid w:val="00C87685"/>
    <w:rsid w:val="00C95868"/>
    <w:rsid w:val="00C973F8"/>
    <w:rsid w:val="00C9746B"/>
    <w:rsid w:val="00CA05A5"/>
    <w:rsid w:val="00CA05C6"/>
    <w:rsid w:val="00CA7990"/>
    <w:rsid w:val="00CB52E8"/>
    <w:rsid w:val="00CB5515"/>
    <w:rsid w:val="00CC20DF"/>
    <w:rsid w:val="00CC6958"/>
    <w:rsid w:val="00CC6EB1"/>
    <w:rsid w:val="00CD718D"/>
    <w:rsid w:val="00CE0D39"/>
    <w:rsid w:val="00CE208B"/>
    <w:rsid w:val="00CF38A8"/>
    <w:rsid w:val="00CF6649"/>
    <w:rsid w:val="00D03094"/>
    <w:rsid w:val="00D03143"/>
    <w:rsid w:val="00D03EFC"/>
    <w:rsid w:val="00D056FA"/>
    <w:rsid w:val="00D05F51"/>
    <w:rsid w:val="00D06D00"/>
    <w:rsid w:val="00D107B0"/>
    <w:rsid w:val="00D14566"/>
    <w:rsid w:val="00D1481B"/>
    <w:rsid w:val="00D204BD"/>
    <w:rsid w:val="00D20DD4"/>
    <w:rsid w:val="00D21909"/>
    <w:rsid w:val="00D24135"/>
    <w:rsid w:val="00D248AC"/>
    <w:rsid w:val="00D24ED6"/>
    <w:rsid w:val="00D30668"/>
    <w:rsid w:val="00D30D22"/>
    <w:rsid w:val="00D30EFA"/>
    <w:rsid w:val="00D31679"/>
    <w:rsid w:val="00D33615"/>
    <w:rsid w:val="00D34B6B"/>
    <w:rsid w:val="00D458DD"/>
    <w:rsid w:val="00D459D0"/>
    <w:rsid w:val="00D5130C"/>
    <w:rsid w:val="00D53F1E"/>
    <w:rsid w:val="00D57EC5"/>
    <w:rsid w:val="00D60A3B"/>
    <w:rsid w:val="00D61150"/>
    <w:rsid w:val="00D63CFF"/>
    <w:rsid w:val="00D65B9D"/>
    <w:rsid w:val="00D72FA4"/>
    <w:rsid w:val="00D74241"/>
    <w:rsid w:val="00D75EB2"/>
    <w:rsid w:val="00D82A04"/>
    <w:rsid w:val="00D854BE"/>
    <w:rsid w:val="00D87C56"/>
    <w:rsid w:val="00D92EBF"/>
    <w:rsid w:val="00D93563"/>
    <w:rsid w:val="00D957FE"/>
    <w:rsid w:val="00D95D01"/>
    <w:rsid w:val="00DA2239"/>
    <w:rsid w:val="00DA3BF8"/>
    <w:rsid w:val="00DB1467"/>
    <w:rsid w:val="00DB262A"/>
    <w:rsid w:val="00DB57F1"/>
    <w:rsid w:val="00DB5CAF"/>
    <w:rsid w:val="00DC05E5"/>
    <w:rsid w:val="00DD0118"/>
    <w:rsid w:val="00DD3364"/>
    <w:rsid w:val="00DD65AC"/>
    <w:rsid w:val="00DE3468"/>
    <w:rsid w:val="00DE5BEC"/>
    <w:rsid w:val="00DE698E"/>
    <w:rsid w:val="00DF033B"/>
    <w:rsid w:val="00DF2B71"/>
    <w:rsid w:val="00DF56D4"/>
    <w:rsid w:val="00E01507"/>
    <w:rsid w:val="00E066F9"/>
    <w:rsid w:val="00E07A26"/>
    <w:rsid w:val="00E11CD6"/>
    <w:rsid w:val="00E123FE"/>
    <w:rsid w:val="00E15214"/>
    <w:rsid w:val="00E15BCD"/>
    <w:rsid w:val="00E30207"/>
    <w:rsid w:val="00E31170"/>
    <w:rsid w:val="00E32175"/>
    <w:rsid w:val="00E36782"/>
    <w:rsid w:val="00E465AF"/>
    <w:rsid w:val="00E46852"/>
    <w:rsid w:val="00E51187"/>
    <w:rsid w:val="00E552CE"/>
    <w:rsid w:val="00E6208D"/>
    <w:rsid w:val="00E64D09"/>
    <w:rsid w:val="00E65512"/>
    <w:rsid w:val="00E67D62"/>
    <w:rsid w:val="00E67D68"/>
    <w:rsid w:val="00E71CAC"/>
    <w:rsid w:val="00E73A92"/>
    <w:rsid w:val="00E76F26"/>
    <w:rsid w:val="00E82855"/>
    <w:rsid w:val="00E87B83"/>
    <w:rsid w:val="00E9513D"/>
    <w:rsid w:val="00EA344A"/>
    <w:rsid w:val="00EB0D4F"/>
    <w:rsid w:val="00EB467C"/>
    <w:rsid w:val="00EB6FD6"/>
    <w:rsid w:val="00EC05E7"/>
    <w:rsid w:val="00EC2C4C"/>
    <w:rsid w:val="00ED10B4"/>
    <w:rsid w:val="00ED64DA"/>
    <w:rsid w:val="00ED713E"/>
    <w:rsid w:val="00EE352A"/>
    <w:rsid w:val="00EE791F"/>
    <w:rsid w:val="00EF00CC"/>
    <w:rsid w:val="00EF058E"/>
    <w:rsid w:val="00EF1E13"/>
    <w:rsid w:val="00F052AE"/>
    <w:rsid w:val="00F06CBB"/>
    <w:rsid w:val="00F07C4F"/>
    <w:rsid w:val="00F1088A"/>
    <w:rsid w:val="00F1267C"/>
    <w:rsid w:val="00F13702"/>
    <w:rsid w:val="00F24057"/>
    <w:rsid w:val="00F252D8"/>
    <w:rsid w:val="00F3361F"/>
    <w:rsid w:val="00F35CD3"/>
    <w:rsid w:val="00F47FEC"/>
    <w:rsid w:val="00F527F8"/>
    <w:rsid w:val="00F54071"/>
    <w:rsid w:val="00F540B8"/>
    <w:rsid w:val="00F57FEB"/>
    <w:rsid w:val="00F672A1"/>
    <w:rsid w:val="00F70C24"/>
    <w:rsid w:val="00F72309"/>
    <w:rsid w:val="00F725EA"/>
    <w:rsid w:val="00F7564F"/>
    <w:rsid w:val="00F76B36"/>
    <w:rsid w:val="00F77BD3"/>
    <w:rsid w:val="00F80D44"/>
    <w:rsid w:val="00F83923"/>
    <w:rsid w:val="00F85E5C"/>
    <w:rsid w:val="00F90F67"/>
    <w:rsid w:val="00F93F91"/>
    <w:rsid w:val="00F9440C"/>
    <w:rsid w:val="00F97EFB"/>
    <w:rsid w:val="00F97F4A"/>
    <w:rsid w:val="00FA0AF6"/>
    <w:rsid w:val="00FA5AC8"/>
    <w:rsid w:val="00FB08F1"/>
    <w:rsid w:val="00FB2BC2"/>
    <w:rsid w:val="00FB39FD"/>
    <w:rsid w:val="00FB67BE"/>
    <w:rsid w:val="00FB6A3B"/>
    <w:rsid w:val="00FC315E"/>
    <w:rsid w:val="00FC71BB"/>
    <w:rsid w:val="00FD0674"/>
    <w:rsid w:val="00FD2F82"/>
    <w:rsid w:val="00FD47E6"/>
    <w:rsid w:val="00FD5142"/>
    <w:rsid w:val="00FE3BF5"/>
    <w:rsid w:val="00FE4295"/>
    <w:rsid w:val="00FF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D0812"/>
    <w:pPr>
      <w:spacing w:line="276" w:lineRule="auto"/>
      <w:jc w:val="both"/>
    </w:pPr>
    <w:rPr>
      <w:rFonts w:ascii="Arial" w:hAnsi="Arial"/>
      <w:sz w:val="20"/>
      <w:lang w:val="en-US" w:eastAsia="en-US"/>
    </w:rPr>
  </w:style>
  <w:style w:type="paragraph" w:styleId="Heading1">
    <w:name w:val="heading 1"/>
    <w:aliases w:val="h1,Attribute Heading 1,h11,Attribute Heading 11,h12,Attribute Heading 12,h111,Attribute Heading 111,h13,h14,h15,h16,h17,h18,h19,h110,L1,Level 1,h112,L11,Level 11,h113,h114,Attribute Heading 13,h115,h116,h117,II+,I,H1,Head1,Head,Numbered,nu,1"/>
    <w:basedOn w:val="Normal"/>
    <w:next w:val="Normal"/>
    <w:link w:val="Heading1Char"/>
    <w:uiPriority w:val="99"/>
    <w:qFormat/>
    <w:rsid w:val="00A91529"/>
    <w:pPr>
      <w:keepNext/>
      <w:keepLines/>
      <w:pageBreakBefore/>
      <w:numPr>
        <w:numId w:val="1"/>
      </w:numPr>
      <w:pBdr>
        <w:bottom w:val="single" w:sz="4" w:space="1" w:color="auto"/>
      </w:pBdr>
      <w:tabs>
        <w:tab w:val="clear" w:pos="360"/>
      </w:tabs>
      <w:spacing w:before="240" w:after="120"/>
      <w:ind w:left="432" w:hanging="432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aliases w:val="H2,21,2,l2,level 2 heading,h2,Level 2 Topic Heading,h:2,h:2app,sub-sect,Heading Two,headi,heading2,h21,h22,T2,H...,H2 Char"/>
    <w:basedOn w:val="Normal"/>
    <w:next w:val="Normal"/>
    <w:link w:val="Heading2Char"/>
    <w:uiPriority w:val="99"/>
    <w:qFormat/>
    <w:rsid w:val="00484C7B"/>
    <w:pPr>
      <w:numPr>
        <w:ilvl w:val="1"/>
        <w:numId w:val="1"/>
      </w:numPr>
      <w:tabs>
        <w:tab w:val="clear" w:pos="360"/>
        <w:tab w:val="left" w:pos="475"/>
      </w:tabs>
      <w:spacing w:before="200"/>
      <w:ind w:left="576" w:hanging="576"/>
      <w:outlineLvl w:val="1"/>
    </w:pPr>
    <w:rPr>
      <w:rFonts w:ascii="Cambria" w:eastAsia="MS Gothic" w:hAnsi="Cambria"/>
      <w:b/>
      <w:bCs/>
      <w:color w:val="365F91"/>
      <w:sz w:val="24"/>
      <w:szCs w:val="26"/>
    </w:rPr>
  </w:style>
  <w:style w:type="paragraph" w:styleId="Heading3">
    <w:name w:val="heading 3"/>
    <w:aliases w:val="3,h3,l3,level 3 heading,H3,h:3,TexteTitre3,sub-sub-sect,sub-sub,subsect,Paragraph1,Paragraph2,Paragraph3,Paragraph11,Paragraph21,Paragraph4,Paragraph12,Paragraph22,Paragraph5,h,Paragraph,Pa...,Topic Sub Heading,subhead,SubTopic"/>
    <w:basedOn w:val="Normal"/>
    <w:next w:val="Normal"/>
    <w:link w:val="Heading3Char"/>
    <w:uiPriority w:val="99"/>
    <w:qFormat/>
    <w:rsid w:val="00507900"/>
    <w:pPr>
      <w:keepNext/>
      <w:keepLines/>
      <w:numPr>
        <w:ilvl w:val="2"/>
        <w:numId w:val="4"/>
      </w:numPr>
      <w:tabs>
        <w:tab w:val="clear" w:pos="643"/>
        <w:tab w:val="left" w:pos="630"/>
      </w:tabs>
      <w:spacing w:before="320" w:after="120"/>
      <w:ind w:left="720" w:hanging="72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aliases w:val="H4,4 - Acceptance Criterion,4"/>
    <w:basedOn w:val="Normal"/>
    <w:next w:val="Normal"/>
    <w:link w:val="Heading4Char"/>
    <w:uiPriority w:val="99"/>
    <w:qFormat/>
    <w:rsid w:val="006C2CC9"/>
    <w:pPr>
      <w:keepNext/>
      <w:keepLines/>
      <w:numPr>
        <w:numId w:val="19"/>
      </w:numPr>
      <w:spacing w:before="200"/>
      <w:outlineLvl w:val="3"/>
    </w:pPr>
    <w:rPr>
      <w:rFonts w:eastAsia="MS Gothic"/>
      <w:bCs/>
      <w:iCs/>
    </w:rPr>
  </w:style>
  <w:style w:type="paragraph" w:styleId="Heading5">
    <w:name w:val="heading 5"/>
    <w:aliases w:val="5,Block Label"/>
    <w:basedOn w:val="Normal"/>
    <w:next w:val="Normal"/>
    <w:link w:val="Heading5Char"/>
    <w:uiPriority w:val="99"/>
    <w:qFormat/>
    <w:rsid w:val="00AE071A"/>
    <w:pPr>
      <w:keepNext/>
      <w:keepLines/>
      <w:numPr>
        <w:ilvl w:val="4"/>
        <w:numId w:val="1"/>
      </w:numPr>
      <w:tabs>
        <w:tab w:val="clear" w:pos="360"/>
      </w:tabs>
      <w:spacing w:before="200"/>
      <w:ind w:left="1008" w:hanging="1008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071A"/>
    <w:pPr>
      <w:keepNext/>
      <w:keepLines/>
      <w:numPr>
        <w:ilvl w:val="5"/>
        <w:numId w:val="1"/>
      </w:numPr>
      <w:tabs>
        <w:tab w:val="clear" w:pos="360"/>
      </w:tabs>
      <w:spacing w:before="200"/>
      <w:ind w:left="1152" w:hanging="1152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071A"/>
    <w:pPr>
      <w:keepNext/>
      <w:keepLines/>
      <w:numPr>
        <w:ilvl w:val="6"/>
        <w:numId w:val="1"/>
      </w:numPr>
      <w:tabs>
        <w:tab w:val="clear" w:pos="360"/>
      </w:tabs>
      <w:spacing w:before="200"/>
      <w:ind w:left="1296" w:hanging="1296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071A"/>
    <w:pPr>
      <w:keepNext/>
      <w:keepLines/>
      <w:numPr>
        <w:ilvl w:val="7"/>
        <w:numId w:val="1"/>
      </w:numPr>
      <w:tabs>
        <w:tab w:val="clear" w:pos="360"/>
      </w:tabs>
      <w:spacing w:before="200"/>
      <w:ind w:left="1440" w:hanging="1440"/>
      <w:outlineLvl w:val="7"/>
    </w:pPr>
    <w:rPr>
      <w:rFonts w:ascii="Cambria" w:eastAsia="MS Gothic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071A"/>
    <w:pPr>
      <w:keepNext/>
      <w:keepLines/>
      <w:numPr>
        <w:ilvl w:val="8"/>
        <w:numId w:val="1"/>
      </w:numPr>
      <w:tabs>
        <w:tab w:val="clear" w:pos="360"/>
      </w:tabs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Attribute Heading 1 Char,h11 Char,Attribute Heading 11 Char,h12 Char,Attribute Heading 12 Char,h111 Char,Attribute Heading 111 Char,h13 Char,h14 Char,h15 Char,h16 Char,h17 Char,h18 Char,h19 Char,h110 Char,L1 Char,Level 1 Char"/>
    <w:basedOn w:val="DefaultParagraphFont"/>
    <w:link w:val="Heading1"/>
    <w:uiPriority w:val="99"/>
    <w:locked/>
    <w:rsid w:val="00A91529"/>
    <w:rPr>
      <w:rFonts w:ascii="Cambria" w:eastAsia="MS Gothic" w:hAnsi="Cambria" w:cs="Times New Roman"/>
      <w:b/>
      <w:bCs/>
      <w:color w:val="365F91"/>
      <w:sz w:val="28"/>
      <w:szCs w:val="28"/>
      <w:lang w:val="en-US" w:eastAsia="en-US" w:bidi="ar-SA"/>
    </w:rPr>
  </w:style>
  <w:style w:type="character" w:customStyle="1" w:styleId="Heading2Char">
    <w:name w:val="Heading 2 Char"/>
    <w:aliases w:val="H2 Char1,21 Char,2 Char,l2 Char,level 2 heading Char,h2 Char,Level 2 Topic Heading Char,h:2 Char,h:2app Char,sub-sect Char,Heading Two Char,headi Char,heading2 Char,h21 Char,h22 Char,T2 Char,H... Char,H2 Char Char"/>
    <w:basedOn w:val="DefaultParagraphFont"/>
    <w:link w:val="Heading2"/>
    <w:uiPriority w:val="99"/>
    <w:locked/>
    <w:rsid w:val="00484C7B"/>
    <w:rPr>
      <w:rFonts w:ascii="Cambria" w:eastAsia="MS Gothic" w:hAnsi="Cambria" w:cs="Times New Roman"/>
      <w:b/>
      <w:bCs/>
      <w:color w:val="365F91"/>
      <w:sz w:val="26"/>
      <w:szCs w:val="26"/>
      <w:lang w:val="en-US" w:eastAsia="en-US" w:bidi="ar-SA"/>
    </w:rPr>
  </w:style>
  <w:style w:type="character" w:customStyle="1" w:styleId="Heading3Char">
    <w:name w:val="Heading 3 Char"/>
    <w:aliases w:val="3 Char,h3 Char,l3 Char,level 3 heading Char,H3 Char,h:3 Char,TexteTitre3 Char,sub-sub-sect Char,sub-sub Char,subsect Char,Paragraph1 Char,Paragraph2 Char,Paragraph3 Char,Paragraph11 Char,Paragraph21 Char,Paragraph4 Char,Paragraph12 Char"/>
    <w:basedOn w:val="DefaultParagraphFont"/>
    <w:link w:val="Heading3"/>
    <w:uiPriority w:val="99"/>
    <w:locked/>
    <w:rsid w:val="00507900"/>
    <w:rPr>
      <w:rFonts w:ascii="Cambria" w:eastAsia="MS Gothic" w:hAnsi="Cambria" w:cs="Times New Roman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aliases w:val="H4 Char,4 - Acceptance Criterion Char,4 Char"/>
    <w:basedOn w:val="DefaultParagraphFont"/>
    <w:link w:val="Heading4"/>
    <w:uiPriority w:val="99"/>
    <w:locked/>
    <w:rsid w:val="006C2CC9"/>
    <w:rPr>
      <w:rFonts w:ascii="Arial" w:eastAsia="MS Gothic" w:hAnsi="Arial"/>
      <w:bCs/>
      <w:iCs/>
      <w:sz w:val="20"/>
      <w:lang w:val="en-US" w:eastAsia="en-US"/>
    </w:rPr>
  </w:style>
  <w:style w:type="character" w:customStyle="1" w:styleId="Heading5Char">
    <w:name w:val="Heading 5 Char"/>
    <w:aliases w:val="5 Char,Block Label Char"/>
    <w:basedOn w:val="DefaultParagraphFont"/>
    <w:link w:val="Heading5"/>
    <w:uiPriority w:val="99"/>
    <w:locked/>
    <w:rsid w:val="00AE071A"/>
    <w:rPr>
      <w:rFonts w:ascii="Cambria" w:eastAsia="MS Gothic" w:hAnsi="Cambria" w:cs="Times New Roman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E071A"/>
    <w:rPr>
      <w:rFonts w:ascii="Cambria" w:eastAsia="MS Gothic" w:hAnsi="Cambria" w:cs="Times New Roman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E071A"/>
    <w:rPr>
      <w:rFonts w:ascii="Cambria" w:eastAsia="MS Gothic" w:hAnsi="Cambria" w:cs="Times New Roman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E071A"/>
    <w:rPr>
      <w:rFonts w:ascii="Cambria" w:eastAsia="MS Gothic" w:hAnsi="Cambria" w:cs="Times New Roman"/>
      <w:color w:val="4F81BD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E071A"/>
    <w:rPr>
      <w:rFonts w:ascii="Cambria" w:eastAsia="MS Gothic" w:hAnsi="Cambria" w:cs="Times New Roman"/>
      <w:i/>
      <w:iCs/>
      <w:color w:val="404040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F83923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83603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78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0679BE"/>
    <w:pPr>
      <w:spacing w:after="300" w:line="240" w:lineRule="auto"/>
      <w:contextualSpacing/>
      <w:jc w:val="left"/>
    </w:pPr>
    <w:rPr>
      <w:rFonts w:ascii="Cambria" w:eastAsia="MS Gothic" w:hAnsi="Cambria"/>
      <w:color w:val="FFFFF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679BE"/>
    <w:rPr>
      <w:rFonts w:ascii="Cambria" w:eastAsia="MS Gothic" w:hAnsi="Cambria" w:cs="Times New Roman"/>
      <w:color w:val="FFFFF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E40DD"/>
    <w:rPr>
      <w:rFonts w:cs="Times New Roman"/>
      <w:color w:val="808080"/>
    </w:rPr>
  </w:style>
  <w:style w:type="paragraph" w:styleId="Subtitle">
    <w:name w:val="Subtitle"/>
    <w:basedOn w:val="pre-title"/>
    <w:next w:val="Normal"/>
    <w:link w:val="SubtitleChar"/>
    <w:uiPriority w:val="99"/>
    <w:qFormat/>
    <w:rsid w:val="00C11A6F"/>
    <w:pPr>
      <w:framePr w:wrap="around" w:xAlign="center" w:y="5596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C11A6F"/>
    <w:rPr>
      <w:rFonts w:ascii="Cambria" w:eastAsia="MS Gothic" w:hAnsi="Cambria" w:cs="Times New Roman"/>
      <w:color w:val="FFFFFF"/>
      <w:sz w:val="32"/>
    </w:rPr>
  </w:style>
  <w:style w:type="paragraph" w:styleId="Header">
    <w:name w:val="header"/>
    <w:basedOn w:val="Normal"/>
    <w:link w:val="HeaderChar"/>
    <w:uiPriority w:val="99"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61E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05CDD"/>
    <w:rPr>
      <w:rFonts w:cs="Times New Roman"/>
      <w:sz w:val="18"/>
    </w:rPr>
  </w:style>
  <w:style w:type="table" w:styleId="TableGrid">
    <w:name w:val="Table Grid"/>
    <w:basedOn w:val="TableNormal"/>
    <w:uiPriority w:val="99"/>
    <w:rsid w:val="009B6864"/>
    <w:rPr>
      <w:sz w:val="20"/>
      <w:szCs w:val="20"/>
    </w:rPr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styleId="Caption">
    <w:name w:val="caption"/>
    <w:basedOn w:val="Normal"/>
    <w:next w:val="Normal"/>
    <w:autoRedefine/>
    <w:uiPriority w:val="99"/>
    <w:qFormat/>
    <w:rsid w:val="000546AC"/>
    <w:pPr>
      <w:keepNext/>
      <w:spacing w:after="120" w:line="240" w:lineRule="auto"/>
      <w:jc w:val="center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AE071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AE071A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AE07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860196"/>
    <w:pPr>
      <w:pBdr>
        <w:top w:val="single" w:sz="4" w:space="1" w:color="4F81BD"/>
        <w:bottom w:val="single" w:sz="4" w:space="1" w:color="4F81BD"/>
      </w:pBdr>
      <w:spacing w:before="120" w:after="120"/>
    </w:pPr>
    <w:rPr>
      <w:i/>
      <w:iCs/>
      <w:color w:val="4F81BD"/>
    </w:rPr>
  </w:style>
  <w:style w:type="character" w:customStyle="1" w:styleId="QuoteChar">
    <w:name w:val="Quote Char"/>
    <w:basedOn w:val="DefaultParagraphFont"/>
    <w:link w:val="Quote"/>
    <w:uiPriority w:val="99"/>
    <w:locked/>
    <w:rsid w:val="00A83603"/>
    <w:rPr>
      <w:rFonts w:cs="Times New Roman"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E071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A83603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AE071A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AE071A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AE071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AE071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AE071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AE071A"/>
    <w:pPr>
      <w:outlineLvl w:val="9"/>
    </w:pPr>
  </w:style>
  <w:style w:type="paragraph" w:customStyle="1" w:styleId="Topheader">
    <w:name w:val="Top header"/>
    <w:basedOn w:val="Normal"/>
    <w:uiPriority w:val="99"/>
    <w:rsid w:val="00FD5142"/>
    <w:pPr>
      <w:spacing w:line="240" w:lineRule="auto"/>
    </w:pPr>
  </w:style>
  <w:style w:type="paragraph" w:styleId="List">
    <w:name w:val="List"/>
    <w:basedOn w:val="Normal"/>
    <w:uiPriority w:val="99"/>
    <w:rsid w:val="007735BD"/>
    <w:pPr>
      <w:numPr>
        <w:numId w:val="11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ListParagraph"/>
    <w:uiPriority w:val="99"/>
    <w:rsid w:val="006F2D9E"/>
    <w:pPr>
      <w:numPr>
        <w:numId w:val="15"/>
      </w:numPr>
    </w:pPr>
  </w:style>
  <w:style w:type="paragraph" w:styleId="ListBullet">
    <w:name w:val="List Bullet"/>
    <w:basedOn w:val="BulletIndent"/>
    <w:uiPriority w:val="99"/>
    <w:rsid w:val="001A3045"/>
    <w:pPr>
      <w:spacing w:after="120"/>
    </w:pPr>
  </w:style>
  <w:style w:type="paragraph" w:styleId="TOC1">
    <w:name w:val="toc 1"/>
    <w:basedOn w:val="Normal"/>
    <w:next w:val="Normal"/>
    <w:autoRedefine/>
    <w:uiPriority w:val="99"/>
    <w:rsid w:val="000B129C"/>
    <w:rPr>
      <w:b/>
    </w:rPr>
  </w:style>
  <w:style w:type="character" w:styleId="Hyperlink">
    <w:name w:val="Hyperlink"/>
    <w:basedOn w:val="DefaultParagraphFont"/>
    <w:uiPriority w:val="99"/>
    <w:rsid w:val="00225C67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B129C"/>
    <w:pPr>
      <w:ind w:left="220"/>
    </w:pPr>
    <w:rPr>
      <w:i/>
    </w:rPr>
  </w:style>
  <w:style w:type="paragraph" w:styleId="TOC3">
    <w:name w:val="toc 3"/>
    <w:basedOn w:val="Normal"/>
    <w:next w:val="Normal"/>
    <w:autoRedefine/>
    <w:uiPriority w:val="99"/>
    <w:rsid w:val="00225C67"/>
    <w:pPr>
      <w:ind w:left="440"/>
    </w:pPr>
  </w:style>
  <w:style w:type="paragraph" w:styleId="Index1">
    <w:name w:val="index 1"/>
    <w:basedOn w:val="Normal"/>
    <w:next w:val="Normal"/>
    <w:autoRedefine/>
    <w:uiPriority w:val="99"/>
    <w:rsid w:val="00A02759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rsid w:val="00A02759"/>
    <w:rPr>
      <w:rFonts w:ascii="Cambria" w:eastAsia="MS Gothic" w:hAnsi="Cambria"/>
      <w:b/>
      <w:bCs/>
    </w:rPr>
  </w:style>
  <w:style w:type="paragraph" w:styleId="MacroText">
    <w:name w:val="macro"/>
    <w:link w:val="MacroTextChar"/>
    <w:uiPriority w:val="99"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A02759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rsid w:val="00A02759"/>
    <w:pPr>
      <w:spacing w:before="120"/>
    </w:pPr>
    <w:rPr>
      <w:rFonts w:ascii="Cambria" w:eastAsia="MS Gothic" w:hAnsi="Cambria"/>
      <w:b/>
      <w:bCs/>
      <w:sz w:val="24"/>
      <w:szCs w:val="24"/>
    </w:rPr>
  </w:style>
  <w:style w:type="paragraph" w:customStyle="1" w:styleId="Tableofcontents">
    <w:name w:val="Table of contents"/>
    <w:basedOn w:val="Normal"/>
    <w:next w:val="Normal"/>
    <w:uiPriority w:val="99"/>
    <w:rsid w:val="00484C7B"/>
    <w:pPr>
      <w:pageBreakBefore/>
    </w:pPr>
    <w:rPr>
      <w:rFonts w:ascii="Cambria" w:hAnsi="Cambria"/>
      <w:color w:val="365F91"/>
      <w:sz w:val="28"/>
    </w:rPr>
  </w:style>
  <w:style w:type="paragraph" w:styleId="ListBullet2">
    <w:name w:val="List Bullet 2"/>
    <w:basedOn w:val="Normal"/>
    <w:uiPriority w:val="99"/>
    <w:rsid w:val="007B5BD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rsid w:val="007B5BDF"/>
    <w:pPr>
      <w:numPr>
        <w:numId w:val="3"/>
      </w:numPr>
      <w:tabs>
        <w:tab w:val="clear" w:pos="926"/>
        <w:tab w:val="num" w:pos="1080"/>
      </w:tabs>
      <w:ind w:left="1080"/>
      <w:contextualSpacing/>
    </w:pPr>
  </w:style>
  <w:style w:type="paragraph" w:customStyle="1" w:styleId="Body">
    <w:name w:val="Body"/>
    <w:basedOn w:val="Normal"/>
    <w:uiPriority w:val="99"/>
    <w:rsid w:val="00E123FE"/>
  </w:style>
  <w:style w:type="character" w:styleId="CommentReference">
    <w:name w:val="annotation reference"/>
    <w:basedOn w:val="NoSpacingChar"/>
    <w:uiPriority w:val="99"/>
    <w:rsid w:val="000862B2"/>
    <w:rPr>
      <w:sz w:val="16"/>
      <w:szCs w:val="16"/>
    </w:rPr>
  </w:style>
  <w:style w:type="paragraph" w:customStyle="1" w:styleId="Picturecapture">
    <w:name w:val="Picture capture"/>
    <w:basedOn w:val="Normal"/>
    <w:uiPriority w:val="99"/>
    <w:rsid w:val="00636DB9"/>
    <w:pPr>
      <w:keepNext/>
      <w:spacing w:before="200"/>
      <w:jc w:val="center"/>
    </w:pPr>
    <w:rPr>
      <w:sz w:val="18"/>
    </w:rPr>
  </w:style>
  <w:style w:type="table" w:customStyle="1" w:styleId="NC-2">
    <w:name w:val="NC-2"/>
    <w:basedOn w:val="TableGrid"/>
    <w:uiPriority w:val="99"/>
    <w:rsid w:val="009B6864"/>
    <w:tblPr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6" w:space="0" w:color="4F81BD"/>
        <w:insideV w:val="single" w:sz="6" w:space="0" w:color="4F81BD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/>
    </w:tcPr>
    <w:tblStylePr w:type="firstRow">
      <w:rPr>
        <w:rFonts w:ascii="Calibri" w:hAnsi="Calibri" w:cs="Times New Roman"/>
        <w:b w:val="0"/>
        <w:color w:val="auto"/>
        <w:sz w:val="22"/>
      </w:rPr>
      <w:tblPr/>
      <w:tcPr>
        <w:shd w:val="clear" w:color="auto" w:fill="FFFFFF"/>
      </w:tcPr>
    </w:tblStylePr>
    <w:tblStylePr w:type="firstCo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  <w:tblStylePr w:type="nwCell">
      <w:rPr>
        <w:rFonts w:ascii="Calibri" w:hAnsi="Calibri" w:cs="Times New Roman"/>
        <w:b/>
        <w:color w:val="auto"/>
        <w:sz w:val="22"/>
      </w:rPr>
      <w:tblPr/>
      <w:tcPr>
        <w:shd w:val="clear" w:color="auto" w:fill="95B3D7"/>
      </w:tcPr>
    </w:tblStylePr>
  </w:style>
  <w:style w:type="paragraph" w:customStyle="1" w:styleId="pre-title">
    <w:name w:val="pre-title"/>
    <w:basedOn w:val="NoSpacing"/>
    <w:uiPriority w:val="99"/>
    <w:rsid w:val="00F252D8"/>
    <w:pPr>
      <w:framePr w:hSpace="187" w:wrap="around" w:vAnchor="page" w:hAnchor="margin" w:y="6031"/>
    </w:pPr>
    <w:rPr>
      <w:rFonts w:ascii="Cambria" w:eastAsia="MS Gothic" w:hAnsi="Cambria"/>
      <w:color w:val="FFFFFF"/>
      <w:sz w:val="32"/>
    </w:rPr>
  </w:style>
  <w:style w:type="paragraph" w:styleId="DocumentMap">
    <w:name w:val="Document Map"/>
    <w:basedOn w:val="Normal"/>
    <w:link w:val="DocumentMapChar"/>
    <w:uiPriority w:val="99"/>
    <w:semiHidden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B5131"/>
    <w:rPr>
      <w:rFonts w:ascii="Tahoma" w:hAnsi="Tahoma" w:cs="Tahoma"/>
      <w:sz w:val="16"/>
      <w:szCs w:val="16"/>
    </w:rPr>
  </w:style>
  <w:style w:type="paragraph" w:customStyle="1" w:styleId="Notes">
    <w:name w:val="Notes"/>
    <w:basedOn w:val="Normal"/>
    <w:autoRedefine/>
    <w:uiPriority w:val="99"/>
    <w:rsid w:val="00244028"/>
    <w:pPr>
      <w:spacing w:before="240" w:after="120"/>
      <w:ind w:left="360"/>
    </w:pPr>
    <w:rPr>
      <w:i/>
    </w:rPr>
  </w:style>
  <w:style w:type="character" w:customStyle="1" w:styleId="Version">
    <w:name w:val="Version"/>
    <w:basedOn w:val="NoSpacingChar"/>
    <w:uiPriority w:val="99"/>
    <w:rsid w:val="00D854BE"/>
    <w:rPr>
      <w:rFonts w:ascii="Cambria" w:hAnsi="Cambria"/>
      <w:b/>
      <w:i/>
      <w:color w:val="4F81BD"/>
    </w:rPr>
  </w:style>
  <w:style w:type="paragraph" w:styleId="TOC4">
    <w:name w:val="toc 4"/>
    <w:basedOn w:val="Normal"/>
    <w:next w:val="Normal"/>
    <w:autoRedefine/>
    <w:uiPriority w:val="99"/>
    <w:semiHidden/>
    <w:rsid w:val="00F1088A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F1088A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F1088A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F1088A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F1088A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F1088A"/>
    <w:pPr>
      <w:ind w:left="1760"/>
    </w:pPr>
  </w:style>
  <w:style w:type="paragraph" w:customStyle="1" w:styleId="Codesample">
    <w:name w:val="Code sample"/>
    <w:basedOn w:val="Normal"/>
    <w:uiPriority w:val="99"/>
    <w:rsid w:val="00A962B6"/>
    <w:pPr>
      <w:tabs>
        <w:tab w:val="left" w:pos="432"/>
        <w:tab w:val="left" w:pos="864"/>
        <w:tab w:val="left" w:pos="1296"/>
        <w:tab w:val="left" w:pos="1728"/>
      </w:tabs>
      <w:spacing w:line="240" w:lineRule="auto"/>
      <w:ind w:left="270"/>
      <w:jc w:val="left"/>
    </w:pPr>
    <w:rPr>
      <w:rFonts w:ascii="Courier New" w:hAnsi="Courier New"/>
      <w:color w:val="4F81BD"/>
      <w:spacing w:val="-8"/>
    </w:rPr>
  </w:style>
  <w:style w:type="paragraph" w:customStyle="1" w:styleId="Version-paragraph">
    <w:name w:val="Version-paragraph"/>
    <w:basedOn w:val="Tableofcontents"/>
    <w:uiPriority w:val="99"/>
    <w:rsid w:val="00D854BE"/>
    <w:pPr>
      <w:pageBreakBefore w:val="0"/>
      <w:spacing w:before="240"/>
    </w:pPr>
    <w:rPr>
      <w:i/>
    </w:rPr>
  </w:style>
  <w:style w:type="paragraph" w:styleId="ListNumber2">
    <w:name w:val="List Number 2"/>
    <w:basedOn w:val="Normal"/>
    <w:uiPriority w:val="99"/>
    <w:rsid w:val="0047620C"/>
    <w:pPr>
      <w:tabs>
        <w:tab w:val="num" w:pos="643"/>
      </w:tabs>
      <w:ind w:left="643" w:hanging="360"/>
      <w:contextualSpacing/>
    </w:pPr>
  </w:style>
  <w:style w:type="paragraph" w:customStyle="1" w:styleId="TableText">
    <w:name w:val="Table Text"/>
    <w:basedOn w:val="Normal"/>
    <w:uiPriority w:val="99"/>
    <w:rsid w:val="0047620C"/>
    <w:pPr>
      <w:jc w:val="left"/>
    </w:pPr>
  </w:style>
  <w:style w:type="table" w:customStyle="1" w:styleId="NC2">
    <w:name w:val="NC2"/>
    <w:uiPriority w:val="99"/>
    <w:rsid w:val="00AE6154"/>
    <w:rPr>
      <w:sz w:val="20"/>
      <w:szCs w:val="20"/>
    </w:rPr>
    <w:tblPr>
      <w:tblInd w:w="0" w:type="dxa"/>
      <w:tblBorders>
        <w:top w:val="single" w:sz="6" w:space="0" w:color="4F81BD"/>
        <w:left w:val="single" w:sz="6" w:space="0" w:color="4F81BD"/>
        <w:bottom w:val="single" w:sz="6" w:space="0" w:color="4F81BD"/>
        <w:right w:val="single" w:sz="6" w:space="0" w:color="4F81BD"/>
        <w:insideH w:val="single" w:sz="6" w:space="0" w:color="4F81BD"/>
        <w:insideV w:val="single" w:sz="6" w:space="0" w:color="4F81BD"/>
      </w:tblBorders>
      <w:tblCellMar>
        <w:top w:w="11" w:type="dxa"/>
        <w:left w:w="23" w:type="dxa"/>
        <w:bottom w:w="11" w:type="dxa"/>
        <w:right w:w="23" w:type="dxa"/>
      </w:tblCellMar>
    </w:tblPr>
  </w:style>
  <w:style w:type="paragraph" w:customStyle="1" w:styleId="Text">
    <w:name w:val="_Text"/>
    <w:basedOn w:val="Normal"/>
    <w:link w:val="TextCharChar"/>
    <w:uiPriority w:val="99"/>
    <w:rsid w:val="00AE6154"/>
    <w:pPr>
      <w:spacing w:before="60" w:after="60" w:line="240" w:lineRule="auto"/>
      <w:jc w:val="left"/>
    </w:pPr>
    <w:rPr>
      <w:rFonts w:ascii="Verdana" w:hAnsi="Verdana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uiPriority w:val="99"/>
    <w:locked/>
    <w:rsid w:val="00AE6154"/>
    <w:rPr>
      <w:rFonts w:ascii="Verdana" w:hAnsi="Verdana" w:cs="Times New Roman"/>
      <w:bCs/>
      <w:color w:val="333333"/>
      <w:sz w:val="19"/>
      <w:szCs w:val="19"/>
      <w:lang w:val="en-GB" w:eastAsia="en-GB" w:bidi="ar-SA"/>
    </w:rPr>
  </w:style>
  <w:style w:type="paragraph" w:customStyle="1" w:styleId="Line">
    <w:name w:val="_Line"/>
    <w:basedOn w:val="Normal"/>
    <w:next w:val="Text"/>
    <w:uiPriority w:val="99"/>
    <w:rsid w:val="00AE6154"/>
    <w:pPr>
      <w:pBdr>
        <w:top w:val="single" w:sz="4" w:space="0" w:color="999999"/>
      </w:pBdr>
      <w:spacing w:before="240" w:after="60" w:line="240" w:lineRule="auto"/>
      <w:jc w:val="left"/>
    </w:pPr>
    <w:rPr>
      <w:rFonts w:ascii="Verdana" w:hAnsi="Verdana"/>
      <w:bCs/>
      <w:color w:val="333333"/>
      <w:sz w:val="18"/>
      <w:szCs w:val="19"/>
      <w:lang w:val="en-NZ" w:eastAsia="en-GB"/>
    </w:rPr>
  </w:style>
  <w:style w:type="paragraph" w:customStyle="1" w:styleId="TableText0">
    <w:name w:val="_Table Text"/>
    <w:basedOn w:val="Normal"/>
    <w:link w:val="TableTextChar"/>
    <w:uiPriority w:val="99"/>
    <w:rsid w:val="00AE15C7"/>
    <w:pPr>
      <w:spacing w:before="60" w:after="60" w:line="240" w:lineRule="auto"/>
    </w:pPr>
    <w:rPr>
      <w:rFonts w:ascii="Tahoma" w:hAnsi="Tahoma"/>
      <w:bCs/>
      <w:szCs w:val="19"/>
      <w:lang w:eastAsia="en-GB"/>
    </w:rPr>
  </w:style>
  <w:style w:type="character" w:customStyle="1" w:styleId="TableTextChar">
    <w:name w:val="_Table Text Char"/>
    <w:basedOn w:val="DefaultParagraphFont"/>
    <w:link w:val="TableText0"/>
    <w:uiPriority w:val="99"/>
    <w:locked/>
    <w:rsid w:val="00AE15C7"/>
    <w:rPr>
      <w:rFonts w:ascii="Tahoma" w:hAnsi="Tahoma" w:cs="Times New Roman"/>
      <w:bCs/>
      <w:sz w:val="19"/>
      <w:szCs w:val="19"/>
      <w:lang w:eastAsia="en-GB" w:bidi="ar-SA"/>
    </w:rPr>
  </w:style>
  <w:style w:type="paragraph" w:styleId="BodyText">
    <w:name w:val="Body Text"/>
    <w:basedOn w:val="Normal"/>
    <w:link w:val="BodyTextChar"/>
    <w:uiPriority w:val="99"/>
    <w:rsid w:val="00330518"/>
    <w:pPr>
      <w:spacing w:before="60" w:after="120" w:line="240" w:lineRule="auto"/>
      <w:jc w:val="left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30518"/>
    <w:rPr>
      <w:rFonts w:ascii="Arial" w:hAnsi="Arial" w:cs="Times New Roma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rsid w:val="0080403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0403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0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0403A"/>
    <w:rPr>
      <w:b/>
      <w:bCs/>
    </w:rPr>
  </w:style>
  <w:style w:type="paragraph" w:styleId="NormalWeb">
    <w:name w:val="Normal (Web)"/>
    <w:basedOn w:val="Normal"/>
    <w:uiPriority w:val="99"/>
    <w:semiHidden/>
    <w:rsid w:val="0037759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ru-RU" w:eastAsia="ru-RU"/>
    </w:rPr>
  </w:style>
  <w:style w:type="paragraph" w:styleId="ListNumber">
    <w:name w:val="List Number"/>
    <w:basedOn w:val="Normal"/>
    <w:uiPriority w:val="99"/>
    <w:rsid w:val="0044730F"/>
    <w:pPr>
      <w:numPr>
        <w:numId w:val="5"/>
      </w:numPr>
      <w:tabs>
        <w:tab w:val="clear" w:pos="360"/>
      </w:tabs>
      <w:ind w:left="0" w:firstLine="0"/>
      <w:contextualSpacing/>
    </w:pPr>
  </w:style>
  <w:style w:type="paragraph" w:customStyle="1" w:styleId="TableTitle">
    <w:name w:val="Table Title"/>
    <w:basedOn w:val="Normal"/>
    <w:link w:val="TableTitleChar"/>
    <w:uiPriority w:val="99"/>
    <w:rsid w:val="00DB1467"/>
    <w:pPr>
      <w:keepNext/>
      <w:keepLines/>
      <w:spacing w:before="60" w:after="60" w:line="240" w:lineRule="auto"/>
      <w:jc w:val="left"/>
    </w:pPr>
    <w:rPr>
      <w:rFonts w:ascii="Tahoma" w:hAnsi="Tahoma"/>
      <w:b/>
      <w:bCs/>
      <w:szCs w:val="19"/>
      <w:lang w:eastAsia="en-GB"/>
    </w:rPr>
  </w:style>
  <w:style w:type="character" w:customStyle="1" w:styleId="TableTitleChar">
    <w:name w:val="Table Title Char"/>
    <w:basedOn w:val="DefaultParagraphFont"/>
    <w:link w:val="TableTitle"/>
    <w:uiPriority w:val="99"/>
    <w:locked/>
    <w:rsid w:val="00DB1467"/>
    <w:rPr>
      <w:rFonts w:ascii="Tahoma" w:hAnsi="Tahoma" w:cs="Times New Roman"/>
      <w:b/>
      <w:bCs/>
      <w:sz w:val="19"/>
      <w:szCs w:val="19"/>
      <w:lang w:eastAsia="en-GB" w:bidi="ar-SA"/>
    </w:rPr>
  </w:style>
  <w:style w:type="character" w:customStyle="1" w:styleId="StyleBoldItalic">
    <w:name w:val="Style Bold Italic"/>
    <w:uiPriority w:val="99"/>
    <w:rsid w:val="00B07C68"/>
    <w:rPr>
      <w:i/>
    </w:rPr>
  </w:style>
  <w:style w:type="paragraph" w:customStyle="1" w:styleId="Tableheader">
    <w:name w:val="Table_header"/>
    <w:basedOn w:val="Normal"/>
    <w:next w:val="Normal"/>
    <w:uiPriority w:val="99"/>
    <w:rsid w:val="00B07C68"/>
    <w:pPr>
      <w:spacing w:before="60" w:after="60" w:line="240" w:lineRule="auto"/>
      <w:jc w:val="left"/>
    </w:pPr>
    <w:rPr>
      <w:rFonts w:ascii="Tahoma" w:hAnsi="Tahoma"/>
      <w:b/>
      <w:szCs w:val="20"/>
    </w:rPr>
  </w:style>
  <w:style w:type="paragraph" w:customStyle="1" w:styleId="Heading6Heading6Char1">
    <w:name w:val="Heading 6.Heading 6 Char1"/>
    <w:basedOn w:val="Normal"/>
    <w:uiPriority w:val="99"/>
    <w:rsid w:val="0044730F"/>
    <w:pPr>
      <w:tabs>
        <w:tab w:val="num" w:pos="0"/>
      </w:tabs>
      <w:spacing w:before="60" w:after="60" w:line="240" w:lineRule="auto"/>
      <w:jc w:val="left"/>
    </w:pPr>
    <w:rPr>
      <w:rFonts w:ascii="Tahoma" w:hAnsi="Tahoma"/>
      <w:szCs w:val="20"/>
      <w:lang w:val="ru-RU" w:eastAsia="ru-RU"/>
    </w:rPr>
  </w:style>
  <w:style w:type="numbering" w:customStyle="1" w:styleId="Multilevellist-numbered">
    <w:name w:val="Multilevel list - numbered"/>
    <w:rsid w:val="00AB651B"/>
    <w:pPr>
      <w:numPr>
        <w:numId w:val="14"/>
      </w:numPr>
    </w:pPr>
  </w:style>
  <w:style w:type="numbering" w:customStyle="1" w:styleId="Multilevellist">
    <w:name w:val="Multilevel list"/>
    <w:rsid w:val="00AB651B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40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514">
      <w:marLeft w:val="480"/>
      <w:marRight w:val="120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zov\Desktop\NC.Account.Project.ANL.Use_Cases.v0.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NC.Account.Project.ANL.Use_Cases.v0.01</Template>
  <TotalTime>186</TotalTime>
  <Pages>8</Pages>
  <Words>3482</Words>
  <Characters>1986</Characters>
  <Application>Microsoft Office Outlook</Application>
  <DocSecurity>0</DocSecurity>
  <Lines>0</Lines>
  <Paragraphs>0</Paragraphs>
  <ScaleCrop>false</ScaleCrop>
  <Company>NetCracker Technology Corp.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and Acceptance Criteria</dc:title>
  <dc:subject/>
  <dc:creator>Ihor Dvorsky</dc:creator>
  <cp:keywords/>
  <dc:description/>
  <cp:lastModifiedBy>Igor</cp:lastModifiedBy>
  <cp:revision>27</cp:revision>
  <dcterms:created xsi:type="dcterms:W3CDTF">2015-09-21T12:34:00Z</dcterms:created>
  <dcterms:modified xsi:type="dcterms:W3CDTF">2015-09-28T21:26:00Z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0x01010029C6004DBD6A3C4DA9D1ECB1FEAD4A51</vt:lpwstr>
  </property>
  <property fmtid="{D5CDD505-2E9C-101B-9397-08002B2CF9AE}" pid="3" name="Project Name">
    <vt:lpwstr>NTT Com DCM Project</vt:lpwstr>
  </property>
  <property fmtid="{D5CDD505-2E9C-101B-9397-08002B2CF9AE}" pid="4" name="Version">
    <vt:lpwstr>0.1.0</vt:lpwstr>
  </property>
  <property fmtid="{D5CDD505-2E9C-101B-9397-08002B2CF9AE}" pid="5" name="Version0">
    <vt:lpwstr/>
  </property>
</Properties>
</file>