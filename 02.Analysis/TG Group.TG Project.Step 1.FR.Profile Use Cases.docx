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A6E" w:rsidRDefault="001D0A6E" w:rsidP="00CF6649">
      <w:pPr>
        <w:rPr>
          <w:noProof/>
        </w:rPr>
      </w:pPr>
    </w:p>
    <w:p w:rsidR="001D0A6E" w:rsidRDefault="001D0A6E" w:rsidP="00CF6649">
      <w:pPr>
        <w:rPr>
          <w:noProof/>
        </w:rPr>
      </w:pPr>
    </w:p>
    <w:p w:rsidR="001D0A6E" w:rsidRPr="0065486A" w:rsidRDefault="00190154" w:rsidP="00A41126">
      <w:pPr>
        <w:jc w:val="left"/>
        <w:rPr>
          <w:noProof/>
        </w:rPr>
      </w:pPr>
      <w:r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7.75pt;margin-top:.05pt;width:132.45pt;height:121.6pt;z-index:3">
            <v:imagedata r:id="rId9" o:title=""/>
            <w10:wrap type="square" side="right"/>
          </v:shape>
        </w:pict>
      </w:r>
      <w:r w:rsidR="001D0A6E">
        <w:rPr>
          <w:noProof/>
        </w:rPr>
        <w:br w:type="textWrapping" w:clear="all"/>
      </w:r>
    </w:p>
    <w:p w:rsidR="001D0A6E" w:rsidRDefault="001D0A6E" w:rsidP="00CF6649">
      <w:pPr>
        <w:rPr>
          <w:noProof/>
        </w:rPr>
      </w:pPr>
    </w:p>
    <w:p w:rsidR="001D0A6E" w:rsidRDefault="001D0A6E" w:rsidP="00CF6649">
      <w:pPr>
        <w:rPr>
          <w:noProof/>
        </w:rPr>
      </w:pPr>
    </w:p>
    <w:p w:rsidR="001D0A6E" w:rsidRDefault="001D0A6E" w:rsidP="00CF6649">
      <w:pPr>
        <w:rPr>
          <w:noProof/>
        </w:rPr>
      </w:pPr>
    </w:p>
    <w:p w:rsidR="001D0A6E" w:rsidRDefault="001D0A6E" w:rsidP="00CF6649">
      <w:pPr>
        <w:rPr>
          <w:noProof/>
        </w:rPr>
      </w:pPr>
    </w:p>
    <w:p w:rsidR="001D0A6E" w:rsidRDefault="001D0A6E" w:rsidP="00CF6649">
      <w:pPr>
        <w:rPr>
          <w:noProof/>
        </w:rPr>
      </w:pPr>
    </w:p>
    <w:p w:rsidR="001D0A6E" w:rsidRDefault="00190154" w:rsidP="00CF6649">
      <w:pPr>
        <w:rPr>
          <w:noProof/>
        </w:rPr>
      </w:pPr>
      <w:r>
        <w:rPr>
          <w:noProof/>
          <w:lang w:val="uk-UA" w:eastAsia="uk-UA"/>
        </w:rPr>
        <w:pict>
          <v:shape id="Picture 6" o:spid="_x0000_s1027" type="#_x0000_t75" alt="title.jpg" style="position:absolute;left:0;text-align:left;margin-left:0;margin-top:0;width:508.2pt;height:226.65pt;z-index:-1;visibility:visible;mso-position-horizontal:center;mso-position-horizontal-relative:margin;mso-position-vertical:center;mso-position-vertical-relative:margin">
            <v:imagedata r:id="rId10" o:title=""/>
            <w10:wrap type="square" anchorx="margin" anchory="margin"/>
          </v:shape>
        </w:pict>
      </w:r>
    </w:p>
    <w:p w:rsidR="001D0A6E" w:rsidRDefault="00190154" w:rsidP="00CF6649">
      <w:pPr>
        <w:rPr>
          <w:noProof/>
        </w:rPr>
      </w:pPr>
      <w:r>
        <w:rPr>
          <w:noProof/>
          <w:lang w:val="uk-UA"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8" type="#_x0000_t202" style="position:absolute;left:0;text-align:left;margin-left:-5.25pt;margin-top:266.2pt;width:473.25pt;height:138.75pt;z-index:1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" filled="f" stroked="f">
            <v:textbox inset=",,,0">
              <w:txbxContent>
                <w:tbl>
                  <w:tblPr>
                    <w:tblW w:w="0" w:type="auto"/>
                    <w:tblCellMar>
                      <w:top w:w="29" w:type="dxa"/>
                      <w:left w:w="58" w:type="dxa"/>
                      <w:bottom w:w="29" w:type="dxa"/>
                      <w:right w:w="58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7708"/>
                  </w:tblGrid>
                  <w:tr w:rsidR="001D0A6E" w:rsidRPr="00E15BCD" w:rsidTr="00E15BCD">
                    <w:trPr>
                      <w:trHeight w:val="20"/>
                    </w:trPr>
                    <w:tc>
                      <w:tcPr>
                        <w:tcW w:w="7708" w:type="dxa"/>
                      </w:tcPr>
                      <w:p w:rsidR="001D0A6E" w:rsidRPr="00E15BCD" w:rsidRDefault="001D0A6E" w:rsidP="002254D2">
                        <w:pPr>
                          <w:pStyle w:val="pre-title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Timetable Generator </w:t>
                        </w:r>
                      </w:p>
                    </w:tc>
                  </w:tr>
                  <w:tr w:rsidR="001D0A6E" w:rsidRPr="00E15BCD" w:rsidTr="00E15BCD">
                    <w:trPr>
                      <w:trHeight w:val="20"/>
                    </w:trPr>
                    <w:tc>
                      <w:tcPr>
                        <w:tcW w:w="7708" w:type="dxa"/>
                      </w:tcPr>
                      <w:p w:rsidR="001D0A6E" w:rsidRPr="00E15BCD" w:rsidRDefault="001D0A6E" w:rsidP="0035557C">
                        <w:pPr>
                          <w:pStyle w:val="pre-title"/>
                        </w:pPr>
                        <w:r w:rsidRPr="00E15BCD">
                          <w:t xml:space="preserve">Step </w:t>
                        </w:r>
                        <w:r>
                          <w:t>1</w:t>
                        </w:r>
                      </w:p>
                    </w:tc>
                  </w:tr>
                  <w:tr w:rsidR="001D0A6E" w:rsidRPr="00E15BCD" w:rsidTr="00E15BCD">
                    <w:trPr>
                      <w:trHeight w:val="20"/>
                    </w:trPr>
                    <w:tc>
                      <w:tcPr>
                        <w:tcW w:w="7708" w:type="dxa"/>
                      </w:tcPr>
                      <w:p w:rsidR="001D0A6E" w:rsidRPr="00E15BCD" w:rsidRDefault="001D0A6E" w:rsidP="0049355F">
                        <w:pPr>
                          <w:pStyle w:val="a9"/>
                        </w:pPr>
                        <w:r>
                          <w:t>Functional Requirements Specification</w:t>
                        </w:r>
                      </w:p>
                    </w:tc>
                  </w:tr>
                  <w:tr w:rsidR="001D0A6E" w:rsidRPr="00E15BCD" w:rsidTr="00E15BCD">
                    <w:trPr>
                      <w:trHeight w:val="20"/>
                    </w:trPr>
                    <w:tc>
                      <w:tcPr>
                        <w:tcW w:w="7708" w:type="dxa"/>
                      </w:tcPr>
                      <w:p w:rsidR="001D0A6E" w:rsidRPr="00E15BCD" w:rsidRDefault="008B6AE3" w:rsidP="00342935">
                        <w:pPr>
                          <w:pStyle w:val="ac"/>
                        </w:pPr>
                        <w:r>
                          <w:rPr>
                            <w:rStyle w:val="ad"/>
                          </w:rPr>
                          <w:t xml:space="preserve">Profile </w:t>
                        </w:r>
                        <w:r w:rsidR="001D0A6E">
                          <w:rPr>
                            <w:rStyle w:val="ad"/>
                          </w:rPr>
                          <w:t>Use Cases &amp; Acceptance Criteria</w:t>
                        </w:r>
                      </w:p>
                    </w:tc>
                  </w:tr>
                </w:tbl>
                <w:p w:rsidR="001D0A6E" w:rsidRDefault="001D0A6E"/>
              </w:txbxContent>
            </v:textbox>
            <w10:wrap type="square" anchorx="margin" anchory="margin"/>
          </v:shape>
        </w:pict>
      </w:r>
    </w:p>
    <w:p w:rsidR="001D0A6E" w:rsidRDefault="001D0A6E" w:rsidP="00CF6649">
      <w:pPr>
        <w:rPr>
          <w:noProof/>
        </w:rPr>
      </w:pPr>
    </w:p>
    <w:p w:rsidR="001D0A6E" w:rsidRDefault="001D0A6E" w:rsidP="00CF6649">
      <w:pPr>
        <w:rPr>
          <w:noProof/>
        </w:rPr>
      </w:pPr>
    </w:p>
    <w:p w:rsidR="001D0A6E" w:rsidRDefault="00190154">
      <w:pPr>
        <w:spacing w:after="200"/>
        <w:jc w:val="left"/>
        <w:rPr>
          <w:rFonts w:eastAsia="MS Gothic"/>
          <w:b/>
          <w:bCs/>
          <w:i/>
          <w:iCs/>
          <w:spacing w:val="15"/>
          <w:szCs w:val="24"/>
        </w:rPr>
      </w:pPr>
      <w:r>
        <w:rPr>
          <w:noProof/>
          <w:lang w:val="uk-UA" w:eastAsia="uk-UA"/>
        </w:rPr>
        <w:pict>
          <v:shape id="Text Box 3" o:spid="_x0000_s1029" type="#_x0000_t202" style="position:absolute;margin-left:1pt;margin-top:2.95pt;width:378.55pt;height:90.8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4F81BD"/>
                      <w:left w:val="single" w:sz="4" w:space="0" w:color="4F81BD"/>
                      <w:bottom w:val="single" w:sz="4" w:space="0" w:color="4F81BD"/>
                      <w:right w:val="single" w:sz="4" w:space="0" w:color="4F81BD"/>
                      <w:insideH w:val="single" w:sz="6" w:space="0" w:color="4F81BD"/>
                      <w:insideV w:val="single" w:sz="6" w:space="0" w:color="4F81BD"/>
                    </w:tblBorders>
                    <w:tblCellMar>
                      <w:top w:w="29" w:type="dxa"/>
                      <w:left w:w="58" w:type="dxa"/>
                      <w:bottom w:w="29" w:type="dxa"/>
                      <w:right w:w="58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1928"/>
                    <w:gridCol w:w="2900"/>
                  </w:tblGrid>
                  <w:tr w:rsidR="001D0A6E" w:rsidRPr="00E15BCD" w:rsidTr="008A6352">
                    <w:tc>
                      <w:tcPr>
                        <w:tcW w:w="1928" w:type="dxa"/>
                        <w:tcBorders>
                          <w:top w:val="single" w:sz="4" w:space="0" w:color="4F81BD"/>
                        </w:tcBorders>
                        <w:shd w:val="clear" w:color="auto" w:fill="95B3D7"/>
                      </w:tcPr>
                      <w:p w:rsidR="001D0A6E" w:rsidRPr="00E15BCD" w:rsidRDefault="001D0A6E" w:rsidP="00E15BCD">
                        <w:pPr>
                          <w:spacing w:line="240" w:lineRule="auto"/>
                          <w:jc w:val="left"/>
                          <w:rPr>
                            <w:b/>
                            <w:sz w:val="22"/>
                          </w:rPr>
                        </w:pPr>
                        <w:r w:rsidRPr="00E15BCD">
                          <w:rPr>
                            <w:b/>
                            <w:sz w:val="22"/>
                          </w:rPr>
                          <w:t xml:space="preserve">Version Number </w:t>
                        </w:r>
                      </w:p>
                    </w:tc>
                    <w:tc>
                      <w:tcPr>
                        <w:tcW w:w="2900" w:type="dxa"/>
                        <w:tcBorders>
                          <w:top w:val="single" w:sz="4" w:space="0" w:color="4F81BD"/>
                        </w:tcBorders>
                        <w:shd w:val="clear" w:color="auto" w:fill="FFFFFF"/>
                      </w:tcPr>
                      <w:p w:rsidR="001D0A6E" w:rsidRPr="00E15BCD" w:rsidRDefault="008B6AE3" w:rsidP="00E15BCD">
                        <w:pPr>
                          <w:spacing w:line="240" w:lineRule="auto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0.1</w:t>
                        </w:r>
                        <w:r w:rsidR="001D0A6E" w:rsidRPr="00E15BCD">
                          <w:rPr>
                            <w:sz w:val="22"/>
                          </w:rPr>
                          <w:t>.0</w:t>
                        </w:r>
                      </w:p>
                    </w:tc>
                  </w:tr>
                  <w:tr w:rsidR="001D0A6E" w:rsidRPr="00E15BCD" w:rsidTr="008A6352">
                    <w:tc>
                      <w:tcPr>
                        <w:tcW w:w="1928" w:type="dxa"/>
                        <w:shd w:val="clear" w:color="auto" w:fill="95B3D7"/>
                      </w:tcPr>
                      <w:p w:rsidR="001D0A6E" w:rsidRPr="00E15BCD" w:rsidRDefault="001D0A6E" w:rsidP="00E15BCD">
                        <w:pPr>
                          <w:spacing w:line="240" w:lineRule="auto"/>
                          <w:jc w:val="left"/>
                          <w:rPr>
                            <w:b/>
                            <w:sz w:val="22"/>
                          </w:rPr>
                        </w:pPr>
                        <w:r w:rsidRPr="00E15BCD">
                          <w:rPr>
                            <w:b/>
                            <w:sz w:val="22"/>
                          </w:rPr>
                          <w:t>Status</w:t>
                        </w:r>
                      </w:p>
                    </w:tc>
                    <w:tc>
                      <w:tcPr>
                        <w:tcW w:w="2900" w:type="dxa"/>
                        <w:shd w:val="clear" w:color="auto" w:fill="FFFFFF"/>
                      </w:tcPr>
                      <w:p w:rsidR="001D0A6E" w:rsidRPr="00E15BCD" w:rsidRDefault="001D0A6E" w:rsidP="00E15BCD">
                        <w:pPr>
                          <w:spacing w:line="240" w:lineRule="auto"/>
                        </w:pPr>
                        <w:r w:rsidRPr="00E15BCD">
                          <w:t>Draft</w:t>
                        </w:r>
                      </w:p>
                    </w:tc>
                  </w:tr>
                  <w:tr w:rsidR="001D0A6E" w:rsidRPr="00E15BCD" w:rsidTr="008A6352">
                    <w:tc>
                      <w:tcPr>
                        <w:tcW w:w="1928" w:type="dxa"/>
                        <w:shd w:val="clear" w:color="auto" w:fill="95B3D7"/>
                      </w:tcPr>
                      <w:p w:rsidR="001D0A6E" w:rsidRPr="00E15BCD" w:rsidRDefault="001D0A6E" w:rsidP="00E15BCD">
                        <w:pPr>
                          <w:spacing w:line="240" w:lineRule="auto"/>
                          <w:rPr>
                            <w:b/>
                            <w:sz w:val="22"/>
                          </w:rPr>
                        </w:pPr>
                        <w:r w:rsidRPr="00E15BCD">
                          <w:rPr>
                            <w:b/>
                            <w:sz w:val="22"/>
                          </w:rPr>
                          <w:t>Document Date</w:t>
                        </w:r>
                      </w:p>
                    </w:tc>
                    <w:tc>
                      <w:tcPr>
                        <w:tcW w:w="2900" w:type="dxa"/>
                        <w:shd w:val="clear" w:color="auto" w:fill="FFFFFF"/>
                      </w:tcPr>
                      <w:p w:rsidR="001D0A6E" w:rsidRPr="00E15BCD" w:rsidRDefault="008B6AE3" w:rsidP="00E15BCD">
                        <w:pPr>
                          <w:spacing w:line="240" w:lineRule="auto"/>
                        </w:pPr>
                        <w:r>
                          <w:t>07/10</w:t>
                        </w:r>
                        <w:r w:rsidR="001D0A6E" w:rsidRPr="00E15BCD">
                          <w:t>/2015</w:t>
                        </w:r>
                      </w:p>
                    </w:tc>
                  </w:tr>
                  <w:tr w:rsidR="001D0A6E" w:rsidRPr="00E15BCD" w:rsidTr="008A6352">
                    <w:tc>
                      <w:tcPr>
                        <w:tcW w:w="1928" w:type="dxa"/>
                        <w:tcBorders>
                          <w:bottom w:val="single" w:sz="4" w:space="0" w:color="4F81BD"/>
                        </w:tcBorders>
                        <w:shd w:val="clear" w:color="auto" w:fill="95B3D7"/>
                      </w:tcPr>
                      <w:p w:rsidR="001D0A6E" w:rsidRPr="00E15BCD" w:rsidRDefault="001D0A6E" w:rsidP="00E15BCD">
                        <w:pPr>
                          <w:spacing w:line="240" w:lineRule="auto"/>
                          <w:rPr>
                            <w:b/>
                            <w:sz w:val="22"/>
                          </w:rPr>
                        </w:pPr>
                        <w:r w:rsidRPr="00E15BCD">
                          <w:rPr>
                            <w:b/>
                            <w:sz w:val="22"/>
                          </w:rPr>
                          <w:t>Owner</w:t>
                        </w:r>
                      </w:p>
                    </w:tc>
                    <w:tc>
                      <w:tcPr>
                        <w:tcW w:w="2900" w:type="dxa"/>
                        <w:tcBorders>
                          <w:bottom w:val="single" w:sz="4" w:space="0" w:color="4F81BD"/>
                        </w:tcBorders>
                        <w:shd w:val="clear" w:color="auto" w:fill="FFFFFF"/>
                      </w:tcPr>
                      <w:p w:rsidR="001D0A6E" w:rsidRPr="00E15BCD" w:rsidRDefault="001D0A6E" w:rsidP="00E15BCD">
                        <w:pPr>
                          <w:spacing w:line="240" w:lineRule="auto"/>
                        </w:pPr>
                        <w:r>
                          <w:t>TG Group</w:t>
                        </w:r>
                      </w:p>
                    </w:tc>
                  </w:tr>
                </w:tbl>
                <w:p w:rsidR="001D0A6E" w:rsidRDefault="001D0A6E"/>
              </w:txbxContent>
            </v:textbox>
          </v:shape>
        </w:pict>
      </w:r>
      <w:r w:rsidR="001D0A6E">
        <w:rPr>
          <w:rFonts w:eastAsia="MS Gothic"/>
          <w:b/>
          <w:bCs/>
          <w:i/>
          <w:iCs/>
          <w:spacing w:val="15"/>
          <w:szCs w:val="24"/>
        </w:rPr>
        <w:br w:type="page"/>
      </w:r>
    </w:p>
    <w:p w:rsidR="001D0A6E" w:rsidRPr="00C66DBD" w:rsidRDefault="001D0A6E" w:rsidP="00471ECB">
      <w:pPr>
        <w:pStyle w:val="Version-paragraph"/>
      </w:pPr>
      <w:r w:rsidRPr="00C66DBD">
        <w:t xml:space="preserve">Version </w:t>
      </w:r>
      <w:r w:rsidRPr="00471ECB">
        <w:t>History</w:t>
      </w: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1138"/>
        <w:gridCol w:w="1350"/>
        <w:gridCol w:w="2520"/>
        <w:gridCol w:w="4468"/>
      </w:tblGrid>
      <w:tr w:rsidR="001D0A6E" w:rsidRPr="00E15BCD" w:rsidTr="00E15BCD">
        <w:tc>
          <w:tcPr>
            <w:tcW w:w="1138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Version</w:t>
            </w:r>
          </w:p>
        </w:tc>
        <w:tc>
          <w:tcPr>
            <w:tcW w:w="1350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Date</w:t>
            </w:r>
          </w:p>
        </w:tc>
        <w:tc>
          <w:tcPr>
            <w:tcW w:w="2520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Author</w:t>
            </w:r>
          </w:p>
        </w:tc>
        <w:tc>
          <w:tcPr>
            <w:tcW w:w="4468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Description of Change</w:t>
            </w:r>
          </w:p>
        </w:tc>
      </w:tr>
      <w:tr w:rsidR="001D0A6E" w:rsidRPr="00E15BCD" w:rsidTr="00E15BCD">
        <w:tc>
          <w:tcPr>
            <w:tcW w:w="1138" w:type="dxa"/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  <w:r w:rsidRPr="00E15BCD">
              <w:t>0.1.0</w:t>
            </w:r>
          </w:p>
        </w:tc>
        <w:tc>
          <w:tcPr>
            <w:tcW w:w="1350" w:type="dxa"/>
            <w:shd w:val="clear" w:color="auto" w:fill="FFFFFF"/>
          </w:tcPr>
          <w:p w:rsidR="001D0A6E" w:rsidRPr="00E15BCD" w:rsidRDefault="008B6AE3" w:rsidP="00E15BCD">
            <w:pPr>
              <w:spacing w:line="240" w:lineRule="auto"/>
            </w:pPr>
            <w:r>
              <w:t>07/10</w:t>
            </w:r>
            <w:r w:rsidRPr="00E15BCD">
              <w:t>/2015</w:t>
            </w:r>
          </w:p>
        </w:tc>
        <w:tc>
          <w:tcPr>
            <w:tcW w:w="2520" w:type="dxa"/>
            <w:shd w:val="clear" w:color="auto" w:fill="FFFFFF"/>
          </w:tcPr>
          <w:p w:rsidR="001D0A6E" w:rsidRPr="00E15BCD" w:rsidRDefault="008B6AE3" w:rsidP="00E15BCD">
            <w:pPr>
              <w:spacing w:line="240" w:lineRule="auto"/>
            </w:pPr>
            <w:r>
              <w:t xml:space="preserve">Maxim </w:t>
            </w:r>
            <w:proofErr w:type="spellStart"/>
            <w:r>
              <w:t>Makukha</w:t>
            </w:r>
            <w:proofErr w:type="spellEnd"/>
          </w:p>
        </w:tc>
        <w:tc>
          <w:tcPr>
            <w:tcW w:w="4468" w:type="dxa"/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  <w:r w:rsidRPr="00E15BCD">
              <w:t>Initial Draft</w:t>
            </w:r>
          </w:p>
        </w:tc>
      </w:tr>
    </w:tbl>
    <w:p w:rsidR="001D0A6E" w:rsidRDefault="001D0A6E" w:rsidP="00A02759">
      <w:pPr>
        <w:pStyle w:val="Tableofcontents"/>
      </w:pPr>
      <w:r>
        <w:lastRenderedPageBreak/>
        <w:t>Contents</w:t>
      </w:r>
    </w:p>
    <w:p w:rsidR="00501D68" w:rsidRPr="00190154" w:rsidRDefault="001D0A6E">
      <w:pPr>
        <w:pStyle w:val="11"/>
        <w:tabs>
          <w:tab w:val="left" w:pos="440"/>
          <w:tab w:val="right" w:leader="dot" w:pos="9350"/>
        </w:tabs>
        <w:rPr>
          <w:rFonts w:ascii="Calibri" w:eastAsia="Times New Roman" w:hAnsi="Calibri"/>
          <w:b w:val="0"/>
          <w:noProof/>
          <w:sz w:val="22"/>
          <w:lang w:val="uk-UA" w:eastAsia="uk-UA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 w:rsidR="00501D68">
        <w:rPr>
          <w:noProof/>
        </w:rPr>
        <w:t>1</w:t>
      </w:r>
      <w:r w:rsidR="00501D68" w:rsidRPr="00190154">
        <w:rPr>
          <w:rFonts w:ascii="Calibri" w:eastAsia="Times New Roman" w:hAnsi="Calibri"/>
          <w:b w:val="0"/>
          <w:noProof/>
          <w:sz w:val="22"/>
          <w:lang w:val="uk-UA" w:eastAsia="uk-UA"/>
        </w:rPr>
        <w:tab/>
      </w:r>
      <w:r w:rsidR="00501D68">
        <w:rPr>
          <w:noProof/>
        </w:rPr>
        <w:t>Introduction</w:t>
      </w:r>
      <w:r w:rsidR="00501D68">
        <w:rPr>
          <w:noProof/>
        </w:rPr>
        <w:tab/>
      </w:r>
      <w:r w:rsidR="00501D68">
        <w:rPr>
          <w:noProof/>
        </w:rPr>
        <w:fldChar w:fldCharType="begin"/>
      </w:r>
      <w:r w:rsidR="00501D68">
        <w:rPr>
          <w:noProof/>
        </w:rPr>
        <w:instrText xml:space="preserve"> PAGEREF _Toc432023484 \h </w:instrText>
      </w:r>
      <w:r w:rsidR="00501D68">
        <w:rPr>
          <w:noProof/>
        </w:rPr>
      </w:r>
      <w:r w:rsidR="00501D68">
        <w:rPr>
          <w:noProof/>
        </w:rPr>
        <w:fldChar w:fldCharType="separate"/>
      </w:r>
      <w:r w:rsidR="00501D68">
        <w:rPr>
          <w:noProof/>
        </w:rPr>
        <w:t>6</w:t>
      </w:r>
      <w:r w:rsidR="00501D68">
        <w:rPr>
          <w:noProof/>
        </w:rPr>
        <w:fldChar w:fldCharType="end"/>
      </w:r>
    </w:p>
    <w:p w:rsidR="00501D68" w:rsidRPr="00190154" w:rsidRDefault="00501D68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1.1</w:t>
      </w:r>
      <w:r w:rsidRPr="00190154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>
        <w:rPr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01D68" w:rsidRPr="00190154" w:rsidRDefault="00501D68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1.2</w:t>
      </w:r>
      <w:r w:rsidRPr="00190154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>
        <w:rPr>
          <w:noProof/>
        </w:rPr>
        <w:t>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01D68" w:rsidRPr="00190154" w:rsidRDefault="00501D68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 w:rsidRPr="000C63D4">
        <w:rPr>
          <w:rFonts w:eastAsia="Times New Roman"/>
          <w:noProof/>
          <w:lang w:eastAsia="ru-RU"/>
        </w:rPr>
        <w:t>1.3</w:t>
      </w:r>
      <w:r w:rsidRPr="00190154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 w:rsidRPr="000C63D4">
        <w:rPr>
          <w:rFonts w:eastAsia="Times New Roman"/>
          <w:noProof/>
          <w:lang w:eastAsia="ru-RU"/>
        </w:rPr>
        <w:t>Use-Cases Numbering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01D68" w:rsidRPr="00190154" w:rsidRDefault="00501D68">
      <w:pPr>
        <w:pStyle w:val="11"/>
        <w:tabs>
          <w:tab w:val="left" w:pos="440"/>
          <w:tab w:val="right" w:leader="dot" w:pos="9350"/>
        </w:tabs>
        <w:rPr>
          <w:rFonts w:ascii="Calibri" w:eastAsia="Times New Roman" w:hAnsi="Calibri"/>
          <w:b w:val="0"/>
          <w:noProof/>
          <w:sz w:val="22"/>
          <w:lang w:val="uk-UA" w:eastAsia="uk-UA"/>
        </w:rPr>
      </w:pPr>
      <w:r>
        <w:rPr>
          <w:noProof/>
        </w:rPr>
        <w:t>2</w:t>
      </w:r>
      <w:r w:rsidRPr="00190154">
        <w:rPr>
          <w:rFonts w:ascii="Calibri" w:eastAsia="Times New Roman" w:hAnsi="Calibri"/>
          <w:b w:val="0"/>
          <w:noProof/>
          <w:sz w:val="22"/>
          <w:lang w:val="uk-UA" w:eastAsia="uk-UA"/>
        </w:rPr>
        <w:tab/>
      </w:r>
      <w:r>
        <w:rPr>
          <w:noProof/>
        </w:rPr>
        <w:t>Profile 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01D68" w:rsidRPr="00190154" w:rsidRDefault="00501D68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2.1</w:t>
      </w:r>
      <w:r w:rsidRPr="00190154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>
        <w:rPr>
          <w:noProof/>
        </w:rPr>
        <w:t>A.01 Log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2.1.1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2.1.2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2.1.3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2.1.4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01D68" w:rsidRPr="00190154" w:rsidRDefault="00501D68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2.2</w:t>
      </w:r>
      <w:r w:rsidRPr="00190154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>
        <w:rPr>
          <w:noProof/>
        </w:rPr>
        <w:t>A.02 View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2.2.1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2.2.2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2.2.3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2.2.4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01D68" w:rsidRPr="00190154" w:rsidRDefault="00501D68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2.3</w:t>
      </w:r>
      <w:r w:rsidRPr="00190154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>
        <w:rPr>
          <w:noProof/>
        </w:rPr>
        <w:t>A.03 Edit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2.3.1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2.3.2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2.3.3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2.3.4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01D68" w:rsidRPr="00190154" w:rsidRDefault="00501D68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2.4</w:t>
      </w:r>
      <w:r w:rsidRPr="00190154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>
        <w:rPr>
          <w:noProof/>
        </w:rPr>
        <w:t>A.04 Log Off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2.4.1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2.4.2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2.4.3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2.4.4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01D68" w:rsidRPr="00190154" w:rsidRDefault="00501D68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2.5</w:t>
      </w:r>
      <w:r w:rsidRPr="00190154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>
        <w:rPr>
          <w:noProof/>
        </w:rPr>
        <w:t>M.01 Log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2.5.1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2.5.2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2.5.3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2.5.4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01D68" w:rsidRPr="00190154" w:rsidRDefault="00501D68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2.6</w:t>
      </w:r>
      <w:r w:rsidRPr="00190154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>
        <w:rPr>
          <w:noProof/>
        </w:rPr>
        <w:t>M.02 View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2.6.1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2.6.2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2.6.3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2.6.4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01D68" w:rsidRPr="00190154" w:rsidRDefault="00501D68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2.7</w:t>
      </w:r>
      <w:r w:rsidRPr="00190154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>
        <w:rPr>
          <w:noProof/>
        </w:rPr>
        <w:t>M.03 Edit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2.7.1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2.7.2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2.7.3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2.7.4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01D68" w:rsidRPr="00190154" w:rsidRDefault="00501D68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2.8</w:t>
      </w:r>
      <w:r w:rsidRPr="00190154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>
        <w:rPr>
          <w:noProof/>
        </w:rPr>
        <w:t>M.04 Log Off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2.8.1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2.8.2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2.8.3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2.8.4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01D68" w:rsidRPr="00190154" w:rsidRDefault="00501D68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2.9</w:t>
      </w:r>
      <w:r w:rsidRPr="00190154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>
        <w:rPr>
          <w:noProof/>
        </w:rPr>
        <w:t>T.01 Log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2.9.1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2.9.2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lastRenderedPageBreak/>
        <w:t>2.9.3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2.9.4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01D68" w:rsidRPr="00190154" w:rsidRDefault="00501D68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2.10</w:t>
      </w:r>
      <w:r w:rsidRPr="00190154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>
        <w:rPr>
          <w:noProof/>
        </w:rPr>
        <w:t>T.02 View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2.10.1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2.10.2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2.10.3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2.10.4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501D68" w:rsidRPr="00190154" w:rsidRDefault="00501D68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2.11</w:t>
      </w:r>
      <w:r w:rsidRPr="00190154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>
        <w:rPr>
          <w:noProof/>
        </w:rPr>
        <w:t>T.03 Edit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2.11.1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2.11.2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2.11.3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2.11.4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501D68" w:rsidRPr="00190154" w:rsidRDefault="00501D68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2.12</w:t>
      </w:r>
      <w:r w:rsidRPr="00190154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>
        <w:rPr>
          <w:noProof/>
        </w:rPr>
        <w:t>T.04 Log Off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2.12.1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2.12.2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2.12.3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2.12.4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501D68" w:rsidRPr="00190154" w:rsidRDefault="00501D68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2.13</w:t>
      </w:r>
      <w:r w:rsidRPr="00190154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>
        <w:rPr>
          <w:noProof/>
        </w:rPr>
        <w:t>S.01 Log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2.13.1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2.13.2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2.13.3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2.13.4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501D68" w:rsidRPr="00190154" w:rsidRDefault="00501D68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2.14</w:t>
      </w:r>
      <w:r w:rsidRPr="00190154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>
        <w:rPr>
          <w:noProof/>
        </w:rPr>
        <w:t>S.02 View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2.14.1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2.14.2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2.14.3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2.14.4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01D68" w:rsidRPr="00190154" w:rsidRDefault="00501D68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2.15</w:t>
      </w:r>
      <w:r w:rsidRPr="00190154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>
        <w:rPr>
          <w:noProof/>
        </w:rPr>
        <w:t>S.03 Edit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2.15.1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2.15.2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2.15.3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2.15.4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501D68" w:rsidRPr="00190154" w:rsidRDefault="00501D68">
      <w:pPr>
        <w:pStyle w:val="24"/>
        <w:rPr>
          <w:rFonts w:ascii="Calibri" w:eastAsia="Times New Roman" w:hAnsi="Calibri"/>
          <w:i w:val="0"/>
          <w:noProof/>
          <w:sz w:val="22"/>
          <w:lang w:val="uk-UA" w:eastAsia="uk-UA"/>
        </w:rPr>
      </w:pPr>
      <w:r>
        <w:rPr>
          <w:noProof/>
        </w:rPr>
        <w:t>2.16</w:t>
      </w:r>
      <w:r w:rsidRPr="00190154">
        <w:rPr>
          <w:rFonts w:ascii="Calibri" w:eastAsia="Times New Roman" w:hAnsi="Calibri"/>
          <w:i w:val="0"/>
          <w:noProof/>
          <w:sz w:val="22"/>
          <w:lang w:val="uk-UA" w:eastAsia="uk-UA"/>
        </w:rPr>
        <w:tab/>
      </w:r>
      <w:r>
        <w:rPr>
          <w:noProof/>
        </w:rPr>
        <w:t>S.04 Log Off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2.16.1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2.16.2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2.16.3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501D68" w:rsidRPr="00190154" w:rsidRDefault="00501D68">
      <w:pPr>
        <w:pStyle w:val="32"/>
        <w:tabs>
          <w:tab w:val="left" w:pos="1320"/>
          <w:tab w:val="right" w:leader="dot" w:pos="9350"/>
        </w:tabs>
        <w:rPr>
          <w:rFonts w:ascii="Calibri" w:eastAsia="Times New Roman" w:hAnsi="Calibri"/>
          <w:noProof/>
          <w:sz w:val="22"/>
          <w:lang w:val="uk-UA" w:eastAsia="uk-UA"/>
        </w:rPr>
      </w:pPr>
      <w:r>
        <w:rPr>
          <w:noProof/>
        </w:rPr>
        <w:t>2.16.4</w:t>
      </w:r>
      <w:r w:rsidRPr="00190154">
        <w:rPr>
          <w:rFonts w:ascii="Calibri" w:eastAsia="Times New Roman" w:hAnsi="Calibri"/>
          <w:noProof/>
          <w:sz w:val="22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_Toc432023568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D0A6E" w:rsidRDefault="001D0A6E">
      <w:r>
        <w:rPr>
          <w:b/>
        </w:rPr>
        <w:fldChar w:fldCharType="end"/>
      </w:r>
    </w:p>
    <w:p w:rsidR="001D0A6E" w:rsidRDefault="001D0A6E">
      <w:pPr>
        <w:spacing w:after="200"/>
        <w:jc w:val="left"/>
        <w:rPr>
          <w:rFonts w:ascii="Cambria" w:hAnsi="Cambria"/>
          <w:i/>
          <w:color w:val="365F91"/>
          <w:sz w:val="28"/>
        </w:rPr>
      </w:pPr>
      <w:r>
        <w:br w:type="page"/>
      </w:r>
    </w:p>
    <w:p w:rsidR="001D0A6E" w:rsidRPr="00471ECB" w:rsidRDefault="001D0A6E" w:rsidP="00993319">
      <w:pPr>
        <w:pStyle w:val="Version-paragraph"/>
      </w:pPr>
      <w:r>
        <w:t>Document Reference</w:t>
      </w: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17"/>
        <w:gridCol w:w="3768"/>
        <w:gridCol w:w="5291"/>
      </w:tblGrid>
      <w:tr w:rsidR="001D0A6E" w:rsidRPr="00E15BCD" w:rsidTr="00E15BCD">
        <w:trPr>
          <w:tblHeader/>
        </w:trPr>
        <w:tc>
          <w:tcPr>
            <w:tcW w:w="417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#</w:t>
            </w:r>
          </w:p>
        </w:tc>
        <w:tc>
          <w:tcPr>
            <w:tcW w:w="3768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Document Name</w:t>
            </w:r>
          </w:p>
        </w:tc>
        <w:tc>
          <w:tcPr>
            <w:tcW w:w="5291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Description</w:t>
            </w:r>
          </w:p>
        </w:tc>
      </w:tr>
      <w:tr w:rsidR="001D0A6E" w:rsidRPr="00E15BCD" w:rsidTr="00E15BCD">
        <w:tc>
          <w:tcPr>
            <w:tcW w:w="417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080881">
            <w:pPr>
              <w:pStyle w:val="af6"/>
              <w:numPr>
                <w:ilvl w:val="0"/>
                <w:numId w:val="16"/>
              </w:numPr>
              <w:spacing w:line="240" w:lineRule="auto"/>
              <w:ind w:left="0"/>
            </w:pPr>
          </w:p>
        </w:tc>
        <w:tc>
          <w:tcPr>
            <w:tcW w:w="3768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</w:p>
        </w:tc>
        <w:tc>
          <w:tcPr>
            <w:tcW w:w="5291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</w:p>
        </w:tc>
      </w:tr>
    </w:tbl>
    <w:p w:rsidR="001D0A6E" w:rsidRPr="00AE5A91" w:rsidRDefault="001D0A6E" w:rsidP="00845FC9">
      <w:pPr>
        <w:pStyle w:val="Version-paragraph"/>
        <w:rPr>
          <w:i w:val="0"/>
          <w:color w:val="0000FF"/>
        </w:rPr>
      </w:pPr>
      <w:r>
        <w:t>Glossary of Terms</w:t>
      </w:r>
    </w:p>
    <w:tbl>
      <w:tblPr>
        <w:tblpPr w:leftFromText="180" w:rightFromText="180" w:vertAnchor="text" w:horzAnchor="margin" w:tblpY="86"/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17"/>
        <w:gridCol w:w="3767"/>
        <w:gridCol w:w="5292"/>
      </w:tblGrid>
      <w:tr w:rsidR="001D0A6E" w:rsidRPr="00E15BCD" w:rsidTr="00E15BCD">
        <w:trPr>
          <w:tblHeader/>
        </w:trPr>
        <w:tc>
          <w:tcPr>
            <w:tcW w:w="417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bookmarkStart w:id="0" w:name="_Toc266115588"/>
            <w:r w:rsidRPr="00E15BCD">
              <w:rPr>
                <w:b/>
                <w:sz w:val="22"/>
              </w:rPr>
              <w:t>#</w:t>
            </w:r>
          </w:p>
        </w:tc>
        <w:tc>
          <w:tcPr>
            <w:tcW w:w="3767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Acronym</w:t>
            </w:r>
          </w:p>
        </w:tc>
        <w:tc>
          <w:tcPr>
            <w:tcW w:w="5292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Interpretation</w:t>
            </w:r>
          </w:p>
        </w:tc>
      </w:tr>
      <w:tr w:rsidR="001D0A6E" w:rsidRPr="00E15BCD" w:rsidTr="00E15BCD">
        <w:tc>
          <w:tcPr>
            <w:tcW w:w="417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080881">
            <w:pPr>
              <w:pStyle w:val="af6"/>
              <w:numPr>
                <w:ilvl w:val="0"/>
                <w:numId w:val="17"/>
              </w:numPr>
              <w:spacing w:line="240" w:lineRule="auto"/>
              <w:ind w:left="0"/>
            </w:pPr>
          </w:p>
        </w:tc>
        <w:tc>
          <w:tcPr>
            <w:tcW w:w="3767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</w:p>
        </w:tc>
        <w:tc>
          <w:tcPr>
            <w:tcW w:w="5292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</w:p>
        </w:tc>
      </w:tr>
      <w:bookmarkEnd w:id="0"/>
    </w:tbl>
    <w:p w:rsidR="001D0A6E" w:rsidRDefault="001D0A6E" w:rsidP="00993319">
      <w:pPr>
        <w:pStyle w:val="Body"/>
        <w:rPr>
          <w:color w:val="365F91"/>
        </w:rPr>
      </w:pPr>
    </w:p>
    <w:p w:rsidR="001D0A6E" w:rsidRPr="001A3B44" w:rsidRDefault="001D0A6E" w:rsidP="00993319">
      <w:pPr>
        <w:pStyle w:val="Body"/>
        <w:rPr>
          <w:color w:val="365F91"/>
        </w:rPr>
      </w:pPr>
    </w:p>
    <w:p w:rsidR="001D0A6E" w:rsidRDefault="001D0A6E" w:rsidP="0047620C">
      <w:pPr>
        <w:pStyle w:val="1"/>
        <w:numPr>
          <w:ilvl w:val="0"/>
          <w:numId w:val="12"/>
        </w:numPr>
      </w:pPr>
      <w:bookmarkStart w:id="1" w:name="_Ref319247450"/>
      <w:bookmarkStart w:id="2" w:name="_Toc311573511"/>
      <w:bookmarkStart w:id="3" w:name="_Toc432023484"/>
      <w:r>
        <w:lastRenderedPageBreak/>
        <w:t>Introduction</w:t>
      </w:r>
      <w:bookmarkEnd w:id="1"/>
      <w:bookmarkEnd w:id="3"/>
    </w:p>
    <w:p w:rsidR="001D0A6E" w:rsidRDefault="001D0A6E" w:rsidP="00EE791F">
      <w:r w:rsidRPr="00EE791F">
        <w:t xml:space="preserve">This document has been executed by </w:t>
      </w:r>
      <w:r>
        <w:t>TG Group</w:t>
      </w:r>
      <w:r w:rsidRPr="00EE791F">
        <w:t xml:space="preserve"> in Analysis Phase </w:t>
      </w:r>
      <w:r>
        <w:rPr>
          <w:rFonts w:eastAsia="Times New Roman"/>
          <w:lang w:eastAsia="ru-RU"/>
        </w:rPr>
        <w:t>of Step 1</w:t>
      </w:r>
      <w:r w:rsidRPr="005C1743">
        <w:rPr>
          <w:rFonts w:eastAsia="Times New Roman"/>
          <w:lang w:eastAsia="ru-RU"/>
        </w:rPr>
        <w:t xml:space="preserve"> of</w:t>
      </w:r>
      <w:r>
        <w:rPr>
          <w:rFonts w:eastAsia="Times New Roman"/>
          <w:lang w:eastAsia="ru-RU"/>
        </w:rPr>
        <w:t xml:space="preserve"> Timetable Generator Project</w:t>
      </w:r>
      <w:r>
        <w:t>.</w:t>
      </w:r>
    </w:p>
    <w:p w:rsidR="001D0A6E" w:rsidRPr="00EE791F" w:rsidRDefault="001D0A6E" w:rsidP="00EE791F">
      <w:pPr>
        <w:pStyle w:val="20"/>
        <w:numPr>
          <w:ilvl w:val="1"/>
          <w:numId w:val="12"/>
        </w:numPr>
      </w:pPr>
      <w:bookmarkStart w:id="4" w:name="_Toc122940743"/>
      <w:bookmarkStart w:id="5" w:name="_Toc123454337"/>
      <w:bookmarkStart w:id="6" w:name="_Toc266115591"/>
      <w:bookmarkStart w:id="7" w:name="_Toc432023485"/>
      <w:r>
        <w:t xml:space="preserve">Document </w:t>
      </w:r>
      <w:r w:rsidRPr="00EE791F">
        <w:t>Purpose</w:t>
      </w:r>
      <w:bookmarkEnd w:id="4"/>
      <w:bookmarkEnd w:id="5"/>
      <w:bookmarkEnd w:id="6"/>
      <w:bookmarkEnd w:id="7"/>
    </w:p>
    <w:p w:rsidR="001D0A6E" w:rsidRDefault="001D0A6E" w:rsidP="00933227">
      <w:pPr>
        <w:pStyle w:val="Body"/>
        <w:tabs>
          <w:tab w:val="right" w:pos="9360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This document defines functional requirements for Step 1 of Timetable Generator Project.</w:t>
      </w:r>
    </w:p>
    <w:p w:rsidR="001D0A6E" w:rsidRPr="00EE791F" w:rsidRDefault="001D0A6E" w:rsidP="00080881">
      <w:pPr>
        <w:pStyle w:val="20"/>
        <w:numPr>
          <w:ilvl w:val="1"/>
          <w:numId w:val="12"/>
        </w:numPr>
      </w:pPr>
      <w:bookmarkStart w:id="8" w:name="_Toc432023486"/>
      <w:r>
        <w:t>Approach</w:t>
      </w:r>
      <w:bookmarkEnd w:id="8"/>
    </w:p>
    <w:p w:rsidR="001D0A6E" w:rsidRPr="00933227" w:rsidRDefault="001D0A6E" w:rsidP="005D3E93">
      <w:pPr>
        <w:pStyle w:val="Body"/>
        <w:rPr>
          <w:rFonts w:eastAsia="Times New Roman"/>
          <w:color w:val="FF0000"/>
          <w:lang w:eastAsia="ru-RU"/>
        </w:rPr>
      </w:pPr>
      <w:r w:rsidRPr="00933227">
        <w:rPr>
          <w:rFonts w:eastAsia="Times New Roman"/>
          <w:color w:val="FF0000"/>
          <w:lang w:eastAsia="ru-RU"/>
        </w:rPr>
        <w:t xml:space="preserve">This document consists </w:t>
      </w:r>
      <w:proofErr w:type="gramStart"/>
      <w:r w:rsidRPr="00933227">
        <w:rPr>
          <w:rFonts w:eastAsia="Times New Roman"/>
          <w:color w:val="FF0000"/>
          <w:lang w:eastAsia="ru-RU"/>
        </w:rPr>
        <w:t>of ...</w:t>
      </w:r>
      <w:proofErr w:type="gramEnd"/>
    </w:p>
    <w:p w:rsidR="001D0A6E" w:rsidRDefault="001D0A6E" w:rsidP="00771692">
      <w:pPr>
        <w:pStyle w:val="20"/>
        <w:numPr>
          <w:ilvl w:val="1"/>
          <w:numId w:val="12"/>
        </w:numPr>
        <w:rPr>
          <w:rFonts w:eastAsia="Times New Roman"/>
          <w:lang w:eastAsia="ru-RU"/>
        </w:rPr>
      </w:pPr>
      <w:bookmarkStart w:id="9" w:name="_Toc432023487"/>
      <w:r>
        <w:rPr>
          <w:rFonts w:eastAsia="Times New Roman"/>
          <w:lang w:eastAsia="ru-RU"/>
        </w:rPr>
        <w:t>Use-Cases Numbering Rules</w:t>
      </w:r>
      <w:bookmarkEnd w:id="9"/>
    </w:p>
    <w:p w:rsidR="001D0A6E" w:rsidRDefault="001D0A6E" w:rsidP="00771692">
      <w:pPr>
        <w:rPr>
          <w:lang w:eastAsia="ru-RU"/>
        </w:rPr>
      </w:pPr>
      <w:r>
        <w:rPr>
          <w:lang w:eastAsia="ru-RU"/>
        </w:rPr>
        <w:t xml:space="preserve">Use-Cases listed in this document are numbered according to the following rule: </w:t>
      </w:r>
    </w:p>
    <w:p w:rsidR="001D0A6E" w:rsidRDefault="001D0A6E" w:rsidP="000546AC">
      <w:pPr>
        <w:ind w:firstLine="432"/>
        <w:rPr>
          <w:i/>
          <w:lang w:eastAsia="ru-RU"/>
        </w:rPr>
      </w:pPr>
      <w:r>
        <w:rPr>
          <w:i/>
          <w:lang w:eastAsia="ru-RU"/>
        </w:rPr>
        <w:t>&lt;Short Name of Actor&gt;.</w:t>
      </w:r>
      <w:r w:rsidRPr="00771692">
        <w:rPr>
          <w:i/>
          <w:lang w:eastAsia="ru-RU"/>
        </w:rPr>
        <w:t xml:space="preserve">&lt;Short Name of </w:t>
      </w:r>
      <w:r>
        <w:rPr>
          <w:i/>
          <w:lang w:eastAsia="ru-RU"/>
        </w:rPr>
        <w:t>Entity</w:t>
      </w:r>
      <w:r w:rsidRPr="00771692">
        <w:rPr>
          <w:i/>
          <w:lang w:eastAsia="ru-RU"/>
        </w:rPr>
        <w:t>&gt;</w:t>
      </w:r>
      <w:r>
        <w:rPr>
          <w:i/>
          <w:lang w:eastAsia="ru-RU"/>
        </w:rPr>
        <w:t>.</w:t>
      </w:r>
      <w:r w:rsidRPr="00771692">
        <w:rPr>
          <w:i/>
          <w:lang w:eastAsia="ru-RU"/>
        </w:rPr>
        <w:t>&lt;Sequential Number of Use-Case&gt;</w:t>
      </w:r>
      <w:r>
        <w:rPr>
          <w:i/>
          <w:lang w:eastAsia="ru-RU"/>
        </w:rPr>
        <w:t>.&lt;Short Name Use-Case&gt;</w:t>
      </w:r>
    </w:p>
    <w:p w:rsidR="001D0A6E" w:rsidRDefault="001D0A6E" w:rsidP="000546AC">
      <w:pPr>
        <w:ind w:firstLine="432"/>
        <w:rPr>
          <w:i/>
          <w:lang w:eastAsia="ru-RU"/>
        </w:rPr>
      </w:pPr>
      <w:r>
        <w:rPr>
          <w:i/>
          <w:lang w:eastAsia="ru-RU"/>
        </w:rPr>
        <w:t xml:space="preserve">&lt;Short Name of Actor&gt; </w:t>
      </w:r>
      <w:r w:rsidRPr="000546AC">
        <w:rPr>
          <w:lang w:eastAsia="ru-RU"/>
        </w:rPr>
        <w:t xml:space="preserve">is a short name of actor in the system. See </w:t>
      </w:r>
      <w:r w:rsidRPr="000546AC">
        <w:rPr>
          <w:b/>
          <w:lang w:eastAsia="ru-RU"/>
        </w:rPr>
        <w:t>table 1</w:t>
      </w:r>
      <w:r w:rsidRPr="000546AC">
        <w:rPr>
          <w:lang w:eastAsia="ru-RU"/>
        </w:rPr>
        <w:t xml:space="preserve"> below for details.</w:t>
      </w:r>
    </w:p>
    <w:p w:rsidR="001D0A6E" w:rsidRDefault="001D0A6E" w:rsidP="000546AC">
      <w:pPr>
        <w:ind w:firstLine="432"/>
        <w:rPr>
          <w:i/>
          <w:lang w:eastAsia="ru-RU"/>
        </w:rPr>
      </w:pPr>
      <w:r w:rsidRPr="00771692">
        <w:rPr>
          <w:i/>
          <w:lang w:eastAsia="ru-RU"/>
        </w:rPr>
        <w:t xml:space="preserve">&lt;Short Name of </w:t>
      </w:r>
      <w:r>
        <w:rPr>
          <w:i/>
          <w:lang w:eastAsia="ru-RU"/>
        </w:rPr>
        <w:t>Entity</w:t>
      </w:r>
      <w:r w:rsidRPr="00771692">
        <w:rPr>
          <w:i/>
          <w:lang w:eastAsia="ru-RU"/>
        </w:rPr>
        <w:t>&gt;</w:t>
      </w:r>
      <w:r>
        <w:rPr>
          <w:i/>
          <w:lang w:eastAsia="ru-RU"/>
        </w:rPr>
        <w:t xml:space="preserve"> </w:t>
      </w:r>
      <w:r w:rsidRPr="000249BC">
        <w:rPr>
          <w:lang w:eastAsia="ru-RU"/>
        </w:rPr>
        <w:t xml:space="preserve">is a short name of entity in the system. See </w:t>
      </w:r>
      <w:r w:rsidRPr="000249BC">
        <w:rPr>
          <w:b/>
          <w:lang w:eastAsia="ru-RU"/>
        </w:rPr>
        <w:t>table 2</w:t>
      </w:r>
      <w:r w:rsidRPr="000249BC">
        <w:rPr>
          <w:lang w:eastAsia="ru-RU"/>
        </w:rPr>
        <w:t xml:space="preserve"> below for details</w:t>
      </w:r>
      <w:r>
        <w:rPr>
          <w:lang w:eastAsia="ru-RU"/>
        </w:rPr>
        <w:t>.</w:t>
      </w:r>
    </w:p>
    <w:p w:rsidR="001D0A6E" w:rsidRDefault="001D0A6E" w:rsidP="000546AC">
      <w:pPr>
        <w:ind w:firstLine="432"/>
        <w:rPr>
          <w:i/>
          <w:lang w:eastAsia="ru-RU"/>
        </w:rPr>
      </w:pPr>
      <w:r w:rsidRPr="00771692">
        <w:rPr>
          <w:i/>
          <w:lang w:eastAsia="ru-RU"/>
        </w:rPr>
        <w:t>&lt;Sequential Number of Use-Case&gt;</w:t>
      </w:r>
      <w:r>
        <w:rPr>
          <w:i/>
          <w:lang w:eastAsia="ru-RU"/>
        </w:rPr>
        <w:t xml:space="preserve"> </w:t>
      </w:r>
      <w:r w:rsidRPr="00AF018A">
        <w:rPr>
          <w:lang w:eastAsia="ru-RU"/>
        </w:rPr>
        <w:t xml:space="preserve">is a number that starts from 1 and is increased by </w:t>
      </w:r>
      <w:smartTag w:uri="urn:schemas-microsoft-com:office:smarttags" w:element="metricconverter">
        <w:smartTagPr>
          <w:attr w:name="ProductID" w:val="1 in"/>
        </w:smartTagPr>
        <w:r w:rsidRPr="00AF018A">
          <w:rPr>
            <w:lang w:eastAsia="ru-RU"/>
          </w:rPr>
          <w:t>1 in</w:t>
        </w:r>
      </w:smartTag>
      <w:r w:rsidRPr="00AF018A">
        <w:rPr>
          <w:lang w:eastAsia="ru-RU"/>
        </w:rPr>
        <w:t xml:space="preserve"> scope of &lt;Short Name of Actor&gt;.&lt;Short Name of Entity&gt;.</w:t>
      </w:r>
    </w:p>
    <w:p w:rsidR="001D0A6E" w:rsidRDefault="001D0A6E" w:rsidP="000249BC">
      <w:pPr>
        <w:ind w:firstLine="432"/>
        <w:rPr>
          <w:lang w:eastAsia="ru-RU"/>
        </w:rPr>
      </w:pPr>
      <w:r>
        <w:rPr>
          <w:lang w:eastAsia="ru-RU"/>
        </w:rPr>
        <w:t>&lt;Short Name of Use-Case&gt; is a brief description of Use Case</w:t>
      </w:r>
    </w:p>
    <w:p w:rsidR="001D0A6E" w:rsidRPr="000249BC" w:rsidRDefault="001D0A6E" w:rsidP="000249BC">
      <w:pPr>
        <w:ind w:firstLine="432"/>
        <w:rPr>
          <w:i/>
          <w:lang w:eastAsia="ru-RU"/>
        </w:rPr>
      </w:pPr>
    </w:p>
    <w:p w:rsidR="001D0A6E" w:rsidRDefault="001D0A6E" w:rsidP="00FB1959">
      <w:pPr>
        <w:pStyle w:val="af3"/>
      </w:pPr>
      <w:r>
        <w:t xml:space="preserve">Table </w:t>
      </w:r>
      <w:r w:rsidR="00E30C49">
        <w:fldChar w:fldCharType="begin"/>
      </w:r>
      <w:r w:rsidR="00E30C49">
        <w:instrText xml:space="preserve"> SEQ Table \* ARABIC </w:instrText>
      </w:r>
      <w:r w:rsidR="00E30C49">
        <w:fldChar w:fldCharType="separate"/>
      </w:r>
      <w:r>
        <w:rPr>
          <w:noProof/>
        </w:rPr>
        <w:t>1</w:t>
      </w:r>
      <w:r w:rsidR="00E30C49">
        <w:rPr>
          <w:noProof/>
        </w:rPr>
        <w:fldChar w:fldCharType="end"/>
      </w:r>
      <w:r>
        <w:rPr>
          <w:noProof/>
        </w:rPr>
        <w:t xml:space="preserve"> </w:t>
      </w:r>
      <w:r w:rsidRPr="008E37E5">
        <w:rPr>
          <w:noProof/>
        </w:rPr>
        <w:t>Short Name of Actor</w:t>
      </w:r>
    </w:p>
    <w:tbl>
      <w:tblPr>
        <w:tblW w:w="508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9"/>
        <w:gridCol w:w="4639"/>
        <w:gridCol w:w="4510"/>
      </w:tblGrid>
      <w:tr w:rsidR="001D0A6E" w:rsidRPr="00A52B56" w:rsidTr="000546AC">
        <w:trPr>
          <w:cantSplit/>
          <w:tblHeader/>
        </w:trPr>
        <w:tc>
          <w:tcPr>
            <w:tcW w:w="249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0546AC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#</w:t>
            </w:r>
          </w:p>
        </w:tc>
        <w:tc>
          <w:tcPr>
            <w:tcW w:w="2409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8B55DE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</w:t>
            </w:r>
          </w:p>
        </w:tc>
        <w:tc>
          <w:tcPr>
            <w:tcW w:w="2342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8B55DE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Short Name</w:t>
            </w:r>
          </w:p>
        </w:tc>
      </w:tr>
      <w:tr w:rsidR="001D0A6E" w:rsidRPr="00A52B56" w:rsidTr="000546AC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0546AC">
            <w:pPr>
              <w:pStyle w:val="af6"/>
              <w:numPr>
                <w:ilvl w:val="0"/>
                <w:numId w:val="20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Student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</w:t>
            </w:r>
          </w:p>
        </w:tc>
      </w:tr>
      <w:tr w:rsidR="001D0A6E" w:rsidRPr="00A52B56" w:rsidTr="000546AC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0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Teacher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</w:t>
            </w:r>
          </w:p>
        </w:tc>
      </w:tr>
      <w:tr w:rsidR="007C23D5" w:rsidRPr="00A52B56" w:rsidTr="00E30C49">
        <w:trPr>
          <w:cantSplit/>
          <w:trHeight w:val="176"/>
        </w:trPr>
        <w:tc>
          <w:tcPr>
            <w:tcW w:w="249" w:type="pct"/>
            <w:tcBorders>
              <w:bottom w:val="single" w:sz="4" w:space="0" w:color="548DD4"/>
            </w:tcBorders>
            <w:shd w:val="clear" w:color="auto" w:fill="FFFFFF"/>
          </w:tcPr>
          <w:p w:rsidR="007C23D5" w:rsidRPr="00A52B56" w:rsidRDefault="007C23D5" w:rsidP="007C23D5">
            <w:pPr>
              <w:pStyle w:val="af6"/>
              <w:numPr>
                <w:ilvl w:val="0"/>
                <w:numId w:val="20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7C23D5" w:rsidRPr="00A52B56" w:rsidRDefault="007C23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Methodologist</w:t>
            </w:r>
          </w:p>
        </w:tc>
        <w:tc>
          <w:tcPr>
            <w:tcW w:w="2342" w:type="pct"/>
            <w:shd w:val="clear" w:color="auto" w:fill="FFFFFF"/>
          </w:tcPr>
          <w:p w:rsidR="007C23D5" w:rsidRPr="00A52B56" w:rsidRDefault="007C23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</w:tr>
      <w:tr w:rsidR="007C23D5" w:rsidRPr="00A52B56" w:rsidTr="00E30C49">
        <w:trPr>
          <w:cantSplit/>
          <w:trHeight w:val="211"/>
        </w:trPr>
        <w:tc>
          <w:tcPr>
            <w:tcW w:w="249" w:type="pct"/>
            <w:tcBorders>
              <w:top w:val="single" w:sz="4" w:space="0" w:color="548DD4"/>
              <w:bottom w:val="single" w:sz="4" w:space="0" w:color="4F81BD"/>
            </w:tcBorders>
            <w:shd w:val="clear" w:color="auto" w:fill="FFFFFF"/>
          </w:tcPr>
          <w:p w:rsidR="007C23D5" w:rsidRPr="00A52B56" w:rsidRDefault="007C23D5" w:rsidP="007C23D5">
            <w:pPr>
              <w:pStyle w:val="af6"/>
              <w:numPr>
                <w:ilvl w:val="0"/>
                <w:numId w:val="20"/>
              </w:numPr>
              <w:spacing w:line="240" w:lineRule="auto"/>
              <w:jc w:val="center"/>
            </w:pPr>
          </w:p>
        </w:tc>
        <w:tc>
          <w:tcPr>
            <w:tcW w:w="2409" w:type="pct"/>
            <w:tcBorders>
              <w:bottom w:val="single" w:sz="4" w:space="0" w:color="4F81BD"/>
            </w:tcBorders>
            <w:shd w:val="clear" w:color="auto" w:fill="FFFFFF"/>
          </w:tcPr>
          <w:p w:rsidR="007C23D5" w:rsidRDefault="007C23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Administrator</w:t>
            </w:r>
          </w:p>
        </w:tc>
        <w:tc>
          <w:tcPr>
            <w:tcW w:w="2342" w:type="pct"/>
            <w:tcBorders>
              <w:bottom w:val="single" w:sz="4" w:space="0" w:color="4F81BD"/>
            </w:tcBorders>
            <w:shd w:val="clear" w:color="auto" w:fill="FFFFFF"/>
          </w:tcPr>
          <w:p w:rsidR="007C23D5" w:rsidRDefault="007C23D5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A</w:t>
            </w:r>
          </w:p>
        </w:tc>
      </w:tr>
    </w:tbl>
    <w:p w:rsidR="001D0A6E" w:rsidRDefault="001D0A6E" w:rsidP="00FB1959">
      <w:pPr>
        <w:pStyle w:val="af3"/>
      </w:pPr>
    </w:p>
    <w:p w:rsidR="001D0A6E" w:rsidRDefault="001D0A6E" w:rsidP="00FB1959">
      <w:pPr>
        <w:pStyle w:val="af3"/>
      </w:pPr>
      <w:r>
        <w:t xml:space="preserve">Table </w:t>
      </w:r>
      <w:r w:rsidR="00E30C49">
        <w:fldChar w:fldCharType="begin"/>
      </w:r>
      <w:r w:rsidR="00E30C49">
        <w:instrText xml:space="preserve"> SEQ Table \* ARABIC </w:instrText>
      </w:r>
      <w:r w:rsidR="00E30C49">
        <w:fldChar w:fldCharType="separate"/>
      </w:r>
      <w:r>
        <w:rPr>
          <w:noProof/>
        </w:rPr>
        <w:t>2</w:t>
      </w:r>
      <w:r w:rsidR="00E30C49">
        <w:rPr>
          <w:noProof/>
        </w:rPr>
        <w:fldChar w:fldCharType="end"/>
      </w:r>
      <w:r>
        <w:rPr>
          <w:noProof/>
        </w:rPr>
        <w:t xml:space="preserve"> </w:t>
      </w:r>
      <w:r w:rsidRPr="008E37E5">
        <w:rPr>
          <w:noProof/>
        </w:rPr>
        <w:t xml:space="preserve">Short Name of </w:t>
      </w:r>
      <w:r>
        <w:rPr>
          <w:noProof/>
        </w:rPr>
        <w:t>Entity</w:t>
      </w:r>
    </w:p>
    <w:tbl>
      <w:tblPr>
        <w:tblW w:w="508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9"/>
        <w:gridCol w:w="4639"/>
        <w:gridCol w:w="4510"/>
      </w:tblGrid>
      <w:tr w:rsidR="001D0A6E" w:rsidRPr="00A52B56" w:rsidTr="008B55DE">
        <w:trPr>
          <w:cantSplit/>
          <w:tblHeader/>
        </w:trPr>
        <w:tc>
          <w:tcPr>
            <w:tcW w:w="249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8B55DE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#</w:t>
            </w:r>
          </w:p>
        </w:tc>
        <w:tc>
          <w:tcPr>
            <w:tcW w:w="2409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8B55DE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</w:t>
            </w:r>
          </w:p>
        </w:tc>
        <w:tc>
          <w:tcPr>
            <w:tcW w:w="2342" w:type="pct"/>
            <w:tcBorders>
              <w:top w:val="single" w:sz="4" w:space="0" w:color="4F81BD"/>
            </w:tcBorders>
            <w:shd w:val="clear" w:color="auto" w:fill="95B3D7"/>
          </w:tcPr>
          <w:p w:rsidR="001D0A6E" w:rsidRPr="00A52B56" w:rsidRDefault="001D0A6E" w:rsidP="008B55DE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Short Name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AF018A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Faculty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FCL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Department (Cathedra)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DPR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Teacher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TCH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Specialization</w:t>
            </w:r>
          </w:p>
        </w:tc>
        <w:tc>
          <w:tcPr>
            <w:tcW w:w="2342" w:type="pct"/>
            <w:shd w:val="clear" w:color="auto" w:fill="FFFFFF"/>
          </w:tcPr>
          <w:p w:rsidR="001D0A6E" w:rsidRPr="00087499" w:rsidRDefault="001D0A6E" w:rsidP="008B55DE">
            <w:pPr>
              <w:spacing w:line="240" w:lineRule="auto"/>
              <w:rPr>
                <w:lang w:val="uk-UA" w:eastAsia="ja-JP"/>
              </w:rPr>
            </w:pPr>
            <w:r>
              <w:rPr>
                <w:lang w:eastAsia="ja-JP"/>
              </w:rPr>
              <w:t>SPC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Student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STD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Subject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SBJ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Group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GRP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Building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BLD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Room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ROM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Day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DAY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Pair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PAR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Week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WEK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Timetable</w:t>
            </w: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TMT</w:t>
            </w:r>
          </w:p>
        </w:tc>
      </w:tr>
      <w:tr w:rsidR="001D0A6E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</w:p>
        </w:tc>
        <w:tc>
          <w:tcPr>
            <w:tcW w:w="2342" w:type="pct"/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</w:p>
        </w:tc>
      </w:tr>
      <w:tr w:rsidR="001D0A6E" w:rsidRPr="00A52B56" w:rsidTr="008B55DE">
        <w:trPr>
          <w:cantSplit/>
        </w:trPr>
        <w:tc>
          <w:tcPr>
            <w:tcW w:w="249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A52B56" w:rsidRDefault="001D0A6E" w:rsidP="008B55DE">
            <w:pPr>
              <w:pStyle w:val="af6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</w:p>
        </w:tc>
        <w:tc>
          <w:tcPr>
            <w:tcW w:w="2342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A52B56" w:rsidRDefault="001D0A6E" w:rsidP="008B55DE">
            <w:pPr>
              <w:spacing w:line="240" w:lineRule="auto"/>
              <w:rPr>
                <w:lang w:eastAsia="ja-JP"/>
              </w:rPr>
            </w:pPr>
          </w:p>
        </w:tc>
      </w:tr>
    </w:tbl>
    <w:p w:rsidR="001D0A6E" w:rsidRPr="0044730F" w:rsidRDefault="001D0A6E" w:rsidP="003E0E7D">
      <w:pPr>
        <w:rPr>
          <w:i/>
          <w:color w:val="A6A6A6"/>
        </w:rPr>
      </w:pPr>
    </w:p>
    <w:p w:rsidR="001D0A6E" w:rsidRDefault="00641488" w:rsidP="0047620C">
      <w:pPr>
        <w:pStyle w:val="1"/>
        <w:numPr>
          <w:ilvl w:val="0"/>
          <w:numId w:val="12"/>
        </w:numPr>
      </w:pPr>
      <w:bookmarkStart w:id="10" w:name="_Toc431331980"/>
      <w:bookmarkStart w:id="11" w:name="_Toc432023488"/>
      <w:r>
        <w:lastRenderedPageBreak/>
        <w:t xml:space="preserve">Profile </w:t>
      </w:r>
      <w:r w:rsidR="001D0A6E">
        <w:t>Use Cases</w:t>
      </w:r>
      <w:bookmarkEnd w:id="10"/>
      <w:bookmarkEnd w:id="11"/>
    </w:p>
    <w:p w:rsidR="001D0A6E" w:rsidRPr="00F85E5C" w:rsidRDefault="004E4F8F" w:rsidP="00305347">
      <w:pPr>
        <w:pStyle w:val="20"/>
        <w:numPr>
          <w:ilvl w:val="1"/>
          <w:numId w:val="12"/>
        </w:numPr>
      </w:pPr>
      <w:bookmarkStart w:id="12" w:name="_Toc431331981"/>
      <w:bookmarkStart w:id="13" w:name="_Toc171312629"/>
      <w:bookmarkStart w:id="14" w:name="_Toc311573513"/>
      <w:bookmarkStart w:id="15" w:name="_Toc432023489"/>
      <w:bookmarkEnd w:id="2"/>
      <w:r>
        <w:t>A</w:t>
      </w:r>
      <w:r w:rsidR="001D0A6E">
        <w:t xml:space="preserve">.01 </w:t>
      </w:r>
      <w:bookmarkEnd w:id="12"/>
      <w:r w:rsidR="00495659">
        <w:t>Log In</w:t>
      </w:r>
      <w:bookmarkEnd w:id="15"/>
    </w:p>
    <w:p w:rsidR="001D0A6E" w:rsidRDefault="001D0A6E" w:rsidP="00CA7990">
      <w:pPr>
        <w:pStyle w:val="3"/>
        <w:numPr>
          <w:ilvl w:val="2"/>
          <w:numId w:val="12"/>
        </w:numPr>
      </w:pPr>
      <w:bookmarkStart w:id="16" w:name="_Toc431331982"/>
      <w:bookmarkStart w:id="17" w:name="_Toc432023490"/>
      <w:r>
        <w:t>Status</w:t>
      </w:r>
      <w:bookmarkEnd w:id="16"/>
      <w:bookmarkEnd w:id="17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1D0A6E" w:rsidRPr="00E15BCD" w:rsidTr="00E15BCD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D0A6E" w:rsidRPr="00A07009" w:rsidRDefault="001D0A6E" w:rsidP="00E15BCD">
            <w:pPr>
              <w:spacing w:line="240" w:lineRule="auto"/>
              <w:rPr>
                <w:sz w:val="22"/>
              </w:rPr>
            </w:pPr>
            <w:r w:rsidRPr="00A07009">
              <w:rPr>
                <w:sz w:val="22"/>
              </w:rPr>
              <w:t>Under preparation</w:t>
            </w:r>
          </w:p>
          <w:p w:rsidR="001D0A6E" w:rsidRPr="00484702" w:rsidRDefault="001D0A6E" w:rsidP="00E15BCD">
            <w:pPr>
              <w:spacing w:line="240" w:lineRule="auto"/>
              <w:rPr>
                <w:sz w:val="22"/>
              </w:rPr>
            </w:pPr>
            <w:r w:rsidRPr="00484702">
              <w:rPr>
                <w:sz w:val="22"/>
              </w:rPr>
              <w:t>Ready for approval</w:t>
            </w:r>
          </w:p>
          <w:p w:rsidR="001D0A6E" w:rsidRPr="00484702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484702">
              <w:rPr>
                <w:b/>
                <w:sz w:val="22"/>
              </w:rPr>
              <w:t>Approved</w:t>
            </w:r>
          </w:p>
        </w:tc>
      </w:tr>
      <w:tr w:rsidR="001D0A6E" w:rsidRPr="00E15BCD" w:rsidTr="00E15BCD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  <w:r w:rsidRPr="00E15BCD">
              <w:t>DD.MM.YYYY</w:t>
            </w:r>
          </w:p>
        </w:tc>
      </w:tr>
    </w:tbl>
    <w:p w:rsidR="001D0A6E" w:rsidRDefault="001D0A6E" w:rsidP="00CA7990">
      <w:pPr>
        <w:pStyle w:val="3"/>
        <w:numPr>
          <w:ilvl w:val="2"/>
          <w:numId w:val="12"/>
        </w:numPr>
      </w:pPr>
      <w:bookmarkStart w:id="18" w:name="_Toc431331983"/>
      <w:bookmarkStart w:id="19" w:name="_Toc432023491"/>
      <w:r>
        <w:t>Inputs</w:t>
      </w:r>
      <w:bookmarkEnd w:id="18"/>
      <w:bookmarkEnd w:id="19"/>
    </w:p>
    <w:p w:rsidR="001D0A6E" w:rsidRPr="00014949" w:rsidRDefault="009259A4" w:rsidP="009259A4">
      <w:pPr>
        <w:numPr>
          <w:ilvl w:val="0"/>
          <w:numId w:val="25"/>
        </w:numPr>
      </w:pPr>
      <w:r>
        <w:t>Admin</w:t>
      </w:r>
      <w:r w:rsidR="00DA5685">
        <w:t>istrator</w:t>
      </w:r>
      <w:r>
        <w:t>’s email and password</w:t>
      </w:r>
      <w:r w:rsidRPr="009625F4">
        <w:t xml:space="preserve"> for authorization</w:t>
      </w:r>
      <w:r>
        <w:t>.</w:t>
      </w:r>
    </w:p>
    <w:p w:rsidR="001D0A6E" w:rsidRDefault="001D0A6E" w:rsidP="00CA7990">
      <w:pPr>
        <w:pStyle w:val="3"/>
        <w:numPr>
          <w:ilvl w:val="2"/>
          <w:numId w:val="12"/>
        </w:numPr>
      </w:pPr>
      <w:bookmarkStart w:id="20" w:name="_Toc431331984"/>
      <w:bookmarkStart w:id="21" w:name="_Toc432023492"/>
      <w:r>
        <w:t>Acceptance Criteria</w:t>
      </w:r>
      <w:bookmarkEnd w:id="20"/>
      <w:bookmarkEnd w:id="21"/>
    </w:p>
    <w:p w:rsidR="00DA5685" w:rsidRPr="002644EF" w:rsidRDefault="00DA5685" w:rsidP="00DA5685">
      <w:pPr>
        <w:pStyle w:val="4"/>
        <w:numPr>
          <w:ilvl w:val="3"/>
          <w:numId w:val="12"/>
        </w:numPr>
        <w:rPr>
          <w:b/>
          <w:bCs w:val="0"/>
          <w:iCs w:val="0"/>
        </w:rPr>
      </w:pPr>
      <w:bookmarkStart w:id="22" w:name="_Toc431331985"/>
      <w:r w:rsidRPr="002644EF">
        <w:rPr>
          <w:b/>
          <w:bCs w:val="0"/>
          <w:iCs w:val="0"/>
        </w:rPr>
        <w:t>As a</w:t>
      </w:r>
      <w:r>
        <w:rPr>
          <w:b/>
          <w:bCs w:val="0"/>
          <w:iCs w:val="0"/>
        </w:rPr>
        <w:t>n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administrator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>panel</w:t>
      </w:r>
      <w:r w:rsidRPr="002644EF">
        <w:rPr>
          <w:b/>
          <w:bCs w:val="0"/>
          <w:iCs w:val="0"/>
        </w:rPr>
        <w:t xml:space="preserve"> of </w:t>
      </w:r>
      <w:r>
        <w:rPr>
          <w:b/>
          <w:bCs w:val="0"/>
          <w:iCs w:val="0"/>
        </w:rPr>
        <w:t>authorization</w:t>
      </w:r>
      <w:r w:rsidRPr="002644EF">
        <w:rPr>
          <w:b/>
          <w:bCs w:val="0"/>
          <w:iCs w:val="0"/>
        </w:rPr>
        <w:t>, which exist in the system.</w:t>
      </w:r>
    </w:p>
    <w:p w:rsidR="00DA5685" w:rsidRDefault="00DA5685" w:rsidP="00DA5685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</w:t>
      </w:r>
      <w:r>
        <w:rPr>
          <w:b/>
          <w:bCs w:val="0"/>
          <w:iCs w:val="0"/>
        </w:rPr>
        <w:t>n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administrator</w:t>
      </w:r>
      <w:r w:rsidRPr="00BC1F67">
        <w:rPr>
          <w:b/>
          <w:bCs w:val="0"/>
          <w:iCs w:val="0"/>
        </w:rPr>
        <w:t xml:space="preserve">, I should be able to </w:t>
      </w:r>
      <w:r>
        <w:rPr>
          <w:b/>
          <w:bCs w:val="0"/>
          <w:iCs w:val="0"/>
        </w:rPr>
        <w:t>log</w:t>
      </w:r>
      <w:r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in the system using my email and password</w:t>
      </w:r>
      <w:r w:rsidRPr="00BC1F67">
        <w:rPr>
          <w:b/>
          <w:bCs w:val="0"/>
          <w:iCs w:val="0"/>
        </w:rPr>
        <w:t>.</w:t>
      </w:r>
    </w:p>
    <w:p w:rsidR="00DA5685" w:rsidRPr="007401F3" w:rsidRDefault="00DA5685" w:rsidP="00DA5685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</w:t>
      </w:r>
      <w:r>
        <w:rPr>
          <w:b/>
          <w:bCs w:val="0"/>
          <w:iCs w:val="0"/>
        </w:rPr>
        <w:t>n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administrator</w:t>
      </w:r>
      <w:r w:rsidRPr="00BC1F67">
        <w:rPr>
          <w:b/>
          <w:bCs w:val="0"/>
          <w:iCs w:val="0"/>
        </w:rPr>
        <w:t xml:space="preserve">, I should be able to </w:t>
      </w:r>
      <w:r>
        <w:rPr>
          <w:b/>
          <w:bCs w:val="0"/>
          <w:iCs w:val="0"/>
        </w:rPr>
        <w:t>restore information about my email or password in case of forgetting it</w:t>
      </w:r>
      <w:r w:rsidRPr="00BC1F67">
        <w:rPr>
          <w:b/>
          <w:bCs w:val="0"/>
          <w:iCs w:val="0"/>
        </w:rPr>
        <w:t>.</w:t>
      </w:r>
    </w:p>
    <w:p w:rsidR="001D0A6E" w:rsidRDefault="001D0A6E" w:rsidP="00F85E5C">
      <w:pPr>
        <w:pStyle w:val="3"/>
        <w:numPr>
          <w:ilvl w:val="2"/>
          <w:numId w:val="12"/>
        </w:numPr>
      </w:pPr>
      <w:bookmarkStart w:id="23" w:name="_Toc432023493"/>
      <w:r>
        <w:t>Open questions</w:t>
      </w:r>
      <w:bookmarkEnd w:id="22"/>
      <w:bookmarkEnd w:id="23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1D0A6E" w:rsidRPr="00E15BCD" w:rsidTr="00E15BCD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D0A6E" w:rsidRPr="00E15BCD" w:rsidTr="00E15BCD">
        <w:tc>
          <w:tcPr>
            <w:tcW w:w="411" w:type="pct"/>
            <w:shd w:val="clear" w:color="auto" w:fill="FFFFFF"/>
          </w:tcPr>
          <w:p w:rsidR="001D0A6E" w:rsidRPr="00E15BCD" w:rsidRDefault="001D0A6E" w:rsidP="00E15BCD">
            <w:pPr>
              <w:pStyle w:val="af6"/>
              <w:numPr>
                <w:ilvl w:val="0"/>
                <w:numId w:val="18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  <w:r w:rsidRPr="00E15BCD">
              <w:t>Open</w:t>
            </w:r>
          </w:p>
        </w:tc>
      </w:tr>
      <w:tr w:rsidR="001D0A6E" w:rsidRPr="00E15BCD" w:rsidTr="00E15BCD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pStyle w:val="af6"/>
              <w:numPr>
                <w:ilvl w:val="0"/>
                <w:numId w:val="18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E15BCD">
            <w:pPr>
              <w:spacing w:line="240" w:lineRule="auto"/>
            </w:pPr>
            <w:r w:rsidRPr="00E15BCD">
              <w:t>Closed</w:t>
            </w:r>
          </w:p>
        </w:tc>
      </w:tr>
    </w:tbl>
    <w:p w:rsidR="001D0A6E" w:rsidRPr="00F85E5C" w:rsidRDefault="004E4F8F" w:rsidP="00080881">
      <w:pPr>
        <w:pStyle w:val="20"/>
        <w:numPr>
          <w:ilvl w:val="1"/>
          <w:numId w:val="12"/>
        </w:numPr>
      </w:pPr>
      <w:bookmarkStart w:id="24" w:name="_Toc431331986"/>
      <w:bookmarkStart w:id="25" w:name="_Toc432023494"/>
      <w:bookmarkEnd w:id="13"/>
      <w:bookmarkEnd w:id="14"/>
      <w:r>
        <w:t>A</w:t>
      </w:r>
      <w:r w:rsidR="001D0A6E">
        <w:t xml:space="preserve">.02 </w:t>
      </w:r>
      <w:bookmarkEnd w:id="24"/>
      <w:r w:rsidR="00DA5685">
        <w:t>View Profile</w:t>
      </w:r>
      <w:bookmarkEnd w:id="25"/>
    </w:p>
    <w:p w:rsidR="001D0A6E" w:rsidRDefault="001D0A6E" w:rsidP="00080881">
      <w:pPr>
        <w:pStyle w:val="3"/>
        <w:numPr>
          <w:ilvl w:val="2"/>
          <w:numId w:val="12"/>
        </w:numPr>
      </w:pPr>
      <w:bookmarkStart w:id="26" w:name="_Toc431331987"/>
      <w:bookmarkStart w:id="27" w:name="_Toc432023495"/>
      <w:r>
        <w:t>Status</w:t>
      </w:r>
      <w:bookmarkEnd w:id="26"/>
      <w:bookmarkEnd w:id="27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1D0A6E" w:rsidRPr="00E15BCD" w:rsidTr="008B55DE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D0A6E" w:rsidRPr="00A07009" w:rsidRDefault="001D0A6E" w:rsidP="008B55DE">
            <w:pPr>
              <w:spacing w:line="240" w:lineRule="auto"/>
              <w:rPr>
                <w:sz w:val="22"/>
              </w:rPr>
            </w:pPr>
            <w:r w:rsidRPr="00A07009">
              <w:rPr>
                <w:sz w:val="22"/>
              </w:rPr>
              <w:t>Under preparation</w:t>
            </w:r>
          </w:p>
          <w:p w:rsidR="001D0A6E" w:rsidRPr="009259A4" w:rsidRDefault="001D0A6E" w:rsidP="008B55DE">
            <w:pPr>
              <w:spacing w:line="240" w:lineRule="auto"/>
              <w:rPr>
                <w:sz w:val="22"/>
              </w:rPr>
            </w:pPr>
            <w:r w:rsidRPr="009259A4">
              <w:rPr>
                <w:sz w:val="22"/>
              </w:rPr>
              <w:t>Ready for approval</w:t>
            </w:r>
          </w:p>
          <w:p w:rsidR="001D0A6E" w:rsidRPr="009259A4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9259A4">
              <w:rPr>
                <w:b/>
                <w:sz w:val="22"/>
              </w:rPr>
              <w:t>Approved</w:t>
            </w:r>
          </w:p>
        </w:tc>
      </w:tr>
      <w:tr w:rsidR="001D0A6E" w:rsidRPr="00E15BCD" w:rsidTr="008B55DE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D0A6E" w:rsidRPr="00E15BCD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8B55DE">
            <w:pPr>
              <w:spacing w:line="240" w:lineRule="auto"/>
            </w:pPr>
            <w:r w:rsidRPr="00E15BCD">
              <w:t>DD.MM.YYYY</w:t>
            </w:r>
          </w:p>
        </w:tc>
      </w:tr>
    </w:tbl>
    <w:p w:rsidR="001D0A6E" w:rsidRDefault="001D0A6E" w:rsidP="00080881">
      <w:pPr>
        <w:pStyle w:val="3"/>
        <w:numPr>
          <w:ilvl w:val="2"/>
          <w:numId w:val="12"/>
        </w:numPr>
      </w:pPr>
      <w:bookmarkStart w:id="28" w:name="_Toc431331988"/>
      <w:bookmarkStart w:id="29" w:name="_Toc432023496"/>
      <w:r>
        <w:t>Inputs</w:t>
      </w:r>
      <w:bookmarkEnd w:id="28"/>
      <w:bookmarkEnd w:id="29"/>
    </w:p>
    <w:p w:rsidR="001D0A6E" w:rsidRPr="00851FC2" w:rsidRDefault="00680DEE" w:rsidP="00AB16C7">
      <w:pPr>
        <w:numPr>
          <w:ilvl w:val="0"/>
          <w:numId w:val="26"/>
        </w:numPr>
      </w:pPr>
      <w:r>
        <w:t>None</w:t>
      </w:r>
      <w:r w:rsidR="00A345B9">
        <w:t>.</w:t>
      </w:r>
    </w:p>
    <w:p w:rsidR="001D0A6E" w:rsidRDefault="001D0A6E" w:rsidP="00080881">
      <w:pPr>
        <w:pStyle w:val="3"/>
        <w:numPr>
          <w:ilvl w:val="2"/>
          <w:numId w:val="12"/>
        </w:numPr>
      </w:pPr>
      <w:bookmarkStart w:id="30" w:name="_Toc431331989"/>
      <w:bookmarkStart w:id="31" w:name="_Toc432023497"/>
      <w:r>
        <w:lastRenderedPageBreak/>
        <w:t>Acceptance Criteria</w:t>
      </w:r>
      <w:bookmarkEnd w:id="30"/>
      <w:bookmarkEnd w:id="31"/>
    </w:p>
    <w:p w:rsidR="001D0A6E" w:rsidRPr="002644EF" w:rsidRDefault="004C2A79" w:rsidP="002644EF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</w:t>
      </w:r>
      <w:r>
        <w:rPr>
          <w:b/>
          <w:bCs w:val="0"/>
          <w:iCs w:val="0"/>
        </w:rPr>
        <w:t>n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administrator</w:t>
      </w:r>
      <w:r w:rsidR="001D0A6E" w:rsidRPr="002644EF">
        <w:rPr>
          <w:b/>
          <w:bCs w:val="0"/>
          <w:iCs w:val="0"/>
        </w:rPr>
        <w:t xml:space="preserve">, I should be able to see </w:t>
      </w:r>
      <w:r w:rsidR="00062F34">
        <w:rPr>
          <w:b/>
          <w:bCs w:val="0"/>
          <w:iCs w:val="0"/>
        </w:rPr>
        <w:t xml:space="preserve">my </w:t>
      </w:r>
      <w:r w:rsidR="000E376C">
        <w:rPr>
          <w:b/>
          <w:bCs w:val="0"/>
          <w:iCs w:val="0"/>
        </w:rPr>
        <w:t>full name</w:t>
      </w:r>
      <w:r w:rsidR="00062F34">
        <w:rPr>
          <w:b/>
          <w:bCs w:val="0"/>
          <w:iCs w:val="0"/>
          <w:lang w:val="uk-UA"/>
        </w:rPr>
        <w:t xml:space="preserve"> </w:t>
      </w:r>
      <w:r w:rsidR="00062F34">
        <w:rPr>
          <w:b/>
          <w:bCs w:val="0"/>
          <w:iCs w:val="0"/>
        </w:rPr>
        <w:t>in “My profile” tab.</w:t>
      </w:r>
    </w:p>
    <w:p w:rsidR="0054087C" w:rsidRPr="002644EF" w:rsidRDefault="0054087C" w:rsidP="0054087C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</w:t>
      </w:r>
      <w:r>
        <w:rPr>
          <w:b/>
          <w:bCs w:val="0"/>
          <w:iCs w:val="0"/>
        </w:rPr>
        <w:t>n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administrator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>my cathedra</w:t>
      </w:r>
      <w:r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in “My profile” tab.</w:t>
      </w:r>
    </w:p>
    <w:p w:rsidR="0054087C" w:rsidRPr="002644EF" w:rsidRDefault="0054087C" w:rsidP="0054087C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</w:t>
      </w:r>
      <w:r>
        <w:rPr>
          <w:b/>
          <w:bCs w:val="0"/>
          <w:iCs w:val="0"/>
        </w:rPr>
        <w:t>n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administrator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>my position</w:t>
      </w:r>
      <w:r>
        <w:rPr>
          <w:b/>
          <w:bCs w:val="0"/>
          <w:iCs w:val="0"/>
          <w:lang w:val="uk-UA"/>
        </w:rPr>
        <w:t xml:space="preserve"> </w:t>
      </w:r>
      <w:r>
        <w:rPr>
          <w:b/>
          <w:bCs w:val="0"/>
          <w:iCs w:val="0"/>
        </w:rPr>
        <w:t>in “My profile” tab.</w:t>
      </w:r>
    </w:p>
    <w:p w:rsidR="0054087C" w:rsidRDefault="0054087C" w:rsidP="0054087C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</w:t>
      </w:r>
      <w:r>
        <w:rPr>
          <w:b/>
          <w:bCs w:val="0"/>
          <w:iCs w:val="0"/>
        </w:rPr>
        <w:t>n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administrator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>my telephone number</w:t>
      </w:r>
      <w:r>
        <w:rPr>
          <w:b/>
          <w:bCs w:val="0"/>
          <w:iCs w:val="0"/>
          <w:lang w:val="uk-UA"/>
        </w:rPr>
        <w:t xml:space="preserve"> </w:t>
      </w:r>
      <w:r>
        <w:rPr>
          <w:b/>
          <w:bCs w:val="0"/>
          <w:iCs w:val="0"/>
        </w:rPr>
        <w:t>in “My profile” tab.</w:t>
      </w:r>
    </w:p>
    <w:p w:rsidR="00F90B44" w:rsidRPr="002644EF" w:rsidRDefault="00F90B44" w:rsidP="00F90B44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</w:t>
      </w:r>
      <w:r>
        <w:rPr>
          <w:b/>
          <w:bCs w:val="0"/>
          <w:iCs w:val="0"/>
        </w:rPr>
        <w:t>n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administrator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 xml:space="preserve">my </w:t>
      </w:r>
      <w:r>
        <w:rPr>
          <w:b/>
          <w:bCs w:val="0"/>
          <w:iCs w:val="0"/>
        </w:rPr>
        <w:t>address</w:t>
      </w:r>
      <w:r>
        <w:rPr>
          <w:b/>
          <w:bCs w:val="0"/>
          <w:iCs w:val="0"/>
          <w:lang w:val="uk-UA"/>
        </w:rPr>
        <w:t xml:space="preserve"> </w:t>
      </w:r>
      <w:r>
        <w:rPr>
          <w:b/>
          <w:bCs w:val="0"/>
          <w:iCs w:val="0"/>
        </w:rPr>
        <w:t>in “My profile” tab.</w:t>
      </w:r>
    </w:p>
    <w:p w:rsidR="0054087C" w:rsidRPr="002644EF" w:rsidRDefault="0054087C" w:rsidP="0054087C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</w:t>
      </w:r>
      <w:r>
        <w:rPr>
          <w:b/>
          <w:bCs w:val="0"/>
          <w:iCs w:val="0"/>
        </w:rPr>
        <w:t>n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administrator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>my email</w:t>
      </w:r>
      <w:r>
        <w:rPr>
          <w:b/>
          <w:bCs w:val="0"/>
          <w:iCs w:val="0"/>
          <w:lang w:val="uk-UA"/>
        </w:rPr>
        <w:t xml:space="preserve"> </w:t>
      </w:r>
      <w:r>
        <w:rPr>
          <w:b/>
          <w:bCs w:val="0"/>
          <w:iCs w:val="0"/>
        </w:rPr>
        <w:t>in “My profile” tab.</w:t>
      </w:r>
    </w:p>
    <w:p w:rsidR="001D0A6E" w:rsidRDefault="001D0A6E" w:rsidP="00080881">
      <w:pPr>
        <w:pStyle w:val="3"/>
        <w:numPr>
          <w:ilvl w:val="2"/>
          <w:numId w:val="12"/>
        </w:numPr>
      </w:pPr>
      <w:bookmarkStart w:id="32" w:name="_Toc431331990"/>
      <w:bookmarkStart w:id="33" w:name="_Toc432023498"/>
      <w:r>
        <w:t>Open questions</w:t>
      </w:r>
      <w:bookmarkEnd w:id="32"/>
      <w:bookmarkEnd w:id="33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1D0A6E" w:rsidRPr="00E15BCD" w:rsidTr="008B55DE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D0A6E" w:rsidRPr="00E15BCD" w:rsidTr="008B55DE">
        <w:tc>
          <w:tcPr>
            <w:tcW w:w="411" w:type="pct"/>
            <w:shd w:val="clear" w:color="auto" w:fill="FFFFFF"/>
          </w:tcPr>
          <w:p w:rsidR="001D0A6E" w:rsidRPr="00E15BCD" w:rsidRDefault="001D0A6E" w:rsidP="00AB16C7">
            <w:pPr>
              <w:pStyle w:val="af6"/>
              <w:numPr>
                <w:ilvl w:val="0"/>
                <w:numId w:val="23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1D0A6E" w:rsidRPr="00E15BCD" w:rsidRDefault="001D0A6E" w:rsidP="008B55DE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D0A6E" w:rsidRPr="00E15BCD" w:rsidRDefault="001D0A6E" w:rsidP="008B55DE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D0A6E" w:rsidRPr="00E15BCD" w:rsidRDefault="001D0A6E" w:rsidP="008B55DE">
            <w:pPr>
              <w:spacing w:line="240" w:lineRule="auto"/>
            </w:pPr>
            <w:r w:rsidRPr="00E15BCD">
              <w:t>Open</w:t>
            </w:r>
          </w:p>
        </w:tc>
      </w:tr>
      <w:tr w:rsidR="001D0A6E" w:rsidRPr="00E15BCD" w:rsidTr="008B55DE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8B55DE">
            <w:pPr>
              <w:pStyle w:val="af6"/>
              <w:numPr>
                <w:ilvl w:val="0"/>
                <w:numId w:val="23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8B55DE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8B55DE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8B55DE">
            <w:pPr>
              <w:spacing w:line="240" w:lineRule="auto"/>
            </w:pPr>
            <w:r w:rsidRPr="00E15BCD">
              <w:t>Closed</w:t>
            </w:r>
          </w:p>
        </w:tc>
      </w:tr>
    </w:tbl>
    <w:p w:rsidR="001D0A6E" w:rsidRPr="00F85E5C" w:rsidRDefault="004E4F8F" w:rsidP="00A07009">
      <w:pPr>
        <w:pStyle w:val="20"/>
        <w:numPr>
          <w:ilvl w:val="1"/>
          <w:numId w:val="12"/>
        </w:numPr>
      </w:pPr>
      <w:bookmarkStart w:id="34" w:name="_Toc431331991"/>
      <w:bookmarkStart w:id="35" w:name="_Toc432023499"/>
      <w:r>
        <w:t>A</w:t>
      </w:r>
      <w:r w:rsidR="00804DDD">
        <w:t>.</w:t>
      </w:r>
      <w:r w:rsidR="001D0A6E">
        <w:t xml:space="preserve">03 </w:t>
      </w:r>
      <w:bookmarkEnd w:id="34"/>
      <w:r w:rsidR="00804DDD">
        <w:t>Edit Profile</w:t>
      </w:r>
      <w:bookmarkEnd w:id="35"/>
    </w:p>
    <w:p w:rsidR="001D0A6E" w:rsidRDefault="001D0A6E" w:rsidP="00A07009">
      <w:pPr>
        <w:pStyle w:val="3"/>
        <w:numPr>
          <w:ilvl w:val="2"/>
          <w:numId w:val="12"/>
        </w:numPr>
      </w:pPr>
      <w:bookmarkStart w:id="36" w:name="_Toc431331992"/>
      <w:bookmarkStart w:id="37" w:name="_Toc432023500"/>
      <w:r>
        <w:t>Status</w:t>
      </w:r>
      <w:bookmarkEnd w:id="36"/>
      <w:bookmarkEnd w:id="37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1D0A6E" w:rsidRPr="00E15BCD" w:rsidTr="007A3E9E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D0A6E" w:rsidRPr="00B94055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B94055">
              <w:rPr>
                <w:b/>
                <w:sz w:val="22"/>
              </w:rPr>
              <w:t>Under preparation</w:t>
            </w:r>
          </w:p>
          <w:p w:rsidR="001D0A6E" w:rsidRPr="00B94055" w:rsidRDefault="001D0A6E" w:rsidP="007A3E9E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1D0A6E" w:rsidRPr="00E15BCD" w:rsidRDefault="001D0A6E" w:rsidP="007A3E9E">
            <w:pPr>
              <w:spacing w:line="240" w:lineRule="auto"/>
              <w:rPr>
                <w:sz w:val="22"/>
              </w:rPr>
            </w:pPr>
            <w:r w:rsidRPr="00E15BCD">
              <w:rPr>
                <w:sz w:val="22"/>
              </w:rPr>
              <w:t>Approved</w:t>
            </w:r>
          </w:p>
        </w:tc>
      </w:tr>
      <w:tr w:rsidR="001D0A6E" w:rsidRPr="00E15BCD" w:rsidTr="007A3E9E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D0A6E" w:rsidRPr="00E15BCD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7A3E9E">
            <w:pPr>
              <w:spacing w:line="240" w:lineRule="auto"/>
            </w:pPr>
            <w:r w:rsidRPr="00E15BCD">
              <w:t>DD.MM.YYYY</w:t>
            </w:r>
          </w:p>
        </w:tc>
      </w:tr>
    </w:tbl>
    <w:p w:rsidR="001D0A6E" w:rsidRDefault="001D0A6E" w:rsidP="00A07009">
      <w:pPr>
        <w:pStyle w:val="3"/>
        <w:numPr>
          <w:ilvl w:val="2"/>
          <w:numId w:val="12"/>
        </w:numPr>
      </w:pPr>
      <w:bookmarkStart w:id="38" w:name="_Toc431331993"/>
      <w:bookmarkStart w:id="39" w:name="_Toc432023501"/>
      <w:r>
        <w:t>Inputs</w:t>
      </w:r>
      <w:bookmarkEnd w:id="38"/>
      <w:bookmarkEnd w:id="39"/>
    </w:p>
    <w:p w:rsidR="001D0A6E" w:rsidRPr="00851FC2" w:rsidRDefault="00625761" w:rsidP="00625761">
      <w:pPr>
        <w:numPr>
          <w:ilvl w:val="0"/>
          <w:numId w:val="25"/>
        </w:numPr>
      </w:pPr>
      <w:r>
        <w:t>Administrator</w:t>
      </w:r>
      <w:r w:rsidR="00FF4E54">
        <w:t>’s email,</w:t>
      </w:r>
      <w:r>
        <w:t xml:space="preserve"> password</w:t>
      </w:r>
      <w:r w:rsidR="00E26657">
        <w:t xml:space="preserve"> for changing </w:t>
      </w:r>
      <w:r w:rsidR="00E26657" w:rsidRPr="009625F4">
        <w:t>authorization</w:t>
      </w:r>
      <w:r w:rsidR="00E26657">
        <w:t xml:space="preserve"> information</w:t>
      </w:r>
      <w:r>
        <w:t>.</w:t>
      </w:r>
      <w:r w:rsidR="00534FE2">
        <w:t xml:space="preserve"> </w:t>
      </w:r>
      <w:r w:rsidR="00534FE2">
        <w:t>Administrator’s</w:t>
      </w:r>
      <w:r w:rsidR="00534FE2">
        <w:t xml:space="preserve"> full name, cathedra, position, telephone number</w:t>
      </w:r>
      <w:r w:rsidR="00B56EA4">
        <w:t>, address</w:t>
      </w:r>
      <w:r w:rsidR="006738A2">
        <w:t xml:space="preserve"> </w:t>
      </w:r>
      <w:r w:rsidR="00534FE2">
        <w:t>for changing profile information.</w:t>
      </w:r>
    </w:p>
    <w:p w:rsidR="001D0A6E" w:rsidRDefault="001D0A6E" w:rsidP="00A07009">
      <w:pPr>
        <w:pStyle w:val="3"/>
        <w:numPr>
          <w:ilvl w:val="2"/>
          <w:numId w:val="12"/>
        </w:numPr>
      </w:pPr>
      <w:bookmarkStart w:id="40" w:name="_Toc431331994"/>
      <w:bookmarkStart w:id="41" w:name="_Toc432023502"/>
      <w:r>
        <w:t>Acceptance Criteria</w:t>
      </w:r>
      <w:bookmarkEnd w:id="40"/>
      <w:bookmarkEnd w:id="41"/>
    </w:p>
    <w:p w:rsidR="009B4CA0" w:rsidRPr="002644EF" w:rsidRDefault="009B4CA0" w:rsidP="009B4CA0">
      <w:pPr>
        <w:pStyle w:val="4"/>
        <w:numPr>
          <w:ilvl w:val="3"/>
          <w:numId w:val="12"/>
        </w:numPr>
        <w:rPr>
          <w:b/>
          <w:bCs w:val="0"/>
          <w:iCs w:val="0"/>
        </w:rPr>
      </w:pPr>
      <w:bookmarkStart w:id="42" w:name="_Toc431331995"/>
      <w:r w:rsidRPr="002644EF">
        <w:rPr>
          <w:b/>
          <w:bCs w:val="0"/>
          <w:iCs w:val="0"/>
        </w:rPr>
        <w:t>As a</w:t>
      </w:r>
      <w:r>
        <w:rPr>
          <w:b/>
          <w:bCs w:val="0"/>
          <w:iCs w:val="0"/>
        </w:rPr>
        <w:t>n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administrator</w:t>
      </w:r>
      <w:r w:rsidRPr="002644EF">
        <w:rPr>
          <w:b/>
          <w:bCs w:val="0"/>
          <w:iCs w:val="0"/>
        </w:rPr>
        <w:t xml:space="preserve">, I should be able to </w:t>
      </w:r>
      <w:r>
        <w:rPr>
          <w:b/>
          <w:bCs w:val="0"/>
          <w:iCs w:val="0"/>
        </w:rPr>
        <w:t>edit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my full name</w:t>
      </w:r>
      <w:r>
        <w:rPr>
          <w:b/>
          <w:bCs w:val="0"/>
          <w:iCs w:val="0"/>
          <w:lang w:val="uk-UA"/>
        </w:rPr>
        <w:t xml:space="preserve"> </w:t>
      </w:r>
      <w:r>
        <w:rPr>
          <w:b/>
          <w:bCs w:val="0"/>
          <w:iCs w:val="0"/>
        </w:rPr>
        <w:t>in “</w:t>
      </w:r>
      <w:r>
        <w:rPr>
          <w:b/>
          <w:bCs w:val="0"/>
          <w:iCs w:val="0"/>
        </w:rPr>
        <w:t>Edit</w:t>
      </w:r>
      <w:r>
        <w:rPr>
          <w:b/>
          <w:bCs w:val="0"/>
          <w:iCs w:val="0"/>
        </w:rPr>
        <w:t xml:space="preserve"> profile” tab.</w:t>
      </w:r>
    </w:p>
    <w:p w:rsidR="009B4CA0" w:rsidRPr="002644EF" w:rsidRDefault="009B4CA0" w:rsidP="009B4CA0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</w:t>
      </w:r>
      <w:r>
        <w:rPr>
          <w:b/>
          <w:bCs w:val="0"/>
          <w:iCs w:val="0"/>
        </w:rPr>
        <w:t>n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administrator</w:t>
      </w:r>
      <w:r>
        <w:rPr>
          <w:b/>
          <w:bCs w:val="0"/>
          <w:iCs w:val="0"/>
        </w:rPr>
        <w:t>, I should be able to edit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my cathedra in “</w:t>
      </w:r>
      <w:r>
        <w:rPr>
          <w:b/>
          <w:bCs w:val="0"/>
          <w:iCs w:val="0"/>
        </w:rPr>
        <w:t>Edit</w:t>
      </w:r>
      <w:r>
        <w:rPr>
          <w:b/>
          <w:bCs w:val="0"/>
          <w:iCs w:val="0"/>
        </w:rPr>
        <w:t xml:space="preserve"> profile” tab.</w:t>
      </w:r>
    </w:p>
    <w:p w:rsidR="009B4CA0" w:rsidRPr="002644EF" w:rsidRDefault="009B4CA0" w:rsidP="009B4CA0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</w:t>
      </w:r>
      <w:r>
        <w:rPr>
          <w:b/>
          <w:bCs w:val="0"/>
          <w:iCs w:val="0"/>
        </w:rPr>
        <w:t>n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administrator</w:t>
      </w:r>
      <w:r>
        <w:rPr>
          <w:b/>
          <w:bCs w:val="0"/>
          <w:iCs w:val="0"/>
        </w:rPr>
        <w:t>, I should be able to edit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my position</w:t>
      </w:r>
      <w:r>
        <w:rPr>
          <w:b/>
          <w:bCs w:val="0"/>
          <w:iCs w:val="0"/>
          <w:lang w:val="uk-UA"/>
        </w:rPr>
        <w:t xml:space="preserve"> </w:t>
      </w:r>
      <w:r>
        <w:rPr>
          <w:b/>
          <w:bCs w:val="0"/>
          <w:iCs w:val="0"/>
        </w:rPr>
        <w:t>in “</w:t>
      </w:r>
      <w:r>
        <w:rPr>
          <w:b/>
          <w:bCs w:val="0"/>
          <w:iCs w:val="0"/>
        </w:rPr>
        <w:t>Edit</w:t>
      </w:r>
      <w:r>
        <w:rPr>
          <w:b/>
          <w:bCs w:val="0"/>
          <w:iCs w:val="0"/>
        </w:rPr>
        <w:t xml:space="preserve"> profile” tab.</w:t>
      </w:r>
    </w:p>
    <w:p w:rsidR="009B4CA0" w:rsidRDefault="009B4CA0" w:rsidP="009B4CA0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</w:t>
      </w:r>
      <w:r>
        <w:rPr>
          <w:b/>
          <w:bCs w:val="0"/>
          <w:iCs w:val="0"/>
        </w:rPr>
        <w:t>n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administrator</w:t>
      </w:r>
      <w:r>
        <w:rPr>
          <w:b/>
          <w:bCs w:val="0"/>
          <w:iCs w:val="0"/>
        </w:rPr>
        <w:t>, I should be able to edit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my telephone number</w:t>
      </w:r>
      <w:r>
        <w:rPr>
          <w:b/>
          <w:bCs w:val="0"/>
          <w:iCs w:val="0"/>
          <w:lang w:val="uk-UA"/>
        </w:rPr>
        <w:t xml:space="preserve"> </w:t>
      </w:r>
      <w:r>
        <w:rPr>
          <w:b/>
          <w:bCs w:val="0"/>
          <w:iCs w:val="0"/>
        </w:rPr>
        <w:t>in “</w:t>
      </w:r>
      <w:r>
        <w:rPr>
          <w:b/>
          <w:bCs w:val="0"/>
          <w:iCs w:val="0"/>
        </w:rPr>
        <w:t>Edit</w:t>
      </w:r>
      <w:r>
        <w:rPr>
          <w:b/>
          <w:bCs w:val="0"/>
          <w:iCs w:val="0"/>
        </w:rPr>
        <w:t xml:space="preserve"> profile” tab.</w:t>
      </w:r>
    </w:p>
    <w:p w:rsidR="00E465BD" w:rsidRDefault="00E465BD" w:rsidP="00E465BD">
      <w:pPr>
        <w:pStyle w:val="4"/>
        <w:numPr>
          <w:ilvl w:val="3"/>
          <w:numId w:val="12"/>
        </w:numPr>
        <w:rPr>
          <w:b/>
          <w:bCs w:val="0"/>
        </w:rPr>
      </w:pPr>
      <w:r w:rsidRPr="009B4CA0">
        <w:rPr>
          <w:b/>
          <w:bCs w:val="0"/>
        </w:rPr>
        <w:t xml:space="preserve">As an administrator, I should be able to </w:t>
      </w:r>
      <w:r>
        <w:rPr>
          <w:b/>
          <w:bCs w:val="0"/>
        </w:rPr>
        <w:t>edit</w:t>
      </w:r>
      <w:r w:rsidRPr="009B4CA0">
        <w:rPr>
          <w:b/>
          <w:bCs w:val="0"/>
        </w:rPr>
        <w:t xml:space="preserve"> my </w:t>
      </w:r>
      <w:r>
        <w:rPr>
          <w:b/>
          <w:bCs w:val="0"/>
        </w:rPr>
        <w:t>address</w:t>
      </w:r>
      <w:r w:rsidRPr="009B4CA0">
        <w:rPr>
          <w:b/>
          <w:bCs w:val="0"/>
          <w:lang w:val="uk-UA"/>
        </w:rPr>
        <w:t xml:space="preserve"> </w:t>
      </w:r>
      <w:r w:rsidRPr="009B4CA0">
        <w:rPr>
          <w:b/>
          <w:bCs w:val="0"/>
        </w:rPr>
        <w:t>in “</w:t>
      </w:r>
      <w:r>
        <w:rPr>
          <w:b/>
          <w:bCs w:val="0"/>
        </w:rPr>
        <w:t>Edit</w:t>
      </w:r>
      <w:r w:rsidRPr="009B4CA0">
        <w:rPr>
          <w:b/>
          <w:bCs w:val="0"/>
        </w:rPr>
        <w:t xml:space="preserve"> profile” tab.</w:t>
      </w:r>
    </w:p>
    <w:p w:rsidR="009B4CA0" w:rsidRDefault="009B4CA0" w:rsidP="009B4CA0">
      <w:pPr>
        <w:pStyle w:val="4"/>
        <w:numPr>
          <w:ilvl w:val="3"/>
          <w:numId w:val="12"/>
        </w:numPr>
        <w:rPr>
          <w:b/>
          <w:bCs w:val="0"/>
        </w:rPr>
      </w:pPr>
      <w:r w:rsidRPr="009B4CA0">
        <w:rPr>
          <w:b/>
          <w:bCs w:val="0"/>
        </w:rPr>
        <w:t xml:space="preserve">As an administrator, I should be able to </w:t>
      </w:r>
      <w:r>
        <w:rPr>
          <w:b/>
          <w:bCs w:val="0"/>
        </w:rPr>
        <w:t>edit</w:t>
      </w:r>
      <w:r w:rsidRPr="009B4CA0">
        <w:rPr>
          <w:b/>
          <w:bCs w:val="0"/>
        </w:rPr>
        <w:t xml:space="preserve"> my email</w:t>
      </w:r>
      <w:r w:rsidRPr="009B4CA0">
        <w:rPr>
          <w:b/>
          <w:bCs w:val="0"/>
          <w:lang w:val="uk-UA"/>
        </w:rPr>
        <w:t xml:space="preserve"> </w:t>
      </w:r>
      <w:r w:rsidRPr="009B4CA0">
        <w:rPr>
          <w:b/>
          <w:bCs w:val="0"/>
        </w:rPr>
        <w:t>in “</w:t>
      </w:r>
      <w:r>
        <w:rPr>
          <w:b/>
          <w:bCs w:val="0"/>
        </w:rPr>
        <w:t>Edit</w:t>
      </w:r>
      <w:r w:rsidRPr="009B4CA0">
        <w:rPr>
          <w:b/>
          <w:bCs w:val="0"/>
        </w:rPr>
        <w:t xml:space="preserve"> profile” tab.</w:t>
      </w:r>
    </w:p>
    <w:p w:rsidR="009B4CA0" w:rsidRPr="009B4CA0" w:rsidRDefault="009B4CA0" w:rsidP="009B4CA0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</w:t>
      </w:r>
      <w:r>
        <w:rPr>
          <w:b/>
          <w:bCs w:val="0"/>
          <w:iCs w:val="0"/>
        </w:rPr>
        <w:t>n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administrator, I should be able to edit</w:t>
      </w:r>
      <w:r w:rsidRPr="002644EF">
        <w:rPr>
          <w:b/>
          <w:bCs w:val="0"/>
          <w:iCs w:val="0"/>
        </w:rPr>
        <w:t xml:space="preserve"> </w:t>
      </w:r>
      <w:r w:rsidR="009D5FD7">
        <w:rPr>
          <w:b/>
          <w:bCs w:val="0"/>
          <w:iCs w:val="0"/>
        </w:rPr>
        <w:t xml:space="preserve">my </w:t>
      </w:r>
      <w:r>
        <w:rPr>
          <w:b/>
          <w:bCs w:val="0"/>
          <w:iCs w:val="0"/>
        </w:rPr>
        <w:t>password</w:t>
      </w:r>
      <w:r>
        <w:rPr>
          <w:b/>
          <w:bCs w:val="0"/>
          <w:iCs w:val="0"/>
        </w:rPr>
        <w:t xml:space="preserve"> in “Edit profile” tab.</w:t>
      </w:r>
    </w:p>
    <w:p w:rsidR="001D0A6E" w:rsidRDefault="001D0A6E" w:rsidP="009B4CA0">
      <w:pPr>
        <w:pStyle w:val="3"/>
        <w:numPr>
          <w:ilvl w:val="2"/>
          <w:numId w:val="12"/>
        </w:numPr>
      </w:pPr>
      <w:bookmarkStart w:id="43" w:name="_Toc432023503"/>
      <w:r>
        <w:t>Open questions</w:t>
      </w:r>
      <w:bookmarkEnd w:id="42"/>
      <w:bookmarkEnd w:id="43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1D0A6E" w:rsidRPr="00E15BCD" w:rsidTr="007A3E9E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D0A6E" w:rsidRPr="00E15BCD" w:rsidRDefault="001D0A6E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D0A6E" w:rsidRPr="00E15BCD" w:rsidTr="007A3E9E">
        <w:tc>
          <w:tcPr>
            <w:tcW w:w="411" w:type="pct"/>
            <w:shd w:val="clear" w:color="auto" w:fill="FFFFFF"/>
          </w:tcPr>
          <w:p w:rsidR="001D0A6E" w:rsidRPr="00E15BCD" w:rsidRDefault="001D0A6E" w:rsidP="00AB16C7">
            <w:pPr>
              <w:pStyle w:val="af6"/>
              <w:numPr>
                <w:ilvl w:val="0"/>
                <w:numId w:val="24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1D0A6E" w:rsidRPr="00E15BCD" w:rsidRDefault="001D0A6E" w:rsidP="007A3E9E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D0A6E" w:rsidRPr="00E15BCD" w:rsidRDefault="001D0A6E" w:rsidP="007A3E9E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D0A6E" w:rsidRPr="00E15BCD" w:rsidRDefault="001D0A6E" w:rsidP="007A3E9E">
            <w:pPr>
              <w:spacing w:line="240" w:lineRule="auto"/>
            </w:pPr>
            <w:r w:rsidRPr="00E15BCD">
              <w:t>Open</w:t>
            </w:r>
          </w:p>
        </w:tc>
      </w:tr>
      <w:tr w:rsidR="001D0A6E" w:rsidRPr="00E15BCD" w:rsidTr="007A3E9E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7A3E9E">
            <w:pPr>
              <w:pStyle w:val="af6"/>
              <w:numPr>
                <w:ilvl w:val="0"/>
                <w:numId w:val="24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7A3E9E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7A3E9E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D0A6E" w:rsidRPr="00E15BCD" w:rsidRDefault="001D0A6E" w:rsidP="007A3E9E">
            <w:pPr>
              <w:spacing w:line="240" w:lineRule="auto"/>
            </w:pPr>
            <w:r w:rsidRPr="00E15BCD">
              <w:t>Closed</w:t>
            </w:r>
          </w:p>
        </w:tc>
      </w:tr>
    </w:tbl>
    <w:p w:rsidR="00CC7F51" w:rsidRDefault="0047120A" w:rsidP="00CC7F51">
      <w:pPr>
        <w:pStyle w:val="20"/>
        <w:numPr>
          <w:ilvl w:val="1"/>
          <w:numId w:val="12"/>
        </w:numPr>
      </w:pPr>
      <w:bookmarkStart w:id="44" w:name="_Toc432023504"/>
      <w:r>
        <w:t>A</w:t>
      </w:r>
      <w:r w:rsidR="00CC7F51">
        <w:t>.</w:t>
      </w:r>
      <w:r>
        <w:t>04</w:t>
      </w:r>
      <w:r w:rsidR="00CC7F51">
        <w:t xml:space="preserve"> </w:t>
      </w:r>
      <w:r>
        <w:t>Log Off</w:t>
      </w:r>
      <w:bookmarkEnd w:id="44"/>
    </w:p>
    <w:p w:rsidR="003F1277" w:rsidRDefault="003F1277" w:rsidP="003F1277">
      <w:pPr>
        <w:pStyle w:val="3"/>
        <w:numPr>
          <w:ilvl w:val="2"/>
          <w:numId w:val="12"/>
        </w:numPr>
      </w:pPr>
      <w:bookmarkStart w:id="45" w:name="_Toc432023505"/>
      <w:r>
        <w:t>Status</w:t>
      </w:r>
      <w:bookmarkEnd w:id="45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3F1277" w:rsidRPr="00E15BCD" w:rsidTr="00BC0572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3F1277" w:rsidRPr="00E15BCD" w:rsidRDefault="003F1277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3F1277" w:rsidRPr="009625F4" w:rsidRDefault="003F1277" w:rsidP="00BC0572">
            <w:pPr>
              <w:spacing w:line="240" w:lineRule="auto"/>
              <w:rPr>
                <w:sz w:val="22"/>
              </w:rPr>
            </w:pPr>
            <w:r w:rsidRPr="009625F4">
              <w:rPr>
                <w:sz w:val="22"/>
              </w:rPr>
              <w:t>Under preparation</w:t>
            </w:r>
          </w:p>
          <w:p w:rsidR="003F1277" w:rsidRPr="00B94055" w:rsidRDefault="003F1277" w:rsidP="00BC0572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3F1277" w:rsidRPr="009625F4" w:rsidRDefault="003F1277" w:rsidP="00BC0572">
            <w:pPr>
              <w:spacing w:line="240" w:lineRule="auto"/>
              <w:rPr>
                <w:b/>
                <w:sz w:val="22"/>
              </w:rPr>
            </w:pPr>
            <w:r w:rsidRPr="009625F4">
              <w:rPr>
                <w:b/>
                <w:sz w:val="22"/>
              </w:rPr>
              <w:t>Approved</w:t>
            </w:r>
          </w:p>
        </w:tc>
      </w:tr>
      <w:tr w:rsidR="003F1277" w:rsidRPr="00E15BCD" w:rsidTr="00BC0572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3F1277" w:rsidRPr="00E15BCD" w:rsidRDefault="003F1277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3F1277" w:rsidRPr="00E15BCD" w:rsidRDefault="003F1277" w:rsidP="00BC0572">
            <w:pPr>
              <w:spacing w:line="240" w:lineRule="auto"/>
            </w:pPr>
            <w:r w:rsidRPr="00E15BCD">
              <w:t>DD.MM.YYYY</w:t>
            </w:r>
          </w:p>
        </w:tc>
      </w:tr>
    </w:tbl>
    <w:p w:rsidR="003F1277" w:rsidRDefault="003F1277" w:rsidP="003F1277">
      <w:pPr>
        <w:pStyle w:val="3"/>
        <w:numPr>
          <w:ilvl w:val="2"/>
          <w:numId w:val="12"/>
        </w:numPr>
      </w:pPr>
      <w:bookmarkStart w:id="46" w:name="_Toc432023506"/>
      <w:r>
        <w:t>Inputs</w:t>
      </w:r>
      <w:bookmarkEnd w:id="46"/>
    </w:p>
    <w:p w:rsidR="003F1277" w:rsidRPr="00851FC2" w:rsidRDefault="0047120A" w:rsidP="009625F4">
      <w:pPr>
        <w:numPr>
          <w:ilvl w:val="0"/>
          <w:numId w:val="25"/>
        </w:numPr>
      </w:pPr>
      <w:r>
        <w:t>None</w:t>
      </w:r>
      <w:r w:rsidR="003F1277">
        <w:t>.</w:t>
      </w:r>
    </w:p>
    <w:p w:rsidR="003F1277" w:rsidRDefault="003F1277" w:rsidP="003F1277">
      <w:pPr>
        <w:pStyle w:val="3"/>
        <w:numPr>
          <w:ilvl w:val="2"/>
          <w:numId w:val="12"/>
        </w:numPr>
      </w:pPr>
      <w:bookmarkStart w:id="47" w:name="_Toc432023507"/>
      <w:r>
        <w:t>Acceptance Criteria</w:t>
      </w:r>
      <w:bookmarkEnd w:id="47"/>
    </w:p>
    <w:p w:rsidR="003F1277" w:rsidRPr="002644EF" w:rsidRDefault="00F31BFE" w:rsidP="003F1277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</w:t>
      </w:r>
      <w:r>
        <w:rPr>
          <w:b/>
          <w:bCs w:val="0"/>
          <w:iCs w:val="0"/>
        </w:rPr>
        <w:t>n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administrator</w:t>
      </w:r>
      <w:r w:rsidR="003F1277" w:rsidRPr="002644EF">
        <w:rPr>
          <w:b/>
          <w:bCs w:val="0"/>
          <w:iCs w:val="0"/>
        </w:rPr>
        <w:t xml:space="preserve">, I should be able to </w:t>
      </w:r>
      <w:r>
        <w:rPr>
          <w:b/>
          <w:bCs w:val="0"/>
          <w:iCs w:val="0"/>
        </w:rPr>
        <w:t>log off system</w:t>
      </w:r>
      <w:r w:rsidR="003F1277" w:rsidRPr="002644EF">
        <w:rPr>
          <w:b/>
          <w:bCs w:val="0"/>
          <w:iCs w:val="0"/>
        </w:rPr>
        <w:t xml:space="preserve">, </w:t>
      </w:r>
      <w:r>
        <w:rPr>
          <w:b/>
          <w:bCs w:val="0"/>
          <w:iCs w:val="0"/>
        </w:rPr>
        <w:t>using “Log off”</w:t>
      </w:r>
      <w:r w:rsidR="004E5F01">
        <w:rPr>
          <w:b/>
          <w:bCs w:val="0"/>
          <w:iCs w:val="0"/>
        </w:rPr>
        <w:t xml:space="preserve"> button</w:t>
      </w:r>
      <w:r w:rsidR="003F1277" w:rsidRPr="002644EF">
        <w:rPr>
          <w:b/>
          <w:bCs w:val="0"/>
          <w:iCs w:val="0"/>
        </w:rPr>
        <w:t>.</w:t>
      </w:r>
    </w:p>
    <w:p w:rsidR="003F1277" w:rsidRDefault="003F1277" w:rsidP="003F1277">
      <w:pPr>
        <w:pStyle w:val="3"/>
        <w:numPr>
          <w:ilvl w:val="2"/>
          <w:numId w:val="12"/>
        </w:numPr>
      </w:pPr>
      <w:bookmarkStart w:id="48" w:name="_Toc432023508"/>
      <w:r>
        <w:t>Open questions</w:t>
      </w:r>
      <w:bookmarkEnd w:id="48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3F1277" w:rsidRPr="00E15BCD" w:rsidTr="00BC0572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3F1277" w:rsidRPr="00E15BCD" w:rsidRDefault="003F1277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3F1277" w:rsidRPr="00E15BCD" w:rsidRDefault="003F1277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3F1277" w:rsidRPr="00E15BCD" w:rsidRDefault="003F1277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3F1277" w:rsidRPr="00E15BCD" w:rsidRDefault="003F1277" w:rsidP="00BC0572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3F1277" w:rsidRPr="00E15BCD" w:rsidTr="00BC0572">
        <w:tc>
          <w:tcPr>
            <w:tcW w:w="411" w:type="pct"/>
            <w:shd w:val="clear" w:color="auto" w:fill="FFFFFF"/>
          </w:tcPr>
          <w:p w:rsidR="003F1277" w:rsidRPr="00E15BCD" w:rsidRDefault="00D26981" w:rsidP="00D26981">
            <w:pPr>
              <w:pStyle w:val="af6"/>
              <w:spacing w:line="240" w:lineRule="auto"/>
              <w:ind w:left="0"/>
            </w:pPr>
            <w:r>
              <w:t xml:space="preserve">      1.</w:t>
            </w:r>
          </w:p>
        </w:tc>
        <w:tc>
          <w:tcPr>
            <w:tcW w:w="2041" w:type="pct"/>
            <w:shd w:val="clear" w:color="auto" w:fill="FFFFFF"/>
          </w:tcPr>
          <w:p w:rsidR="003F1277" w:rsidRPr="00E15BCD" w:rsidRDefault="003F1277" w:rsidP="00BC0572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3F1277" w:rsidRPr="00E15BCD" w:rsidRDefault="003F1277" w:rsidP="00BC0572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3F1277" w:rsidRPr="00E15BCD" w:rsidRDefault="003F1277" w:rsidP="00BC0572">
            <w:pPr>
              <w:spacing w:line="240" w:lineRule="auto"/>
            </w:pPr>
            <w:r w:rsidRPr="00E15BCD">
              <w:t>Open</w:t>
            </w:r>
          </w:p>
        </w:tc>
      </w:tr>
      <w:tr w:rsidR="003F1277" w:rsidRPr="00E15BCD" w:rsidTr="00BC0572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3F1277" w:rsidRPr="00E15BCD" w:rsidRDefault="00D26981" w:rsidP="00D26981">
            <w:pPr>
              <w:pStyle w:val="af6"/>
              <w:spacing w:line="240" w:lineRule="auto"/>
              <w:ind w:left="360"/>
            </w:pPr>
            <w:r>
              <w:t>2.</w:t>
            </w: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3F1277" w:rsidRPr="00E15BCD" w:rsidRDefault="003F1277" w:rsidP="00BC0572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3F1277" w:rsidRPr="00E15BCD" w:rsidRDefault="003F1277" w:rsidP="00BC0572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3F1277" w:rsidRPr="00E15BCD" w:rsidRDefault="003F1277" w:rsidP="00BC0572">
            <w:pPr>
              <w:spacing w:line="240" w:lineRule="auto"/>
            </w:pPr>
            <w:r w:rsidRPr="00E15BCD">
              <w:t>Closed</w:t>
            </w:r>
          </w:p>
        </w:tc>
      </w:tr>
    </w:tbl>
    <w:p w:rsidR="003F1277" w:rsidRDefault="003F1277" w:rsidP="003F1277"/>
    <w:p w:rsidR="00A20223" w:rsidRPr="00F85E5C" w:rsidRDefault="00A20223" w:rsidP="00A20223">
      <w:pPr>
        <w:pStyle w:val="20"/>
        <w:numPr>
          <w:ilvl w:val="1"/>
          <w:numId w:val="12"/>
        </w:numPr>
      </w:pPr>
      <w:bookmarkStart w:id="49" w:name="_Toc432023509"/>
      <w:r>
        <w:t>M</w:t>
      </w:r>
      <w:r>
        <w:t>.01 Log In</w:t>
      </w:r>
      <w:bookmarkEnd w:id="49"/>
    </w:p>
    <w:p w:rsidR="00A20223" w:rsidRDefault="00A20223" w:rsidP="00A20223">
      <w:pPr>
        <w:pStyle w:val="3"/>
        <w:numPr>
          <w:ilvl w:val="2"/>
          <w:numId w:val="12"/>
        </w:numPr>
      </w:pPr>
      <w:bookmarkStart w:id="50" w:name="_Toc432023510"/>
      <w:r>
        <w:t>Status</w:t>
      </w:r>
      <w:bookmarkEnd w:id="50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A20223" w:rsidRPr="00E15BCD" w:rsidTr="005C6A9B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A20223" w:rsidRPr="00A07009" w:rsidRDefault="00A20223" w:rsidP="005C6A9B">
            <w:pPr>
              <w:spacing w:line="240" w:lineRule="auto"/>
              <w:rPr>
                <w:sz w:val="22"/>
              </w:rPr>
            </w:pPr>
            <w:r w:rsidRPr="00A07009">
              <w:rPr>
                <w:sz w:val="22"/>
              </w:rPr>
              <w:t>Under preparation</w:t>
            </w:r>
          </w:p>
          <w:p w:rsidR="00A20223" w:rsidRPr="00484702" w:rsidRDefault="00A20223" w:rsidP="005C6A9B">
            <w:pPr>
              <w:spacing w:line="240" w:lineRule="auto"/>
              <w:rPr>
                <w:sz w:val="22"/>
              </w:rPr>
            </w:pPr>
            <w:r w:rsidRPr="00484702">
              <w:rPr>
                <w:sz w:val="22"/>
              </w:rPr>
              <w:t>Ready for approval</w:t>
            </w:r>
          </w:p>
          <w:p w:rsidR="00A20223" w:rsidRPr="00484702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484702">
              <w:rPr>
                <w:b/>
                <w:sz w:val="22"/>
              </w:rPr>
              <w:t>Approved</w:t>
            </w:r>
          </w:p>
        </w:tc>
      </w:tr>
      <w:tr w:rsidR="00A20223" w:rsidRPr="00E15BCD" w:rsidTr="005C6A9B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  <w:r w:rsidRPr="00E15BCD">
              <w:t>DD.MM.YYYY</w:t>
            </w:r>
          </w:p>
        </w:tc>
      </w:tr>
    </w:tbl>
    <w:p w:rsidR="00A20223" w:rsidRDefault="00A20223" w:rsidP="00A20223">
      <w:pPr>
        <w:pStyle w:val="3"/>
        <w:numPr>
          <w:ilvl w:val="2"/>
          <w:numId w:val="12"/>
        </w:numPr>
      </w:pPr>
      <w:bookmarkStart w:id="51" w:name="_Toc432023511"/>
      <w:r>
        <w:t>Inputs</w:t>
      </w:r>
      <w:bookmarkEnd w:id="51"/>
    </w:p>
    <w:p w:rsidR="00A20223" w:rsidRPr="00014949" w:rsidRDefault="00A20223" w:rsidP="00A20223">
      <w:pPr>
        <w:numPr>
          <w:ilvl w:val="0"/>
          <w:numId w:val="25"/>
        </w:numPr>
      </w:pPr>
      <w:r>
        <w:t>Methodologist</w:t>
      </w:r>
      <w:r>
        <w:t>’s email and password</w:t>
      </w:r>
      <w:r w:rsidRPr="009625F4">
        <w:t xml:space="preserve"> for authorization</w:t>
      </w:r>
      <w:r>
        <w:t>.</w:t>
      </w:r>
    </w:p>
    <w:p w:rsidR="00A20223" w:rsidRDefault="00A20223" w:rsidP="00A20223">
      <w:pPr>
        <w:pStyle w:val="3"/>
        <w:numPr>
          <w:ilvl w:val="2"/>
          <w:numId w:val="12"/>
        </w:numPr>
      </w:pPr>
      <w:bookmarkStart w:id="52" w:name="_Toc432023512"/>
      <w:r>
        <w:lastRenderedPageBreak/>
        <w:t>Acceptance Criteria</w:t>
      </w:r>
      <w:bookmarkEnd w:id="52"/>
    </w:p>
    <w:p w:rsidR="00A20223" w:rsidRPr="002644EF" w:rsidRDefault="00A20223" w:rsidP="00A20223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 w:rsidR="0006123C">
        <w:rPr>
          <w:b/>
          <w:bCs w:val="0"/>
          <w:iCs w:val="0"/>
        </w:rPr>
        <w:t>methodologist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>panel</w:t>
      </w:r>
      <w:r w:rsidRPr="002644EF">
        <w:rPr>
          <w:b/>
          <w:bCs w:val="0"/>
          <w:iCs w:val="0"/>
        </w:rPr>
        <w:t xml:space="preserve"> of </w:t>
      </w:r>
      <w:r>
        <w:rPr>
          <w:b/>
          <w:bCs w:val="0"/>
          <w:iCs w:val="0"/>
        </w:rPr>
        <w:t>authorization</w:t>
      </w:r>
      <w:r w:rsidRPr="002644EF">
        <w:rPr>
          <w:b/>
          <w:bCs w:val="0"/>
          <w:iCs w:val="0"/>
        </w:rPr>
        <w:t>, which exist in the system.</w:t>
      </w:r>
    </w:p>
    <w:p w:rsidR="00A20223" w:rsidRDefault="0006123C" w:rsidP="00A20223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methodologist</w:t>
      </w:r>
      <w:r w:rsidR="00A20223" w:rsidRPr="00BC1F67">
        <w:rPr>
          <w:b/>
          <w:bCs w:val="0"/>
          <w:iCs w:val="0"/>
        </w:rPr>
        <w:t xml:space="preserve">, I should be able to </w:t>
      </w:r>
      <w:r w:rsidR="00A20223">
        <w:rPr>
          <w:b/>
          <w:bCs w:val="0"/>
          <w:iCs w:val="0"/>
        </w:rPr>
        <w:t>log in the system using my email and password</w:t>
      </w:r>
      <w:r w:rsidR="00A20223" w:rsidRPr="00BC1F67">
        <w:rPr>
          <w:b/>
          <w:bCs w:val="0"/>
          <w:iCs w:val="0"/>
        </w:rPr>
        <w:t>.</w:t>
      </w:r>
    </w:p>
    <w:p w:rsidR="00A20223" w:rsidRPr="007401F3" w:rsidRDefault="0006123C" w:rsidP="00A20223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methodologist</w:t>
      </w:r>
      <w:r w:rsidR="00A20223" w:rsidRPr="00BC1F67">
        <w:rPr>
          <w:b/>
          <w:bCs w:val="0"/>
          <w:iCs w:val="0"/>
        </w:rPr>
        <w:t xml:space="preserve">, I should be able to </w:t>
      </w:r>
      <w:r w:rsidR="00A20223">
        <w:rPr>
          <w:b/>
          <w:bCs w:val="0"/>
          <w:iCs w:val="0"/>
        </w:rPr>
        <w:t>restore information about my email or password in case of forgetting it</w:t>
      </w:r>
      <w:r w:rsidR="00A20223" w:rsidRPr="00BC1F67">
        <w:rPr>
          <w:b/>
          <w:bCs w:val="0"/>
          <w:iCs w:val="0"/>
        </w:rPr>
        <w:t>.</w:t>
      </w:r>
    </w:p>
    <w:p w:rsidR="00A20223" w:rsidRDefault="00A20223" w:rsidP="00A20223">
      <w:pPr>
        <w:pStyle w:val="3"/>
        <w:numPr>
          <w:ilvl w:val="2"/>
          <w:numId w:val="12"/>
        </w:numPr>
      </w:pPr>
      <w:bookmarkStart w:id="53" w:name="_Toc432023513"/>
      <w:r>
        <w:t>Open questions</w:t>
      </w:r>
      <w:bookmarkEnd w:id="53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A20223" w:rsidRPr="00E15BCD" w:rsidTr="005C6A9B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A20223" w:rsidRPr="00E15BCD" w:rsidTr="005C6A9B">
        <w:tc>
          <w:tcPr>
            <w:tcW w:w="411" w:type="pct"/>
            <w:shd w:val="clear" w:color="auto" w:fill="FFFFFF"/>
          </w:tcPr>
          <w:p w:rsidR="00A20223" w:rsidRPr="00E15BCD" w:rsidRDefault="00501D68" w:rsidP="00501D68">
            <w:pPr>
              <w:pStyle w:val="af6"/>
              <w:spacing w:line="240" w:lineRule="auto"/>
              <w:ind w:left="360"/>
            </w:pPr>
            <w:r>
              <w:t>1.</w:t>
            </w:r>
          </w:p>
        </w:tc>
        <w:tc>
          <w:tcPr>
            <w:tcW w:w="2041" w:type="pct"/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  <w:r w:rsidRPr="00E15BCD">
              <w:t>Open</w:t>
            </w:r>
          </w:p>
        </w:tc>
      </w:tr>
      <w:tr w:rsidR="00A20223" w:rsidRPr="00E15BCD" w:rsidTr="005C6A9B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501D68" w:rsidP="00501D68">
            <w:pPr>
              <w:pStyle w:val="af6"/>
              <w:spacing w:line="240" w:lineRule="auto"/>
              <w:ind w:left="360"/>
            </w:pPr>
            <w:r>
              <w:t>2.</w:t>
            </w: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  <w:r w:rsidRPr="00E15BCD">
              <w:t>Closed</w:t>
            </w:r>
          </w:p>
        </w:tc>
      </w:tr>
    </w:tbl>
    <w:p w:rsidR="00A20223" w:rsidRPr="00F85E5C" w:rsidRDefault="00F9428F" w:rsidP="00A20223">
      <w:pPr>
        <w:pStyle w:val="20"/>
        <w:numPr>
          <w:ilvl w:val="1"/>
          <w:numId w:val="12"/>
        </w:numPr>
      </w:pPr>
      <w:bookmarkStart w:id="54" w:name="_Toc432023514"/>
      <w:r>
        <w:t>M</w:t>
      </w:r>
      <w:r w:rsidR="00A20223">
        <w:t>.02 View Profile</w:t>
      </w:r>
      <w:bookmarkEnd w:id="54"/>
    </w:p>
    <w:p w:rsidR="00A20223" w:rsidRDefault="00A20223" w:rsidP="00A20223">
      <w:pPr>
        <w:pStyle w:val="3"/>
        <w:numPr>
          <w:ilvl w:val="2"/>
          <w:numId w:val="12"/>
        </w:numPr>
      </w:pPr>
      <w:bookmarkStart w:id="55" w:name="_Toc432023515"/>
      <w:r>
        <w:t>Status</w:t>
      </w:r>
      <w:bookmarkEnd w:id="55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A20223" w:rsidRPr="00E15BCD" w:rsidTr="005C6A9B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A20223" w:rsidRPr="00A07009" w:rsidRDefault="00A20223" w:rsidP="005C6A9B">
            <w:pPr>
              <w:spacing w:line="240" w:lineRule="auto"/>
              <w:rPr>
                <w:sz w:val="22"/>
              </w:rPr>
            </w:pPr>
            <w:r w:rsidRPr="00A07009">
              <w:rPr>
                <w:sz w:val="22"/>
              </w:rPr>
              <w:t>Under preparation</w:t>
            </w:r>
          </w:p>
          <w:p w:rsidR="00A20223" w:rsidRPr="009259A4" w:rsidRDefault="00A20223" w:rsidP="005C6A9B">
            <w:pPr>
              <w:spacing w:line="240" w:lineRule="auto"/>
              <w:rPr>
                <w:sz w:val="22"/>
              </w:rPr>
            </w:pPr>
            <w:r w:rsidRPr="009259A4">
              <w:rPr>
                <w:sz w:val="22"/>
              </w:rPr>
              <w:t>Ready for approval</w:t>
            </w:r>
          </w:p>
          <w:p w:rsidR="00A20223" w:rsidRPr="009259A4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9259A4">
              <w:rPr>
                <w:b/>
                <w:sz w:val="22"/>
              </w:rPr>
              <w:t>Approved</w:t>
            </w:r>
          </w:p>
        </w:tc>
      </w:tr>
      <w:tr w:rsidR="00A20223" w:rsidRPr="00E15BCD" w:rsidTr="005C6A9B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  <w:r w:rsidRPr="00E15BCD">
              <w:t>DD.MM.YYYY</w:t>
            </w:r>
          </w:p>
        </w:tc>
      </w:tr>
    </w:tbl>
    <w:p w:rsidR="00A20223" w:rsidRDefault="00A20223" w:rsidP="00A20223">
      <w:pPr>
        <w:pStyle w:val="3"/>
        <w:numPr>
          <w:ilvl w:val="2"/>
          <w:numId w:val="12"/>
        </w:numPr>
      </w:pPr>
      <w:bookmarkStart w:id="56" w:name="_Toc432023516"/>
      <w:r>
        <w:t>Inputs</w:t>
      </w:r>
      <w:bookmarkEnd w:id="56"/>
    </w:p>
    <w:p w:rsidR="00A20223" w:rsidRPr="00851FC2" w:rsidRDefault="00A20223" w:rsidP="00A20223">
      <w:pPr>
        <w:numPr>
          <w:ilvl w:val="0"/>
          <w:numId w:val="26"/>
        </w:numPr>
      </w:pPr>
      <w:r>
        <w:t>None.</w:t>
      </w:r>
    </w:p>
    <w:p w:rsidR="00A20223" w:rsidRDefault="00A20223" w:rsidP="00A20223">
      <w:pPr>
        <w:pStyle w:val="3"/>
        <w:numPr>
          <w:ilvl w:val="2"/>
          <w:numId w:val="12"/>
        </w:numPr>
      </w:pPr>
      <w:bookmarkStart w:id="57" w:name="_Toc432023517"/>
      <w:r>
        <w:t>Acceptance Criteria</w:t>
      </w:r>
      <w:bookmarkEnd w:id="57"/>
    </w:p>
    <w:p w:rsidR="00A20223" w:rsidRPr="002644EF" w:rsidRDefault="00F9428F" w:rsidP="00A20223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methodologist</w:t>
      </w:r>
      <w:r w:rsidR="00A20223" w:rsidRPr="002644EF">
        <w:rPr>
          <w:b/>
          <w:bCs w:val="0"/>
          <w:iCs w:val="0"/>
        </w:rPr>
        <w:t xml:space="preserve">, I should be able to see </w:t>
      </w:r>
      <w:r w:rsidR="00A20223">
        <w:rPr>
          <w:b/>
          <w:bCs w:val="0"/>
          <w:iCs w:val="0"/>
        </w:rPr>
        <w:t>my full name</w:t>
      </w:r>
      <w:r w:rsidR="00A20223">
        <w:rPr>
          <w:b/>
          <w:bCs w:val="0"/>
          <w:iCs w:val="0"/>
          <w:lang w:val="uk-UA"/>
        </w:rPr>
        <w:t xml:space="preserve"> </w:t>
      </w:r>
      <w:r w:rsidR="00A20223">
        <w:rPr>
          <w:b/>
          <w:bCs w:val="0"/>
          <w:iCs w:val="0"/>
        </w:rPr>
        <w:t>in “My profile” tab.</w:t>
      </w:r>
    </w:p>
    <w:p w:rsidR="00A20223" w:rsidRPr="00E844B0" w:rsidRDefault="00F9428F" w:rsidP="00E844B0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methodologist</w:t>
      </w:r>
      <w:r w:rsidR="00A20223" w:rsidRPr="002644EF">
        <w:rPr>
          <w:b/>
          <w:bCs w:val="0"/>
          <w:iCs w:val="0"/>
        </w:rPr>
        <w:t xml:space="preserve">, I should be able to see </w:t>
      </w:r>
      <w:r w:rsidR="00A20223">
        <w:rPr>
          <w:b/>
          <w:bCs w:val="0"/>
          <w:iCs w:val="0"/>
        </w:rPr>
        <w:t xml:space="preserve">my </w:t>
      </w:r>
      <w:r w:rsidR="00E844B0">
        <w:rPr>
          <w:b/>
          <w:bCs w:val="0"/>
          <w:iCs w:val="0"/>
        </w:rPr>
        <w:t>faculty</w:t>
      </w:r>
      <w:r w:rsidR="00A20223">
        <w:rPr>
          <w:b/>
          <w:bCs w:val="0"/>
          <w:iCs w:val="0"/>
        </w:rPr>
        <w:t xml:space="preserve"> in “My profile” tab.</w:t>
      </w:r>
    </w:p>
    <w:p w:rsidR="00A20223" w:rsidRDefault="00F9428F" w:rsidP="00A20223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methodologist</w:t>
      </w:r>
      <w:r w:rsidR="00A20223" w:rsidRPr="002644EF">
        <w:rPr>
          <w:b/>
          <w:bCs w:val="0"/>
          <w:iCs w:val="0"/>
        </w:rPr>
        <w:t xml:space="preserve">, I should be able to see </w:t>
      </w:r>
      <w:r w:rsidR="00A20223">
        <w:rPr>
          <w:b/>
          <w:bCs w:val="0"/>
          <w:iCs w:val="0"/>
        </w:rPr>
        <w:t>my telephone number</w:t>
      </w:r>
      <w:r w:rsidR="00A20223">
        <w:rPr>
          <w:b/>
          <w:bCs w:val="0"/>
          <w:iCs w:val="0"/>
          <w:lang w:val="uk-UA"/>
        </w:rPr>
        <w:t xml:space="preserve"> </w:t>
      </w:r>
      <w:r w:rsidR="00A20223">
        <w:rPr>
          <w:b/>
          <w:bCs w:val="0"/>
          <w:iCs w:val="0"/>
        </w:rPr>
        <w:t>in “My profile” tab.</w:t>
      </w:r>
    </w:p>
    <w:p w:rsidR="003040CA" w:rsidRPr="003040CA" w:rsidRDefault="003040CA" w:rsidP="003040CA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methodologist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 xml:space="preserve">my </w:t>
      </w:r>
      <w:r>
        <w:rPr>
          <w:b/>
          <w:bCs w:val="0"/>
          <w:iCs w:val="0"/>
        </w:rPr>
        <w:t>address</w:t>
      </w:r>
      <w:r>
        <w:rPr>
          <w:b/>
          <w:bCs w:val="0"/>
          <w:iCs w:val="0"/>
          <w:lang w:val="uk-UA"/>
        </w:rPr>
        <w:t xml:space="preserve"> </w:t>
      </w:r>
      <w:r>
        <w:rPr>
          <w:b/>
          <w:bCs w:val="0"/>
          <w:iCs w:val="0"/>
        </w:rPr>
        <w:t>in “My profile” tab.</w:t>
      </w:r>
    </w:p>
    <w:p w:rsidR="00A20223" w:rsidRPr="002644EF" w:rsidRDefault="00F9428F" w:rsidP="00A20223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methodologist</w:t>
      </w:r>
      <w:r w:rsidR="00A20223" w:rsidRPr="002644EF">
        <w:rPr>
          <w:b/>
          <w:bCs w:val="0"/>
          <w:iCs w:val="0"/>
        </w:rPr>
        <w:t xml:space="preserve">, I should be able to see </w:t>
      </w:r>
      <w:r w:rsidR="00A20223">
        <w:rPr>
          <w:b/>
          <w:bCs w:val="0"/>
          <w:iCs w:val="0"/>
        </w:rPr>
        <w:t>my email</w:t>
      </w:r>
      <w:r w:rsidR="00A20223">
        <w:rPr>
          <w:b/>
          <w:bCs w:val="0"/>
          <w:iCs w:val="0"/>
          <w:lang w:val="uk-UA"/>
        </w:rPr>
        <w:t xml:space="preserve"> </w:t>
      </w:r>
      <w:r w:rsidR="00A20223">
        <w:rPr>
          <w:b/>
          <w:bCs w:val="0"/>
          <w:iCs w:val="0"/>
        </w:rPr>
        <w:t>in “My profile” tab.</w:t>
      </w:r>
    </w:p>
    <w:p w:rsidR="00A20223" w:rsidRDefault="00A20223" w:rsidP="00A20223">
      <w:pPr>
        <w:pStyle w:val="3"/>
        <w:numPr>
          <w:ilvl w:val="2"/>
          <w:numId w:val="12"/>
        </w:numPr>
      </w:pPr>
      <w:bookmarkStart w:id="58" w:name="_Toc432023518"/>
      <w:r>
        <w:t>Open questions</w:t>
      </w:r>
      <w:bookmarkEnd w:id="58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A20223" w:rsidRPr="00E15BCD" w:rsidTr="005C6A9B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A20223" w:rsidRPr="00E15BCD" w:rsidTr="005C6A9B">
        <w:tc>
          <w:tcPr>
            <w:tcW w:w="411" w:type="pct"/>
            <w:shd w:val="clear" w:color="auto" w:fill="FFFFFF"/>
          </w:tcPr>
          <w:p w:rsidR="00A20223" w:rsidRPr="00E15BCD" w:rsidRDefault="00501D68" w:rsidP="00501D68">
            <w:pPr>
              <w:pStyle w:val="af6"/>
              <w:spacing w:line="240" w:lineRule="auto"/>
              <w:ind w:left="360"/>
            </w:pPr>
            <w:r>
              <w:t>1.</w:t>
            </w:r>
          </w:p>
        </w:tc>
        <w:tc>
          <w:tcPr>
            <w:tcW w:w="2041" w:type="pct"/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  <w:r w:rsidRPr="00E15BCD">
              <w:t>Open</w:t>
            </w:r>
          </w:p>
        </w:tc>
      </w:tr>
      <w:tr w:rsidR="00A20223" w:rsidRPr="00E15BCD" w:rsidTr="005C6A9B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501D68" w:rsidP="00501D68">
            <w:pPr>
              <w:pStyle w:val="af6"/>
              <w:spacing w:line="240" w:lineRule="auto"/>
              <w:ind w:left="360"/>
            </w:pPr>
            <w:r>
              <w:t>2.</w:t>
            </w: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  <w:r w:rsidRPr="00E15BCD">
              <w:t>Closed</w:t>
            </w:r>
          </w:p>
        </w:tc>
      </w:tr>
    </w:tbl>
    <w:p w:rsidR="00A20223" w:rsidRPr="00F85E5C" w:rsidRDefault="005860BD" w:rsidP="00A20223">
      <w:pPr>
        <w:pStyle w:val="20"/>
        <w:numPr>
          <w:ilvl w:val="1"/>
          <w:numId w:val="12"/>
        </w:numPr>
      </w:pPr>
      <w:bookmarkStart w:id="59" w:name="_Toc432023519"/>
      <w:r>
        <w:t>M</w:t>
      </w:r>
      <w:r w:rsidR="00A20223">
        <w:t>.03 Edit Profile</w:t>
      </w:r>
      <w:bookmarkEnd w:id="59"/>
    </w:p>
    <w:p w:rsidR="00A20223" w:rsidRDefault="00A20223" w:rsidP="00A20223">
      <w:pPr>
        <w:pStyle w:val="3"/>
        <w:numPr>
          <w:ilvl w:val="2"/>
          <w:numId w:val="12"/>
        </w:numPr>
      </w:pPr>
      <w:bookmarkStart w:id="60" w:name="_Toc432023520"/>
      <w:r>
        <w:lastRenderedPageBreak/>
        <w:t>Status</w:t>
      </w:r>
      <w:bookmarkEnd w:id="60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A20223" w:rsidRPr="00E15BCD" w:rsidTr="005C6A9B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A20223" w:rsidRPr="00B94055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B94055">
              <w:rPr>
                <w:b/>
                <w:sz w:val="22"/>
              </w:rPr>
              <w:t>Under preparation</w:t>
            </w:r>
          </w:p>
          <w:p w:rsidR="00A20223" w:rsidRPr="00B94055" w:rsidRDefault="00A20223" w:rsidP="005C6A9B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A20223" w:rsidRPr="00E15BCD" w:rsidRDefault="00A20223" w:rsidP="005C6A9B">
            <w:pPr>
              <w:spacing w:line="240" w:lineRule="auto"/>
              <w:rPr>
                <w:sz w:val="22"/>
              </w:rPr>
            </w:pPr>
            <w:r w:rsidRPr="00E15BCD">
              <w:rPr>
                <w:sz w:val="22"/>
              </w:rPr>
              <w:t>Approved</w:t>
            </w:r>
          </w:p>
        </w:tc>
      </w:tr>
      <w:tr w:rsidR="00A20223" w:rsidRPr="00E15BCD" w:rsidTr="005C6A9B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  <w:r w:rsidRPr="00E15BCD">
              <w:t>DD.MM.YYYY</w:t>
            </w:r>
          </w:p>
        </w:tc>
      </w:tr>
    </w:tbl>
    <w:p w:rsidR="00A20223" w:rsidRDefault="00A20223" w:rsidP="00A20223">
      <w:pPr>
        <w:pStyle w:val="3"/>
        <w:numPr>
          <w:ilvl w:val="2"/>
          <w:numId w:val="12"/>
        </w:numPr>
      </w:pPr>
      <w:bookmarkStart w:id="61" w:name="_Toc432023521"/>
      <w:r>
        <w:t>Inputs</w:t>
      </w:r>
      <w:bookmarkEnd w:id="61"/>
    </w:p>
    <w:p w:rsidR="00A20223" w:rsidRPr="00851FC2" w:rsidRDefault="00DA4966" w:rsidP="00A20223">
      <w:pPr>
        <w:numPr>
          <w:ilvl w:val="0"/>
          <w:numId w:val="25"/>
        </w:numPr>
      </w:pPr>
      <w:r>
        <w:t>Methodologist</w:t>
      </w:r>
      <w:r w:rsidR="00A20223">
        <w:t xml:space="preserve">’s email, password for changing </w:t>
      </w:r>
      <w:r w:rsidR="00A20223" w:rsidRPr="009625F4">
        <w:t>authorization</w:t>
      </w:r>
      <w:r w:rsidR="00A20223">
        <w:t xml:space="preserve"> information. </w:t>
      </w:r>
      <w:r w:rsidR="00880DCD">
        <w:t>Methodologist</w:t>
      </w:r>
      <w:r w:rsidR="00A20223">
        <w:t xml:space="preserve">’s full name, </w:t>
      </w:r>
      <w:r w:rsidR="00305970">
        <w:t>faculty</w:t>
      </w:r>
      <w:r w:rsidR="00A20223">
        <w:t>, telephone number</w:t>
      </w:r>
      <w:r w:rsidR="00BD0D06">
        <w:t>, address</w:t>
      </w:r>
      <w:r w:rsidR="006C7DBC">
        <w:t xml:space="preserve"> </w:t>
      </w:r>
      <w:r w:rsidR="00A20223">
        <w:t>for changing profile information.</w:t>
      </w:r>
    </w:p>
    <w:p w:rsidR="00A20223" w:rsidRDefault="00A20223" w:rsidP="00A20223">
      <w:pPr>
        <w:pStyle w:val="3"/>
        <w:numPr>
          <w:ilvl w:val="2"/>
          <w:numId w:val="12"/>
        </w:numPr>
      </w:pPr>
      <w:bookmarkStart w:id="62" w:name="_Toc432023522"/>
      <w:r>
        <w:t>Acceptance Criteria</w:t>
      </w:r>
      <w:bookmarkEnd w:id="62"/>
    </w:p>
    <w:p w:rsidR="00A20223" w:rsidRPr="002644EF" w:rsidRDefault="00ED3E87" w:rsidP="00A20223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methodologist</w:t>
      </w:r>
      <w:r w:rsidR="00A20223" w:rsidRPr="002644EF">
        <w:rPr>
          <w:b/>
          <w:bCs w:val="0"/>
          <w:iCs w:val="0"/>
        </w:rPr>
        <w:t xml:space="preserve">, I should be able to </w:t>
      </w:r>
      <w:r w:rsidR="00A20223">
        <w:rPr>
          <w:b/>
          <w:bCs w:val="0"/>
          <w:iCs w:val="0"/>
        </w:rPr>
        <w:t>edit</w:t>
      </w:r>
      <w:r w:rsidR="00A20223" w:rsidRPr="002644EF">
        <w:rPr>
          <w:b/>
          <w:bCs w:val="0"/>
          <w:iCs w:val="0"/>
        </w:rPr>
        <w:t xml:space="preserve"> </w:t>
      </w:r>
      <w:r w:rsidR="00A20223">
        <w:rPr>
          <w:b/>
          <w:bCs w:val="0"/>
          <w:iCs w:val="0"/>
        </w:rPr>
        <w:t>my full name</w:t>
      </w:r>
      <w:r w:rsidR="00A20223">
        <w:rPr>
          <w:b/>
          <w:bCs w:val="0"/>
          <w:iCs w:val="0"/>
          <w:lang w:val="uk-UA"/>
        </w:rPr>
        <w:t xml:space="preserve"> </w:t>
      </w:r>
      <w:r w:rsidR="00A20223">
        <w:rPr>
          <w:b/>
          <w:bCs w:val="0"/>
          <w:iCs w:val="0"/>
        </w:rPr>
        <w:t>in “Edit profile” tab.</w:t>
      </w:r>
    </w:p>
    <w:p w:rsidR="00A20223" w:rsidRPr="002644EF" w:rsidRDefault="00ED3E87" w:rsidP="00A20223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methodologist</w:t>
      </w:r>
      <w:r w:rsidR="00A20223">
        <w:rPr>
          <w:b/>
          <w:bCs w:val="0"/>
          <w:iCs w:val="0"/>
        </w:rPr>
        <w:t>, I should be able to edit</w:t>
      </w:r>
      <w:r w:rsidR="00A20223" w:rsidRPr="002644EF">
        <w:rPr>
          <w:b/>
          <w:bCs w:val="0"/>
          <w:iCs w:val="0"/>
        </w:rPr>
        <w:t xml:space="preserve"> </w:t>
      </w:r>
      <w:r w:rsidR="00A20223">
        <w:rPr>
          <w:b/>
          <w:bCs w:val="0"/>
          <w:iCs w:val="0"/>
        </w:rPr>
        <w:t xml:space="preserve">my </w:t>
      </w:r>
      <w:r w:rsidR="00647454">
        <w:rPr>
          <w:b/>
          <w:bCs w:val="0"/>
          <w:iCs w:val="0"/>
        </w:rPr>
        <w:t>faculty</w:t>
      </w:r>
      <w:r w:rsidR="00A20223">
        <w:rPr>
          <w:b/>
          <w:bCs w:val="0"/>
          <w:iCs w:val="0"/>
        </w:rPr>
        <w:t xml:space="preserve"> in “Edit profile” tab.</w:t>
      </w:r>
    </w:p>
    <w:p w:rsidR="00A20223" w:rsidRDefault="00ED3E87" w:rsidP="00A20223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methodologist</w:t>
      </w:r>
      <w:r w:rsidR="00A20223">
        <w:rPr>
          <w:b/>
          <w:bCs w:val="0"/>
          <w:iCs w:val="0"/>
        </w:rPr>
        <w:t>, I should be able to edit</w:t>
      </w:r>
      <w:r w:rsidR="00A20223" w:rsidRPr="002644EF">
        <w:rPr>
          <w:b/>
          <w:bCs w:val="0"/>
          <w:iCs w:val="0"/>
        </w:rPr>
        <w:t xml:space="preserve"> </w:t>
      </w:r>
      <w:r w:rsidR="00A20223">
        <w:rPr>
          <w:b/>
          <w:bCs w:val="0"/>
          <w:iCs w:val="0"/>
        </w:rPr>
        <w:t>my telephone number</w:t>
      </w:r>
      <w:r w:rsidR="00A20223">
        <w:rPr>
          <w:b/>
          <w:bCs w:val="0"/>
          <w:iCs w:val="0"/>
          <w:lang w:val="uk-UA"/>
        </w:rPr>
        <w:t xml:space="preserve"> </w:t>
      </w:r>
      <w:r w:rsidR="00A20223">
        <w:rPr>
          <w:b/>
          <w:bCs w:val="0"/>
          <w:iCs w:val="0"/>
        </w:rPr>
        <w:t>in “Edit profile” tab.</w:t>
      </w:r>
    </w:p>
    <w:p w:rsidR="003334A9" w:rsidRDefault="003334A9" w:rsidP="003334A9">
      <w:pPr>
        <w:pStyle w:val="4"/>
        <w:numPr>
          <w:ilvl w:val="3"/>
          <w:numId w:val="12"/>
        </w:numPr>
        <w:rPr>
          <w:b/>
          <w:b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methodologist</w:t>
      </w:r>
      <w:r w:rsidRPr="009B4CA0">
        <w:rPr>
          <w:b/>
          <w:bCs w:val="0"/>
        </w:rPr>
        <w:t xml:space="preserve">, I should be able to </w:t>
      </w:r>
      <w:r>
        <w:rPr>
          <w:b/>
          <w:bCs w:val="0"/>
        </w:rPr>
        <w:t>edit</w:t>
      </w:r>
      <w:r w:rsidRPr="009B4CA0">
        <w:rPr>
          <w:b/>
          <w:bCs w:val="0"/>
        </w:rPr>
        <w:t xml:space="preserve"> my </w:t>
      </w:r>
      <w:r>
        <w:rPr>
          <w:b/>
          <w:bCs w:val="0"/>
        </w:rPr>
        <w:t>address</w:t>
      </w:r>
      <w:r w:rsidRPr="009B4CA0">
        <w:rPr>
          <w:b/>
          <w:bCs w:val="0"/>
          <w:lang w:val="uk-UA"/>
        </w:rPr>
        <w:t xml:space="preserve"> </w:t>
      </w:r>
      <w:r w:rsidRPr="009B4CA0">
        <w:rPr>
          <w:b/>
          <w:bCs w:val="0"/>
        </w:rPr>
        <w:t>in “</w:t>
      </w:r>
      <w:r>
        <w:rPr>
          <w:b/>
          <w:bCs w:val="0"/>
        </w:rPr>
        <w:t>Edit</w:t>
      </w:r>
      <w:r w:rsidRPr="009B4CA0">
        <w:rPr>
          <w:b/>
          <w:bCs w:val="0"/>
        </w:rPr>
        <w:t xml:space="preserve"> profile” tab.</w:t>
      </w:r>
    </w:p>
    <w:p w:rsidR="00A20223" w:rsidRDefault="00ED3E87" w:rsidP="00A20223">
      <w:pPr>
        <w:pStyle w:val="4"/>
        <w:numPr>
          <w:ilvl w:val="3"/>
          <w:numId w:val="12"/>
        </w:numPr>
        <w:rPr>
          <w:b/>
          <w:b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methodologist</w:t>
      </w:r>
      <w:r w:rsidR="00A20223" w:rsidRPr="009B4CA0">
        <w:rPr>
          <w:b/>
          <w:bCs w:val="0"/>
        </w:rPr>
        <w:t xml:space="preserve">, I should be able to </w:t>
      </w:r>
      <w:r w:rsidR="00A20223">
        <w:rPr>
          <w:b/>
          <w:bCs w:val="0"/>
        </w:rPr>
        <w:t>edit</w:t>
      </w:r>
      <w:r w:rsidR="00A20223" w:rsidRPr="009B4CA0">
        <w:rPr>
          <w:b/>
          <w:bCs w:val="0"/>
        </w:rPr>
        <w:t xml:space="preserve"> my email</w:t>
      </w:r>
      <w:r w:rsidR="00A20223" w:rsidRPr="009B4CA0">
        <w:rPr>
          <w:b/>
          <w:bCs w:val="0"/>
          <w:lang w:val="uk-UA"/>
        </w:rPr>
        <w:t xml:space="preserve"> </w:t>
      </w:r>
      <w:r w:rsidR="00A20223" w:rsidRPr="009B4CA0">
        <w:rPr>
          <w:b/>
          <w:bCs w:val="0"/>
        </w:rPr>
        <w:t>in “</w:t>
      </w:r>
      <w:r w:rsidR="00A20223">
        <w:rPr>
          <w:b/>
          <w:bCs w:val="0"/>
        </w:rPr>
        <w:t>Edit</w:t>
      </w:r>
      <w:r w:rsidR="00A20223" w:rsidRPr="009B4CA0">
        <w:rPr>
          <w:b/>
          <w:bCs w:val="0"/>
        </w:rPr>
        <w:t xml:space="preserve"> profile” tab.</w:t>
      </w:r>
    </w:p>
    <w:p w:rsidR="00A20223" w:rsidRPr="009B4CA0" w:rsidRDefault="00ED3E87" w:rsidP="00A20223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methodologist</w:t>
      </w:r>
      <w:r w:rsidR="00A20223">
        <w:rPr>
          <w:b/>
          <w:bCs w:val="0"/>
          <w:iCs w:val="0"/>
        </w:rPr>
        <w:t>, I should be able to edit</w:t>
      </w:r>
      <w:r w:rsidR="00A20223" w:rsidRPr="002644EF">
        <w:rPr>
          <w:b/>
          <w:bCs w:val="0"/>
          <w:iCs w:val="0"/>
        </w:rPr>
        <w:t xml:space="preserve"> </w:t>
      </w:r>
      <w:r w:rsidR="00211620">
        <w:rPr>
          <w:b/>
          <w:bCs w:val="0"/>
          <w:iCs w:val="0"/>
        </w:rPr>
        <w:t xml:space="preserve">my </w:t>
      </w:r>
      <w:r w:rsidR="00A20223">
        <w:rPr>
          <w:b/>
          <w:bCs w:val="0"/>
          <w:iCs w:val="0"/>
        </w:rPr>
        <w:t>password in “Edit profile” tab.</w:t>
      </w:r>
    </w:p>
    <w:p w:rsidR="00A20223" w:rsidRDefault="00A20223" w:rsidP="00A20223">
      <w:pPr>
        <w:pStyle w:val="3"/>
        <w:numPr>
          <w:ilvl w:val="2"/>
          <w:numId w:val="12"/>
        </w:numPr>
      </w:pPr>
      <w:bookmarkStart w:id="63" w:name="_Toc432023523"/>
      <w:r>
        <w:t>Open questions</w:t>
      </w:r>
      <w:bookmarkEnd w:id="63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A20223" w:rsidRPr="00E15BCD" w:rsidTr="005C6A9B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A20223" w:rsidRPr="00E15BCD" w:rsidTr="005C6A9B">
        <w:tc>
          <w:tcPr>
            <w:tcW w:w="411" w:type="pct"/>
            <w:shd w:val="clear" w:color="auto" w:fill="FFFFFF"/>
          </w:tcPr>
          <w:p w:rsidR="00A20223" w:rsidRPr="00E15BCD" w:rsidRDefault="00501D68" w:rsidP="00501D68">
            <w:pPr>
              <w:pStyle w:val="af6"/>
              <w:spacing w:line="240" w:lineRule="auto"/>
              <w:ind w:left="360"/>
            </w:pPr>
            <w:r>
              <w:t>1.</w:t>
            </w:r>
          </w:p>
        </w:tc>
        <w:tc>
          <w:tcPr>
            <w:tcW w:w="2041" w:type="pct"/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  <w:r w:rsidRPr="00E15BCD">
              <w:t>Open</w:t>
            </w:r>
          </w:p>
        </w:tc>
      </w:tr>
      <w:tr w:rsidR="00A20223" w:rsidRPr="00E15BCD" w:rsidTr="005C6A9B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501D68" w:rsidP="00501D68">
            <w:pPr>
              <w:pStyle w:val="af6"/>
              <w:spacing w:line="240" w:lineRule="auto"/>
              <w:ind w:left="360"/>
            </w:pPr>
            <w:r>
              <w:t>2.</w:t>
            </w: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  <w:r w:rsidRPr="00E15BCD">
              <w:t>Closed</w:t>
            </w:r>
          </w:p>
        </w:tc>
      </w:tr>
    </w:tbl>
    <w:p w:rsidR="00A20223" w:rsidRDefault="00D801D7" w:rsidP="00A20223">
      <w:pPr>
        <w:pStyle w:val="20"/>
        <w:numPr>
          <w:ilvl w:val="1"/>
          <w:numId w:val="12"/>
        </w:numPr>
      </w:pPr>
      <w:bookmarkStart w:id="64" w:name="_Toc432023524"/>
      <w:r>
        <w:t>M</w:t>
      </w:r>
      <w:r w:rsidR="00A20223">
        <w:t>.04 Log Off</w:t>
      </w:r>
      <w:bookmarkEnd w:id="64"/>
    </w:p>
    <w:p w:rsidR="00A20223" w:rsidRDefault="00A20223" w:rsidP="00A20223">
      <w:pPr>
        <w:pStyle w:val="3"/>
        <w:numPr>
          <w:ilvl w:val="2"/>
          <w:numId w:val="12"/>
        </w:numPr>
      </w:pPr>
      <w:bookmarkStart w:id="65" w:name="_Toc432023525"/>
      <w:r>
        <w:t>Status</w:t>
      </w:r>
      <w:bookmarkEnd w:id="65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A20223" w:rsidRPr="00E15BCD" w:rsidTr="005C6A9B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A20223" w:rsidRPr="009625F4" w:rsidRDefault="00A20223" w:rsidP="005C6A9B">
            <w:pPr>
              <w:spacing w:line="240" w:lineRule="auto"/>
              <w:rPr>
                <w:sz w:val="22"/>
              </w:rPr>
            </w:pPr>
            <w:r w:rsidRPr="009625F4">
              <w:rPr>
                <w:sz w:val="22"/>
              </w:rPr>
              <w:t>Under preparation</w:t>
            </w:r>
          </w:p>
          <w:p w:rsidR="00A20223" w:rsidRPr="00B94055" w:rsidRDefault="00A20223" w:rsidP="005C6A9B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A20223" w:rsidRPr="009625F4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9625F4">
              <w:rPr>
                <w:b/>
                <w:sz w:val="22"/>
              </w:rPr>
              <w:t>Approved</w:t>
            </w:r>
          </w:p>
        </w:tc>
      </w:tr>
      <w:tr w:rsidR="00A20223" w:rsidRPr="00E15BCD" w:rsidTr="005C6A9B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  <w:r w:rsidRPr="00E15BCD">
              <w:t>DD.MM.YYYY</w:t>
            </w:r>
          </w:p>
        </w:tc>
      </w:tr>
    </w:tbl>
    <w:p w:rsidR="00A20223" w:rsidRDefault="00A20223" w:rsidP="00A20223">
      <w:pPr>
        <w:pStyle w:val="3"/>
        <w:numPr>
          <w:ilvl w:val="2"/>
          <w:numId w:val="12"/>
        </w:numPr>
      </w:pPr>
      <w:bookmarkStart w:id="66" w:name="_Toc432023526"/>
      <w:r>
        <w:t>Inputs</w:t>
      </w:r>
      <w:bookmarkEnd w:id="66"/>
    </w:p>
    <w:p w:rsidR="00A20223" w:rsidRPr="00851FC2" w:rsidRDefault="00A20223" w:rsidP="00A20223">
      <w:pPr>
        <w:numPr>
          <w:ilvl w:val="0"/>
          <w:numId w:val="25"/>
        </w:numPr>
      </w:pPr>
      <w:r>
        <w:t>None.</w:t>
      </w:r>
    </w:p>
    <w:p w:rsidR="00A20223" w:rsidRDefault="00A20223" w:rsidP="00A20223">
      <w:pPr>
        <w:pStyle w:val="3"/>
        <w:numPr>
          <w:ilvl w:val="2"/>
          <w:numId w:val="12"/>
        </w:numPr>
      </w:pPr>
      <w:bookmarkStart w:id="67" w:name="_Toc432023527"/>
      <w:r>
        <w:lastRenderedPageBreak/>
        <w:t>Acceptance Criteria</w:t>
      </w:r>
      <w:bookmarkEnd w:id="67"/>
    </w:p>
    <w:p w:rsidR="00A20223" w:rsidRPr="002644EF" w:rsidRDefault="00056FE6" w:rsidP="00A20223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methodologist</w:t>
      </w:r>
      <w:r w:rsidR="00A20223" w:rsidRPr="002644EF">
        <w:rPr>
          <w:b/>
          <w:bCs w:val="0"/>
          <w:iCs w:val="0"/>
        </w:rPr>
        <w:t xml:space="preserve">, I should be able to </w:t>
      </w:r>
      <w:r w:rsidR="00A20223">
        <w:rPr>
          <w:b/>
          <w:bCs w:val="0"/>
          <w:iCs w:val="0"/>
        </w:rPr>
        <w:t>log off system</w:t>
      </w:r>
      <w:r w:rsidR="00A20223" w:rsidRPr="002644EF">
        <w:rPr>
          <w:b/>
          <w:bCs w:val="0"/>
          <w:iCs w:val="0"/>
        </w:rPr>
        <w:t xml:space="preserve">, </w:t>
      </w:r>
      <w:r w:rsidR="00A20223">
        <w:rPr>
          <w:b/>
          <w:bCs w:val="0"/>
          <w:iCs w:val="0"/>
        </w:rPr>
        <w:t>using “Log off” button</w:t>
      </w:r>
      <w:r w:rsidR="00A20223" w:rsidRPr="002644EF">
        <w:rPr>
          <w:b/>
          <w:bCs w:val="0"/>
          <w:iCs w:val="0"/>
        </w:rPr>
        <w:t>.</w:t>
      </w:r>
    </w:p>
    <w:p w:rsidR="00A20223" w:rsidRDefault="00A20223" w:rsidP="00A20223">
      <w:pPr>
        <w:pStyle w:val="3"/>
        <w:numPr>
          <w:ilvl w:val="2"/>
          <w:numId w:val="12"/>
        </w:numPr>
      </w:pPr>
      <w:bookmarkStart w:id="68" w:name="_Toc432023528"/>
      <w:r>
        <w:t>Open questions</w:t>
      </w:r>
      <w:bookmarkEnd w:id="68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A20223" w:rsidRPr="00E15BCD" w:rsidTr="005C6A9B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A20223" w:rsidRPr="00E15BCD" w:rsidRDefault="00A20223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A20223" w:rsidRPr="00E15BCD" w:rsidTr="005C6A9B">
        <w:tc>
          <w:tcPr>
            <w:tcW w:w="411" w:type="pct"/>
            <w:shd w:val="clear" w:color="auto" w:fill="FFFFFF"/>
          </w:tcPr>
          <w:p w:rsidR="00A20223" w:rsidRPr="00E15BCD" w:rsidRDefault="00A20223" w:rsidP="005C6A9B">
            <w:pPr>
              <w:pStyle w:val="af6"/>
              <w:spacing w:line="240" w:lineRule="auto"/>
              <w:ind w:left="0"/>
            </w:pPr>
            <w:r>
              <w:t xml:space="preserve">      1.</w:t>
            </w:r>
          </w:p>
        </w:tc>
        <w:tc>
          <w:tcPr>
            <w:tcW w:w="2041" w:type="pct"/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  <w:r w:rsidRPr="00E15BCD">
              <w:t>Open</w:t>
            </w:r>
          </w:p>
        </w:tc>
      </w:tr>
      <w:tr w:rsidR="00A20223" w:rsidRPr="00E15BCD" w:rsidTr="005C6A9B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A20223" w:rsidP="005C6A9B">
            <w:pPr>
              <w:pStyle w:val="af6"/>
              <w:spacing w:line="240" w:lineRule="auto"/>
              <w:ind w:left="360"/>
            </w:pPr>
            <w:r>
              <w:t>2.</w:t>
            </w: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A20223" w:rsidRPr="00E15BCD" w:rsidRDefault="00A20223" w:rsidP="005C6A9B">
            <w:pPr>
              <w:spacing w:line="240" w:lineRule="auto"/>
            </w:pPr>
            <w:r w:rsidRPr="00E15BCD">
              <w:t>Closed</w:t>
            </w:r>
          </w:p>
        </w:tc>
      </w:tr>
    </w:tbl>
    <w:p w:rsidR="00091DDF" w:rsidRPr="00F85E5C" w:rsidRDefault="00091DDF" w:rsidP="00091DDF">
      <w:pPr>
        <w:pStyle w:val="20"/>
        <w:numPr>
          <w:ilvl w:val="1"/>
          <w:numId w:val="12"/>
        </w:numPr>
      </w:pPr>
      <w:bookmarkStart w:id="69" w:name="_Toc432023529"/>
      <w:r>
        <w:t>T</w:t>
      </w:r>
      <w:r>
        <w:t>.01 Log In</w:t>
      </w:r>
      <w:bookmarkEnd w:id="69"/>
    </w:p>
    <w:p w:rsidR="00091DDF" w:rsidRDefault="00091DDF" w:rsidP="00091DDF">
      <w:pPr>
        <w:pStyle w:val="3"/>
        <w:numPr>
          <w:ilvl w:val="2"/>
          <w:numId w:val="12"/>
        </w:numPr>
      </w:pPr>
      <w:bookmarkStart w:id="70" w:name="_Toc432023530"/>
      <w:r>
        <w:t>Status</w:t>
      </w:r>
      <w:bookmarkEnd w:id="70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091DDF" w:rsidRPr="00E15BCD" w:rsidTr="005C6A9B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091DDF" w:rsidRPr="00A07009" w:rsidRDefault="00091DDF" w:rsidP="005C6A9B">
            <w:pPr>
              <w:spacing w:line="240" w:lineRule="auto"/>
              <w:rPr>
                <w:sz w:val="22"/>
              </w:rPr>
            </w:pPr>
            <w:r w:rsidRPr="00A07009">
              <w:rPr>
                <w:sz w:val="22"/>
              </w:rPr>
              <w:t>Under preparation</w:t>
            </w:r>
          </w:p>
          <w:p w:rsidR="00091DDF" w:rsidRPr="00484702" w:rsidRDefault="00091DDF" w:rsidP="005C6A9B">
            <w:pPr>
              <w:spacing w:line="240" w:lineRule="auto"/>
              <w:rPr>
                <w:sz w:val="22"/>
              </w:rPr>
            </w:pPr>
            <w:r w:rsidRPr="00484702">
              <w:rPr>
                <w:sz w:val="22"/>
              </w:rPr>
              <w:t>Ready for approval</w:t>
            </w:r>
          </w:p>
          <w:p w:rsidR="00091DDF" w:rsidRPr="00484702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484702">
              <w:rPr>
                <w:b/>
                <w:sz w:val="22"/>
              </w:rPr>
              <w:t>Approved</w:t>
            </w:r>
          </w:p>
        </w:tc>
      </w:tr>
      <w:tr w:rsidR="00091DDF" w:rsidRPr="00E15BCD" w:rsidTr="005C6A9B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  <w:r w:rsidRPr="00E15BCD">
              <w:t>DD.MM.YYYY</w:t>
            </w:r>
          </w:p>
        </w:tc>
      </w:tr>
    </w:tbl>
    <w:p w:rsidR="00091DDF" w:rsidRDefault="00091DDF" w:rsidP="00091DDF">
      <w:pPr>
        <w:pStyle w:val="3"/>
        <w:numPr>
          <w:ilvl w:val="2"/>
          <w:numId w:val="12"/>
        </w:numPr>
      </w:pPr>
      <w:bookmarkStart w:id="71" w:name="_Toc432023531"/>
      <w:r>
        <w:t>Inputs</w:t>
      </w:r>
      <w:bookmarkEnd w:id="71"/>
    </w:p>
    <w:p w:rsidR="00091DDF" w:rsidRPr="00014949" w:rsidRDefault="008B3E7F" w:rsidP="00091DDF">
      <w:pPr>
        <w:numPr>
          <w:ilvl w:val="0"/>
          <w:numId w:val="25"/>
        </w:numPr>
      </w:pPr>
      <w:r>
        <w:t>Teacher</w:t>
      </w:r>
      <w:r w:rsidR="00091DDF">
        <w:t>’s email and password</w:t>
      </w:r>
      <w:r w:rsidR="00091DDF" w:rsidRPr="009625F4">
        <w:t xml:space="preserve"> for authorization</w:t>
      </w:r>
      <w:r w:rsidR="00091DDF">
        <w:t>.</w:t>
      </w:r>
    </w:p>
    <w:p w:rsidR="00091DDF" w:rsidRDefault="00091DDF" w:rsidP="00091DDF">
      <w:pPr>
        <w:pStyle w:val="3"/>
        <w:numPr>
          <w:ilvl w:val="2"/>
          <w:numId w:val="12"/>
        </w:numPr>
      </w:pPr>
      <w:bookmarkStart w:id="72" w:name="_Toc432023532"/>
      <w:r>
        <w:t>Acceptance Criteria</w:t>
      </w:r>
      <w:bookmarkEnd w:id="72"/>
    </w:p>
    <w:p w:rsidR="00091DDF" w:rsidRPr="002644EF" w:rsidRDefault="00091DDF" w:rsidP="00091DDF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 w:rsidR="008B3E7F">
        <w:rPr>
          <w:b/>
          <w:bCs w:val="0"/>
          <w:iCs w:val="0"/>
        </w:rPr>
        <w:t>teacher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>panel</w:t>
      </w:r>
      <w:r w:rsidRPr="002644EF">
        <w:rPr>
          <w:b/>
          <w:bCs w:val="0"/>
          <w:iCs w:val="0"/>
        </w:rPr>
        <w:t xml:space="preserve"> of </w:t>
      </w:r>
      <w:r>
        <w:rPr>
          <w:b/>
          <w:bCs w:val="0"/>
          <w:iCs w:val="0"/>
        </w:rPr>
        <w:t>authorization</w:t>
      </w:r>
      <w:r w:rsidRPr="002644EF">
        <w:rPr>
          <w:b/>
          <w:bCs w:val="0"/>
          <w:iCs w:val="0"/>
        </w:rPr>
        <w:t>, which exist in the system.</w:t>
      </w:r>
    </w:p>
    <w:p w:rsidR="00091DDF" w:rsidRDefault="008B3E7F" w:rsidP="00091DDF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teacher</w:t>
      </w:r>
      <w:r w:rsidR="00091DDF" w:rsidRPr="00BC1F67">
        <w:rPr>
          <w:b/>
          <w:bCs w:val="0"/>
          <w:iCs w:val="0"/>
        </w:rPr>
        <w:t xml:space="preserve">, I should be able to </w:t>
      </w:r>
      <w:r w:rsidR="00091DDF">
        <w:rPr>
          <w:b/>
          <w:bCs w:val="0"/>
          <w:iCs w:val="0"/>
        </w:rPr>
        <w:t>log in the system using my email and password</w:t>
      </w:r>
      <w:r w:rsidR="00091DDF" w:rsidRPr="00BC1F67">
        <w:rPr>
          <w:b/>
          <w:bCs w:val="0"/>
          <w:iCs w:val="0"/>
        </w:rPr>
        <w:t>.</w:t>
      </w:r>
    </w:p>
    <w:p w:rsidR="00091DDF" w:rsidRPr="007401F3" w:rsidRDefault="008B3E7F" w:rsidP="00091DDF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teacher</w:t>
      </w:r>
      <w:r w:rsidR="00091DDF" w:rsidRPr="00BC1F67">
        <w:rPr>
          <w:b/>
          <w:bCs w:val="0"/>
          <w:iCs w:val="0"/>
        </w:rPr>
        <w:t xml:space="preserve">, I should be able to </w:t>
      </w:r>
      <w:r w:rsidR="00091DDF">
        <w:rPr>
          <w:b/>
          <w:bCs w:val="0"/>
          <w:iCs w:val="0"/>
        </w:rPr>
        <w:t>restore information about my email or password in case of forgetting it</w:t>
      </w:r>
      <w:r w:rsidR="00091DDF" w:rsidRPr="00BC1F67">
        <w:rPr>
          <w:b/>
          <w:bCs w:val="0"/>
          <w:iCs w:val="0"/>
        </w:rPr>
        <w:t>.</w:t>
      </w:r>
    </w:p>
    <w:p w:rsidR="00091DDF" w:rsidRDefault="00091DDF" w:rsidP="00091DDF">
      <w:pPr>
        <w:pStyle w:val="3"/>
        <w:numPr>
          <w:ilvl w:val="2"/>
          <w:numId w:val="12"/>
        </w:numPr>
      </w:pPr>
      <w:bookmarkStart w:id="73" w:name="_Toc432023533"/>
      <w:r>
        <w:t>Open questions</w:t>
      </w:r>
      <w:bookmarkEnd w:id="73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091DDF" w:rsidRPr="00E15BCD" w:rsidTr="005C6A9B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091DDF" w:rsidRPr="00E15BCD" w:rsidTr="005C6A9B">
        <w:tc>
          <w:tcPr>
            <w:tcW w:w="411" w:type="pct"/>
            <w:shd w:val="clear" w:color="auto" w:fill="FFFFFF"/>
          </w:tcPr>
          <w:p w:rsidR="00091DDF" w:rsidRPr="00E15BCD" w:rsidRDefault="00501D68" w:rsidP="00501D68">
            <w:pPr>
              <w:pStyle w:val="af6"/>
              <w:spacing w:line="240" w:lineRule="auto"/>
              <w:ind w:left="360"/>
            </w:pPr>
            <w:r>
              <w:t>1.</w:t>
            </w:r>
          </w:p>
        </w:tc>
        <w:tc>
          <w:tcPr>
            <w:tcW w:w="2041" w:type="pct"/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  <w:r w:rsidRPr="00E15BCD">
              <w:t>Open</w:t>
            </w:r>
          </w:p>
        </w:tc>
      </w:tr>
      <w:tr w:rsidR="00091DDF" w:rsidRPr="00E15BCD" w:rsidTr="005C6A9B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501D68" w:rsidP="00501D68">
            <w:pPr>
              <w:pStyle w:val="af6"/>
              <w:spacing w:line="240" w:lineRule="auto"/>
              <w:ind w:left="360"/>
            </w:pPr>
            <w:r>
              <w:t>2.</w:t>
            </w: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  <w:r w:rsidRPr="00E15BCD">
              <w:t>Closed</w:t>
            </w:r>
          </w:p>
        </w:tc>
      </w:tr>
    </w:tbl>
    <w:p w:rsidR="00091DDF" w:rsidRPr="00F85E5C" w:rsidRDefault="00AA6D70" w:rsidP="00091DDF">
      <w:pPr>
        <w:pStyle w:val="20"/>
        <w:numPr>
          <w:ilvl w:val="1"/>
          <w:numId w:val="12"/>
        </w:numPr>
      </w:pPr>
      <w:bookmarkStart w:id="74" w:name="_Toc432023534"/>
      <w:r>
        <w:t>T</w:t>
      </w:r>
      <w:r w:rsidR="00091DDF">
        <w:t>.02 View Profile</w:t>
      </w:r>
      <w:bookmarkEnd w:id="74"/>
    </w:p>
    <w:p w:rsidR="00091DDF" w:rsidRDefault="00091DDF" w:rsidP="00091DDF">
      <w:pPr>
        <w:pStyle w:val="3"/>
        <w:numPr>
          <w:ilvl w:val="2"/>
          <w:numId w:val="12"/>
        </w:numPr>
      </w:pPr>
      <w:bookmarkStart w:id="75" w:name="_Toc432023535"/>
      <w:r>
        <w:t>Status</w:t>
      </w:r>
      <w:bookmarkEnd w:id="75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091DDF" w:rsidRPr="00E15BCD" w:rsidTr="005C6A9B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091DDF" w:rsidRPr="00A07009" w:rsidRDefault="00091DDF" w:rsidP="005C6A9B">
            <w:pPr>
              <w:spacing w:line="240" w:lineRule="auto"/>
              <w:rPr>
                <w:sz w:val="22"/>
              </w:rPr>
            </w:pPr>
            <w:r w:rsidRPr="00A07009">
              <w:rPr>
                <w:sz w:val="22"/>
              </w:rPr>
              <w:t>Under preparation</w:t>
            </w:r>
          </w:p>
          <w:p w:rsidR="00091DDF" w:rsidRPr="009259A4" w:rsidRDefault="00091DDF" w:rsidP="005C6A9B">
            <w:pPr>
              <w:spacing w:line="240" w:lineRule="auto"/>
              <w:rPr>
                <w:sz w:val="22"/>
              </w:rPr>
            </w:pPr>
            <w:r w:rsidRPr="009259A4">
              <w:rPr>
                <w:sz w:val="22"/>
              </w:rPr>
              <w:t>Ready for approval</w:t>
            </w:r>
          </w:p>
          <w:p w:rsidR="00091DDF" w:rsidRPr="009259A4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9259A4">
              <w:rPr>
                <w:b/>
                <w:sz w:val="22"/>
              </w:rPr>
              <w:t>Approved</w:t>
            </w:r>
          </w:p>
        </w:tc>
      </w:tr>
      <w:tr w:rsidR="00091DDF" w:rsidRPr="00E15BCD" w:rsidTr="005C6A9B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  <w:r w:rsidRPr="00E15BCD">
              <w:t>DD.MM.YYYY</w:t>
            </w:r>
          </w:p>
        </w:tc>
      </w:tr>
    </w:tbl>
    <w:p w:rsidR="00091DDF" w:rsidRDefault="00091DDF" w:rsidP="00091DDF">
      <w:pPr>
        <w:pStyle w:val="3"/>
        <w:numPr>
          <w:ilvl w:val="2"/>
          <w:numId w:val="12"/>
        </w:numPr>
      </w:pPr>
      <w:bookmarkStart w:id="76" w:name="_Toc432023536"/>
      <w:r>
        <w:t>Inputs</w:t>
      </w:r>
      <w:bookmarkEnd w:id="76"/>
    </w:p>
    <w:p w:rsidR="00091DDF" w:rsidRPr="00851FC2" w:rsidRDefault="00091DDF" w:rsidP="00091DDF">
      <w:pPr>
        <w:numPr>
          <w:ilvl w:val="0"/>
          <w:numId w:val="26"/>
        </w:numPr>
      </w:pPr>
      <w:r>
        <w:t>None.</w:t>
      </w:r>
    </w:p>
    <w:p w:rsidR="00091DDF" w:rsidRDefault="00091DDF" w:rsidP="00091DDF">
      <w:pPr>
        <w:pStyle w:val="3"/>
        <w:numPr>
          <w:ilvl w:val="2"/>
          <w:numId w:val="12"/>
        </w:numPr>
      </w:pPr>
      <w:bookmarkStart w:id="77" w:name="_Toc432023537"/>
      <w:r>
        <w:lastRenderedPageBreak/>
        <w:t>Acceptance Criteria</w:t>
      </w:r>
      <w:bookmarkEnd w:id="77"/>
    </w:p>
    <w:p w:rsidR="00091DDF" w:rsidRPr="002644EF" w:rsidRDefault="00AE4292" w:rsidP="00091DDF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teacher</w:t>
      </w:r>
      <w:r w:rsidR="00091DDF" w:rsidRPr="002644EF">
        <w:rPr>
          <w:b/>
          <w:bCs w:val="0"/>
          <w:iCs w:val="0"/>
        </w:rPr>
        <w:t xml:space="preserve">, I should be able to see </w:t>
      </w:r>
      <w:r w:rsidR="00091DDF">
        <w:rPr>
          <w:b/>
          <w:bCs w:val="0"/>
          <w:iCs w:val="0"/>
        </w:rPr>
        <w:t>my full name</w:t>
      </w:r>
      <w:r w:rsidR="00091DDF">
        <w:rPr>
          <w:b/>
          <w:bCs w:val="0"/>
          <w:iCs w:val="0"/>
          <w:lang w:val="uk-UA"/>
        </w:rPr>
        <w:t xml:space="preserve"> </w:t>
      </w:r>
      <w:r w:rsidR="00091DDF">
        <w:rPr>
          <w:b/>
          <w:bCs w:val="0"/>
          <w:iCs w:val="0"/>
        </w:rPr>
        <w:t>in “My profile” tab.</w:t>
      </w:r>
    </w:p>
    <w:p w:rsidR="00091DDF" w:rsidRPr="002644EF" w:rsidRDefault="00AE4292" w:rsidP="00091DDF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teacher</w:t>
      </w:r>
      <w:r w:rsidR="00091DDF" w:rsidRPr="002644EF">
        <w:rPr>
          <w:b/>
          <w:bCs w:val="0"/>
          <w:iCs w:val="0"/>
        </w:rPr>
        <w:t xml:space="preserve">, I should be able to see </w:t>
      </w:r>
      <w:r w:rsidR="00091DDF">
        <w:rPr>
          <w:b/>
          <w:bCs w:val="0"/>
          <w:iCs w:val="0"/>
        </w:rPr>
        <w:t>my cathedra in “My profile” tab.</w:t>
      </w:r>
    </w:p>
    <w:p w:rsidR="00091DDF" w:rsidRPr="002644EF" w:rsidRDefault="00AE4292" w:rsidP="00091DDF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teacher</w:t>
      </w:r>
      <w:r w:rsidR="00091DDF" w:rsidRPr="002644EF">
        <w:rPr>
          <w:b/>
          <w:bCs w:val="0"/>
          <w:iCs w:val="0"/>
        </w:rPr>
        <w:t xml:space="preserve">, I should be able to see </w:t>
      </w:r>
      <w:r w:rsidR="00091DDF">
        <w:rPr>
          <w:b/>
          <w:bCs w:val="0"/>
          <w:iCs w:val="0"/>
        </w:rPr>
        <w:t>my position</w:t>
      </w:r>
      <w:r w:rsidR="00091DDF">
        <w:rPr>
          <w:b/>
          <w:bCs w:val="0"/>
          <w:iCs w:val="0"/>
          <w:lang w:val="uk-UA"/>
        </w:rPr>
        <w:t xml:space="preserve"> </w:t>
      </w:r>
      <w:r w:rsidR="00091DDF">
        <w:rPr>
          <w:b/>
          <w:bCs w:val="0"/>
          <w:iCs w:val="0"/>
        </w:rPr>
        <w:t>in “My profile” tab.</w:t>
      </w:r>
    </w:p>
    <w:p w:rsidR="00091DDF" w:rsidRDefault="00AE4292" w:rsidP="00091DDF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teacher</w:t>
      </w:r>
      <w:r w:rsidR="00091DDF" w:rsidRPr="002644EF">
        <w:rPr>
          <w:b/>
          <w:bCs w:val="0"/>
          <w:iCs w:val="0"/>
        </w:rPr>
        <w:t xml:space="preserve">, I should be able to see </w:t>
      </w:r>
      <w:r w:rsidR="00091DDF">
        <w:rPr>
          <w:b/>
          <w:bCs w:val="0"/>
          <w:iCs w:val="0"/>
        </w:rPr>
        <w:t>my telephone number</w:t>
      </w:r>
      <w:r w:rsidR="00091DDF">
        <w:rPr>
          <w:b/>
          <w:bCs w:val="0"/>
          <w:iCs w:val="0"/>
          <w:lang w:val="uk-UA"/>
        </w:rPr>
        <w:t xml:space="preserve"> </w:t>
      </w:r>
      <w:r w:rsidR="00091DDF">
        <w:rPr>
          <w:b/>
          <w:bCs w:val="0"/>
          <w:iCs w:val="0"/>
        </w:rPr>
        <w:t>in “My profile” tab.</w:t>
      </w:r>
    </w:p>
    <w:p w:rsidR="00793EB2" w:rsidRPr="002644EF" w:rsidRDefault="00793EB2" w:rsidP="00793EB2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teacher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 xml:space="preserve">my </w:t>
      </w:r>
      <w:r>
        <w:rPr>
          <w:b/>
          <w:bCs w:val="0"/>
          <w:iCs w:val="0"/>
        </w:rPr>
        <w:t xml:space="preserve">address </w:t>
      </w:r>
      <w:r>
        <w:rPr>
          <w:b/>
          <w:bCs w:val="0"/>
          <w:iCs w:val="0"/>
        </w:rPr>
        <w:t>in “My profile” tab.</w:t>
      </w:r>
    </w:p>
    <w:p w:rsidR="00091DDF" w:rsidRPr="002644EF" w:rsidRDefault="00AE4292" w:rsidP="00091DDF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teacher</w:t>
      </w:r>
      <w:r w:rsidR="00091DDF" w:rsidRPr="002644EF">
        <w:rPr>
          <w:b/>
          <w:bCs w:val="0"/>
          <w:iCs w:val="0"/>
        </w:rPr>
        <w:t xml:space="preserve">, I should be able to see </w:t>
      </w:r>
      <w:r w:rsidR="00091DDF">
        <w:rPr>
          <w:b/>
          <w:bCs w:val="0"/>
          <w:iCs w:val="0"/>
        </w:rPr>
        <w:t>my email</w:t>
      </w:r>
      <w:r w:rsidR="00091DDF">
        <w:rPr>
          <w:b/>
          <w:bCs w:val="0"/>
          <w:iCs w:val="0"/>
          <w:lang w:val="uk-UA"/>
        </w:rPr>
        <w:t xml:space="preserve"> </w:t>
      </w:r>
      <w:r w:rsidR="00091DDF">
        <w:rPr>
          <w:b/>
          <w:bCs w:val="0"/>
          <w:iCs w:val="0"/>
        </w:rPr>
        <w:t>in “My profile” tab.</w:t>
      </w:r>
    </w:p>
    <w:p w:rsidR="00091DDF" w:rsidRDefault="00091DDF" w:rsidP="00091DDF">
      <w:pPr>
        <w:pStyle w:val="3"/>
        <w:numPr>
          <w:ilvl w:val="2"/>
          <w:numId w:val="12"/>
        </w:numPr>
      </w:pPr>
      <w:bookmarkStart w:id="78" w:name="_Toc432023538"/>
      <w:r>
        <w:t>Open questions</w:t>
      </w:r>
      <w:bookmarkEnd w:id="78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091DDF" w:rsidRPr="00E15BCD" w:rsidTr="005C6A9B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091DDF" w:rsidRPr="00E15BCD" w:rsidTr="005C6A9B">
        <w:tc>
          <w:tcPr>
            <w:tcW w:w="411" w:type="pct"/>
            <w:shd w:val="clear" w:color="auto" w:fill="FFFFFF"/>
          </w:tcPr>
          <w:p w:rsidR="00091DDF" w:rsidRPr="00E15BCD" w:rsidRDefault="00501D68" w:rsidP="00501D68">
            <w:pPr>
              <w:pStyle w:val="af6"/>
              <w:spacing w:line="240" w:lineRule="auto"/>
              <w:ind w:left="360"/>
            </w:pPr>
            <w:r>
              <w:t>1.</w:t>
            </w:r>
          </w:p>
        </w:tc>
        <w:tc>
          <w:tcPr>
            <w:tcW w:w="2041" w:type="pct"/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  <w:r w:rsidRPr="00E15BCD">
              <w:t>Open</w:t>
            </w:r>
          </w:p>
        </w:tc>
      </w:tr>
      <w:tr w:rsidR="00091DDF" w:rsidRPr="00E15BCD" w:rsidTr="005C6A9B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501D68" w:rsidP="00501D68">
            <w:pPr>
              <w:pStyle w:val="af6"/>
              <w:spacing w:line="240" w:lineRule="auto"/>
              <w:ind w:left="360"/>
            </w:pPr>
            <w:r>
              <w:t>2.</w:t>
            </w: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  <w:r w:rsidRPr="00E15BCD">
              <w:t>Closed</w:t>
            </w:r>
          </w:p>
        </w:tc>
      </w:tr>
    </w:tbl>
    <w:p w:rsidR="00091DDF" w:rsidRPr="00F85E5C" w:rsidRDefault="00032B52" w:rsidP="00091DDF">
      <w:pPr>
        <w:pStyle w:val="20"/>
        <w:numPr>
          <w:ilvl w:val="1"/>
          <w:numId w:val="12"/>
        </w:numPr>
      </w:pPr>
      <w:bookmarkStart w:id="79" w:name="_Toc432023539"/>
      <w:r>
        <w:t>T</w:t>
      </w:r>
      <w:r w:rsidR="00091DDF">
        <w:t>.03 Edit Profile</w:t>
      </w:r>
      <w:bookmarkEnd w:id="79"/>
    </w:p>
    <w:p w:rsidR="00091DDF" w:rsidRDefault="00091DDF" w:rsidP="00091DDF">
      <w:pPr>
        <w:pStyle w:val="3"/>
        <w:numPr>
          <w:ilvl w:val="2"/>
          <w:numId w:val="12"/>
        </w:numPr>
      </w:pPr>
      <w:bookmarkStart w:id="80" w:name="_Toc432023540"/>
      <w:r>
        <w:t>Status</w:t>
      </w:r>
      <w:bookmarkEnd w:id="80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091DDF" w:rsidRPr="00E15BCD" w:rsidTr="005C6A9B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091DDF" w:rsidRPr="00B94055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B94055">
              <w:rPr>
                <w:b/>
                <w:sz w:val="22"/>
              </w:rPr>
              <w:t>Under preparation</w:t>
            </w:r>
          </w:p>
          <w:p w:rsidR="00091DDF" w:rsidRPr="00B94055" w:rsidRDefault="00091DDF" w:rsidP="005C6A9B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091DDF" w:rsidRPr="00E15BCD" w:rsidRDefault="00091DDF" w:rsidP="005C6A9B">
            <w:pPr>
              <w:spacing w:line="240" w:lineRule="auto"/>
              <w:rPr>
                <w:sz w:val="22"/>
              </w:rPr>
            </w:pPr>
            <w:r w:rsidRPr="00E15BCD">
              <w:rPr>
                <w:sz w:val="22"/>
              </w:rPr>
              <w:t>Approved</w:t>
            </w:r>
          </w:p>
        </w:tc>
      </w:tr>
      <w:tr w:rsidR="00091DDF" w:rsidRPr="00E15BCD" w:rsidTr="005C6A9B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  <w:r w:rsidRPr="00E15BCD">
              <w:t>DD.MM.YYYY</w:t>
            </w:r>
          </w:p>
        </w:tc>
      </w:tr>
    </w:tbl>
    <w:p w:rsidR="00091DDF" w:rsidRDefault="00091DDF" w:rsidP="00091DDF">
      <w:pPr>
        <w:pStyle w:val="3"/>
        <w:numPr>
          <w:ilvl w:val="2"/>
          <w:numId w:val="12"/>
        </w:numPr>
      </w:pPr>
      <w:bookmarkStart w:id="81" w:name="_Toc432023541"/>
      <w:r>
        <w:t>Inputs</w:t>
      </w:r>
      <w:bookmarkEnd w:id="81"/>
    </w:p>
    <w:p w:rsidR="00091DDF" w:rsidRPr="00851FC2" w:rsidRDefault="00EE3484" w:rsidP="00091DDF">
      <w:pPr>
        <w:numPr>
          <w:ilvl w:val="0"/>
          <w:numId w:val="25"/>
        </w:numPr>
      </w:pPr>
      <w:r>
        <w:t>Teacher</w:t>
      </w:r>
      <w:r w:rsidR="00091DDF">
        <w:t xml:space="preserve">’s email, password for changing </w:t>
      </w:r>
      <w:r w:rsidR="00091DDF" w:rsidRPr="009625F4">
        <w:t>authorization</w:t>
      </w:r>
      <w:r w:rsidR="00091DDF">
        <w:t xml:space="preserve"> information.</w:t>
      </w:r>
      <w:r w:rsidR="006A05F7">
        <w:t xml:space="preserve"> Teacher</w:t>
      </w:r>
      <w:r w:rsidR="006A05F7">
        <w:t>’s telephone number, address</w:t>
      </w:r>
      <w:r w:rsidR="00C26F4E">
        <w:t xml:space="preserve"> </w:t>
      </w:r>
      <w:r w:rsidR="006A05F7">
        <w:t>for changing profile information.</w:t>
      </w:r>
    </w:p>
    <w:p w:rsidR="00091DDF" w:rsidRDefault="00091DDF" w:rsidP="00091DDF">
      <w:pPr>
        <w:pStyle w:val="3"/>
        <w:numPr>
          <w:ilvl w:val="2"/>
          <w:numId w:val="12"/>
        </w:numPr>
      </w:pPr>
      <w:bookmarkStart w:id="82" w:name="_Toc432023542"/>
      <w:r>
        <w:t>Acceptance Criteria</w:t>
      </w:r>
      <w:bookmarkEnd w:id="82"/>
    </w:p>
    <w:p w:rsidR="00091DDF" w:rsidRDefault="00091DDF" w:rsidP="00091DDF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 w:rsidR="00BF088F">
        <w:rPr>
          <w:b/>
          <w:bCs w:val="0"/>
          <w:iCs w:val="0"/>
        </w:rPr>
        <w:t>teacher</w:t>
      </w:r>
      <w:r>
        <w:rPr>
          <w:b/>
          <w:bCs w:val="0"/>
          <w:iCs w:val="0"/>
        </w:rPr>
        <w:t>, I should be able to edit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my telephone number</w:t>
      </w:r>
      <w:r>
        <w:rPr>
          <w:b/>
          <w:bCs w:val="0"/>
          <w:iCs w:val="0"/>
          <w:lang w:val="uk-UA"/>
        </w:rPr>
        <w:t xml:space="preserve"> </w:t>
      </w:r>
      <w:r>
        <w:rPr>
          <w:b/>
          <w:bCs w:val="0"/>
          <w:iCs w:val="0"/>
        </w:rPr>
        <w:t>in “Edit profile” tab.</w:t>
      </w:r>
    </w:p>
    <w:p w:rsidR="00FE4A53" w:rsidRDefault="00FE4A53" w:rsidP="00FE4A53">
      <w:pPr>
        <w:pStyle w:val="4"/>
        <w:numPr>
          <w:ilvl w:val="3"/>
          <w:numId w:val="12"/>
        </w:numPr>
        <w:rPr>
          <w:b/>
          <w:b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teacher</w:t>
      </w:r>
      <w:r w:rsidRPr="009B4CA0">
        <w:rPr>
          <w:b/>
          <w:bCs w:val="0"/>
        </w:rPr>
        <w:t xml:space="preserve">, I should be able to </w:t>
      </w:r>
      <w:r>
        <w:rPr>
          <w:b/>
          <w:bCs w:val="0"/>
        </w:rPr>
        <w:t>edit</w:t>
      </w:r>
      <w:r w:rsidRPr="009B4CA0">
        <w:rPr>
          <w:b/>
          <w:bCs w:val="0"/>
        </w:rPr>
        <w:t xml:space="preserve"> my </w:t>
      </w:r>
      <w:r>
        <w:rPr>
          <w:b/>
          <w:bCs w:val="0"/>
        </w:rPr>
        <w:t>address</w:t>
      </w:r>
      <w:r w:rsidRPr="009B4CA0">
        <w:rPr>
          <w:b/>
          <w:bCs w:val="0"/>
          <w:lang w:val="uk-UA"/>
        </w:rPr>
        <w:t xml:space="preserve"> </w:t>
      </w:r>
      <w:r w:rsidRPr="009B4CA0">
        <w:rPr>
          <w:b/>
          <w:bCs w:val="0"/>
        </w:rPr>
        <w:t>in “</w:t>
      </w:r>
      <w:r>
        <w:rPr>
          <w:b/>
          <w:bCs w:val="0"/>
        </w:rPr>
        <w:t>Edit</w:t>
      </w:r>
      <w:r w:rsidRPr="009B4CA0">
        <w:rPr>
          <w:b/>
          <w:bCs w:val="0"/>
        </w:rPr>
        <w:t xml:space="preserve"> profile” tab.</w:t>
      </w:r>
    </w:p>
    <w:p w:rsidR="00091DDF" w:rsidRDefault="00091DDF" w:rsidP="00091DDF">
      <w:pPr>
        <w:pStyle w:val="4"/>
        <w:numPr>
          <w:ilvl w:val="3"/>
          <w:numId w:val="12"/>
        </w:numPr>
        <w:rPr>
          <w:b/>
          <w:bCs w:val="0"/>
        </w:rPr>
      </w:pPr>
      <w:r w:rsidRPr="002644EF">
        <w:rPr>
          <w:b/>
          <w:bCs w:val="0"/>
          <w:iCs w:val="0"/>
        </w:rPr>
        <w:t xml:space="preserve">As a </w:t>
      </w:r>
      <w:r w:rsidR="00BF088F">
        <w:rPr>
          <w:b/>
          <w:bCs w:val="0"/>
          <w:iCs w:val="0"/>
        </w:rPr>
        <w:t>teacher</w:t>
      </w:r>
      <w:r w:rsidRPr="009B4CA0">
        <w:rPr>
          <w:b/>
          <w:bCs w:val="0"/>
        </w:rPr>
        <w:t xml:space="preserve">, I should be able to </w:t>
      </w:r>
      <w:r>
        <w:rPr>
          <w:b/>
          <w:bCs w:val="0"/>
        </w:rPr>
        <w:t>edit</w:t>
      </w:r>
      <w:r w:rsidRPr="009B4CA0">
        <w:rPr>
          <w:b/>
          <w:bCs w:val="0"/>
        </w:rPr>
        <w:t xml:space="preserve"> my email</w:t>
      </w:r>
      <w:r w:rsidRPr="009B4CA0">
        <w:rPr>
          <w:b/>
          <w:bCs w:val="0"/>
          <w:lang w:val="uk-UA"/>
        </w:rPr>
        <w:t xml:space="preserve"> </w:t>
      </w:r>
      <w:r w:rsidRPr="009B4CA0">
        <w:rPr>
          <w:b/>
          <w:bCs w:val="0"/>
        </w:rPr>
        <w:t>in “</w:t>
      </w:r>
      <w:r>
        <w:rPr>
          <w:b/>
          <w:bCs w:val="0"/>
        </w:rPr>
        <w:t>Edit</w:t>
      </w:r>
      <w:r w:rsidRPr="009B4CA0">
        <w:rPr>
          <w:b/>
          <w:bCs w:val="0"/>
        </w:rPr>
        <w:t xml:space="preserve"> profile” tab.</w:t>
      </w:r>
    </w:p>
    <w:p w:rsidR="00091DDF" w:rsidRPr="009B4CA0" w:rsidRDefault="00091DDF" w:rsidP="00091DDF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 w:rsidR="00BF088F">
        <w:rPr>
          <w:b/>
          <w:bCs w:val="0"/>
          <w:iCs w:val="0"/>
        </w:rPr>
        <w:t>teacher</w:t>
      </w:r>
      <w:r>
        <w:rPr>
          <w:b/>
          <w:bCs w:val="0"/>
          <w:iCs w:val="0"/>
        </w:rPr>
        <w:t>, I should be able to edit</w:t>
      </w:r>
      <w:r w:rsidRPr="002644EF">
        <w:rPr>
          <w:b/>
          <w:bCs w:val="0"/>
          <w:iCs w:val="0"/>
        </w:rPr>
        <w:t xml:space="preserve"> </w:t>
      </w:r>
      <w:r w:rsidR="00000D50">
        <w:rPr>
          <w:b/>
          <w:bCs w:val="0"/>
          <w:iCs w:val="0"/>
        </w:rPr>
        <w:t xml:space="preserve">my </w:t>
      </w:r>
      <w:r>
        <w:rPr>
          <w:b/>
          <w:bCs w:val="0"/>
          <w:iCs w:val="0"/>
        </w:rPr>
        <w:t>password in “Edit profile” tab.</w:t>
      </w:r>
    </w:p>
    <w:p w:rsidR="00091DDF" w:rsidRDefault="00091DDF" w:rsidP="00091DDF">
      <w:pPr>
        <w:pStyle w:val="3"/>
        <w:numPr>
          <w:ilvl w:val="2"/>
          <w:numId w:val="12"/>
        </w:numPr>
      </w:pPr>
      <w:bookmarkStart w:id="83" w:name="_Toc432023543"/>
      <w:r>
        <w:t>Open questions</w:t>
      </w:r>
      <w:bookmarkEnd w:id="83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091DDF" w:rsidRPr="00E15BCD" w:rsidTr="005C6A9B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091DDF" w:rsidRPr="00E15BCD" w:rsidTr="005C6A9B">
        <w:tc>
          <w:tcPr>
            <w:tcW w:w="411" w:type="pct"/>
            <w:shd w:val="clear" w:color="auto" w:fill="FFFFFF"/>
          </w:tcPr>
          <w:p w:rsidR="00091DDF" w:rsidRPr="00E15BCD" w:rsidRDefault="00501D68" w:rsidP="00501D68">
            <w:pPr>
              <w:pStyle w:val="af6"/>
              <w:spacing w:line="240" w:lineRule="auto"/>
              <w:ind w:left="360"/>
            </w:pPr>
            <w:r>
              <w:t>1.</w:t>
            </w:r>
          </w:p>
        </w:tc>
        <w:tc>
          <w:tcPr>
            <w:tcW w:w="2041" w:type="pct"/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  <w:r w:rsidRPr="00E15BCD">
              <w:t>Open</w:t>
            </w:r>
          </w:p>
        </w:tc>
      </w:tr>
      <w:tr w:rsidR="00091DDF" w:rsidRPr="00E15BCD" w:rsidTr="005C6A9B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501D68" w:rsidP="00501D68">
            <w:pPr>
              <w:pStyle w:val="af6"/>
              <w:spacing w:line="240" w:lineRule="auto"/>
              <w:ind w:left="360"/>
            </w:pPr>
            <w:r>
              <w:t>2.</w:t>
            </w: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  <w:r w:rsidRPr="00E15BCD">
              <w:t>Closed</w:t>
            </w:r>
          </w:p>
        </w:tc>
      </w:tr>
    </w:tbl>
    <w:p w:rsidR="00091DDF" w:rsidRDefault="00871E9E" w:rsidP="00091DDF">
      <w:pPr>
        <w:pStyle w:val="20"/>
        <w:numPr>
          <w:ilvl w:val="1"/>
          <w:numId w:val="12"/>
        </w:numPr>
      </w:pPr>
      <w:bookmarkStart w:id="84" w:name="_Toc432023544"/>
      <w:r>
        <w:t>T</w:t>
      </w:r>
      <w:r w:rsidR="00091DDF">
        <w:t>.04 Log Off</w:t>
      </w:r>
      <w:bookmarkEnd w:id="84"/>
    </w:p>
    <w:p w:rsidR="00091DDF" w:rsidRDefault="00091DDF" w:rsidP="00091DDF">
      <w:pPr>
        <w:pStyle w:val="3"/>
        <w:numPr>
          <w:ilvl w:val="2"/>
          <w:numId w:val="12"/>
        </w:numPr>
      </w:pPr>
      <w:bookmarkStart w:id="85" w:name="_Toc432023545"/>
      <w:r>
        <w:lastRenderedPageBreak/>
        <w:t>Status</w:t>
      </w:r>
      <w:bookmarkEnd w:id="85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091DDF" w:rsidRPr="00E15BCD" w:rsidTr="005C6A9B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091DDF" w:rsidRPr="009625F4" w:rsidRDefault="00091DDF" w:rsidP="005C6A9B">
            <w:pPr>
              <w:spacing w:line="240" w:lineRule="auto"/>
              <w:rPr>
                <w:sz w:val="22"/>
              </w:rPr>
            </w:pPr>
            <w:r w:rsidRPr="009625F4">
              <w:rPr>
                <w:sz w:val="22"/>
              </w:rPr>
              <w:t>Under preparation</w:t>
            </w:r>
          </w:p>
          <w:p w:rsidR="00091DDF" w:rsidRPr="00B94055" w:rsidRDefault="00091DDF" w:rsidP="005C6A9B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091DDF" w:rsidRPr="009625F4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9625F4">
              <w:rPr>
                <w:b/>
                <w:sz w:val="22"/>
              </w:rPr>
              <w:t>Approved</w:t>
            </w:r>
          </w:p>
        </w:tc>
      </w:tr>
      <w:tr w:rsidR="00091DDF" w:rsidRPr="00E15BCD" w:rsidTr="005C6A9B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  <w:r w:rsidRPr="00E15BCD">
              <w:t>DD.MM.YYYY</w:t>
            </w:r>
          </w:p>
        </w:tc>
      </w:tr>
    </w:tbl>
    <w:p w:rsidR="00091DDF" w:rsidRDefault="00091DDF" w:rsidP="00091DDF">
      <w:pPr>
        <w:pStyle w:val="3"/>
        <w:numPr>
          <w:ilvl w:val="2"/>
          <w:numId w:val="12"/>
        </w:numPr>
      </w:pPr>
      <w:bookmarkStart w:id="86" w:name="_Toc432023546"/>
      <w:r>
        <w:t>Inputs</w:t>
      </w:r>
      <w:bookmarkEnd w:id="86"/>
    </w:p>
    <w:p w:rsidR="00091DDF" w:rsidRPr="00851FC2" w:rsidRDefault="00091DDF" w:rsidP="00091DDF">
      <w:pPr>
        <w:numPr>
          <w:ilvl w:val="0"/>
          <w:numId w:val="25"/>
        </w:numPr>
      </w:pPr>
      <w:r>
        <w:t>None.</w:t>
      </w:r>
    </w:p>
    <w:p w:rsidR="00091DDF" w:rsidRDefault="00091DDF" w:rsidP="00091DDF">
      <w:pPr>
        <w:pStyle w:val="3"/>
        <w:numPr>
          <w:ilvl w:val="2"/>
          <w:numId w:val="12"/>
        </w:numPr>
      </w:pPr>
      <w:bookmarkStart w:id="87" w:name="_Toc432023547"/>
      <w:r>
        <w:t>Acceptance Criteria</w:t>
      </w:r>
      <w:bookmarkEnd w:id="87"/>
    </w:p>
    <w:p w:rsidR="00091DDF" w:rsidRPr="002644EF" w:rsidRDefault="00091DDF" w:rsidP="00091DDF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 w:rsidR="00012FCB">
        <w:rPr>
          <w:b/>
          <w:bCs w:val="0"/>
          <w:iCs w:val="0"/>
        </w:rPr>
        <w:t>teacher</w:t>
      </w:r>
      <w:r w:rsidRPr="002644EF">
        <w:rPr>
          <w:b/>
          <w:bCs w:val="0"/>
          <w:iCs w:val="0"/>
        </w:rPr>
        <w:t xml:space="preserve">, I should be able to </w:t>
      </w:r>
      <w:r>
        <w:rPr>
          <w:b/>
          <w:bCs w:val="0"/>
          <w:iCs w:val="0"/>
        </w:rPr>
        <w:t>log off system</w:t>
      </w:r>
      <w:r w:rsidRPr="002644EF">
        <w:rPr>
          <w:b/>
          <w:bCs w:val="0"/>
          <w:iCs w:val="0"/>
        </w:rPr>
        <w:t xml:space="preserve">, </w:t>
      </w:r>
      <w:r>
        <w:rPr>
          <w:b/>
          <w:bCs w:val="0"/>
          <w:iCs w:val="0"/>
        </w:rPr>
        <w:t>using “Log off” button</w:t>
      </w:r>
      <w:r w:rsidRPr="002644EF">
        <w:rPr>
          <w:b/>
          <w:bCs w:val="0"/>
          <w:iCs w:val="0"/>
        </w:rPr>
        <w:t>.</w:t>
      </w:r>
    </w:p>
    <w:p w:rsidR="00091DDF" w:rsidRDefault="00091DDF" w:rsidP="00091DDF">
      <w:pPr>
        <w:pStyle w:val="3"/>
        <w:numPr>
          <w:ilvl w:val="2"/>
          <w:numId w:val="12"/>
        </w:numPr>
      </w:pPr>
      <w:bookmarkStart w:id="88" w:name="_Toc432023548"/>
      <w:r>
        <w:t>Open questions</w:t>
      </w:r>
      <w:bookmarkEnd w:id="88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091DDF" w:rsidRPr="00E15BCD" w:rsidTr="005C6A9B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091DDF" w:rsidRPr="00E15BCD" w:rsidRDefault="00091DDF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091DDF" w:rsidRPr="00E15BCD" w:rsidTr="005C6A9B">
        <w:tc>
          <w:tcPr>
            <w:tcW w:w="411" w:type="pct"/>
            <w:shd w:val="clear" w:color="auto" w:fill="FFFFFF"/>
          </w:tcPr>
          <w:p w:rsidR="00091DDF" w:rsidRPr="00E15BCD" w:rsidRDefault="00091DDF" w:rsidP="005C6A9B">
            <w:pPr>
              <w:pStyle w:val="af6"/>
              <w:spacing w:line="240" w:lineRule="auto"/>
              <w:ind w:left="0"/>
            </w:pPr>
            <w:r>
              <w:t xml:space="preserve">      1.</w:t>
            </w:r>
          </w:p>
        </w:tc>
        <w:tc>
          <w:tcPr>
            <w:tcW w:w="2041" w:type="pct"/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  <w:r w:rsidRPr="00E15BCD">
              <w:t>Open</w:t>
            </w:r>
          </w:p>
        </w:tc>
      </w:tr>
      <w:tr w:rsidR="00091DDF" w:rsidRPr="00E15BCD" w:rsidTr="005C6A9B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091DDF" w:rsidP="005C6A9B">
            <w:pPr>
              <w:pStyle w:val="af6"/>
              <w:spacing w:line="240" w:lineRule="auto"/>
              <w:ind w:left="360"/>
            </w:pPr>
            <w:r>
              <w:t>2.</w:t>
            </w: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091DDF" w:rsidRPr="00E15BCD" w:rsidRDefault="00091DDF" w:rsidP="005C6A9B">
            <w:pPr>
              <w:spacing w:line="240" w:lineRule="auto"/>
            </w:pPr>
            <w:r w:rsidRPr="00E15BCD">
              <w:t>Closed</w:t>
            </w:r>
          </w:p>
        </w:tc>
      </w:tr>
    </w:tbl>
    <w:p w:rsidR="00ED7407" w:rsidRPr="00F85E5C" w:rsidRDefault="00ED7407" w:rsidP="00ED7407">
      <w:pPr>
        <w:pStyle w:val="20"/>
        <w:numPr>
          <w:ilvl w:val="1"/>
          <w:numId w:val="12"/>
        </w:numPr>
      </w:pPr>
      <w:bookmarkStart w:id="89" w:name="_Toc432023549"/>
      <w:r>
        <w:t>S</w:t>
      </w:r>
      <w:r>
        <w:t>.01 Log In</w:t>
      </w:r>
      <w:bookmarkEnd w:id="89"/>
    </w:p>
    <w:p w:rsidR="00ED7407" w:rsidRDefault="00ED7407" w:rsidP="00ED7407">
      <w:pPr>
        <w:pStyle w:val="3"/>
        <w:numPr>
          <w:ilvl w:val="2"/>
          <w:numId w:val="12"/>
        </w:numPr>
      </w:pPr>
      <w:bookmarkStart w:id="90" w:name="_Toc432023550"/>
      <w:r>
        <w:t>Status</w:t>
      </w:r>
      <w:bookmarkEnd w:id="90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ED7407" w:rsidRPr="00E15BCD" w:rsidTr="005C6A9B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ED7407" w:rsidRPr="00A07009" w:rsidRDefault="00ED7407" w:rsidP="005C6A9B">
            <w:pPr>
              <w:spacing w:line="240" w:lineRule="auto"/>
              <w:rPr>
                <w:sz w:val="22"/>
              </w:rPr>
            </w:pPr>
            <w:r w:rsidRPr="00A07009">
              <w:rPr>
                <w:sz w:val="22"/>
              </w:rPr>
              <w:t>Under preparation</w:t>
            </w:r>
          </w:p>
          <w:p w:rsidR="00ED7407" w:rsidRPr="00484702" w:rsidRDefault="00ED7407" w:rsidP="005C6A9B">
            <w:pPr>
              <w:spacing w:line="240" w:lineRule="auto"/>
              <w:rPr>
                <w:sz w:val="22"/>
              </w:rPr>
            </w:pPr>
            <w:r w:rsidRPr="00484702">
              <w:rPr>
                <w:sz w:val="22"/>
              </w:rPr>
              <w:t>Ready for approval</w:t>
            </w:r>
          </w:p>
          <w:p w:rsidR="00ED7407" w:rsidRPr="00484702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484702">
              <w:rPr>
                <w:b/>
                <w:sz w:val="22"/>
              </w:rPr>
              <w:t>Approved</w:t>
            </w:r>
          </w:p>
        </w:tc>
      </w:tr>
      <w:tr w:rsidR="00ED7407" w:rsidRPr="00E15BCD" w:rsidTr="005C6A9B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  <w:r w:rsidRPr="00E15BCD">
              <w:t>DD.MM.YYYY</w:t>
            </w:r>
          </w:p>
        </w:tc>
      </w:tr>
    </w:tbl>
    <w:p w:rsidR="00ED7407" w:rsidRDefault="00ED7407" w:rsidP="00ED7407">
      <w:pPr>
        <w:pStyle w:val="3"/>
        <w:numPr>
          <w:ilvl w:val="2"/>
          <w:numId w:val="12"/>
        </w:numPr>
      </w:pPr>
      <w:bookmarkStart w:id="91" w:name="_Toc432023551"/>
      <w:r>
        <w:t>Inputs</w:t>
      </w:r>
      <w:bookmarkEnd w:id="91"/>
    </w:p>
    <w:p w:rsidR="00ED7407" w:rsidRPr="00014949" w:rsidRDefault="00ED7407" w:rsidP="00ED7407">
      <w:pPr>
        <w:numPr>
          <w:ilvl w:val="0"/>
          <w:numId w:val="25"/>
        </w:numPr>
      </w:pPr>
      <w:r>
        <w:t>St</w:t>
      </w:r>
      <w:r w:rsidR="00AC4390">
        <w:t>u</w:t>
      </w:r>
      <w:r>
        <w:t>dent</w:t>
      </w:r>
      <w:r>
        <w:t>’s email and password</w:t>
      </w:r>
      <w:r w:rsidRPr="009625F4">
        <w:t xml:space="preserve"> for authorization</w:t>
      </w:r>
      <w:r>
        <w:t>.</w:t>
      </w:r>
    </w:p>
    <w:p w:rsidR="00ED7407" w:rsidRDefault="00ED7407" w:rsidP="00ED7407">
      <w:pPr>
        <w:pStyle w:val="3"/>
        <w:numPr>
          <w:ilvl w:val="2"/>
          <w:numId w:val="12"/>
        </w:numPr>
      </w:pPr>
      <w:bookmarkStart w:id="92" w:name="_Toc432023552"/>
      <w:r>
        <w:t>Acceptance Criteria</w:t>
      </w:r>
      <w:bookmarkEnd w:id="92"/>
    </w:p>
    <w:p w:rsidR="00ED7407" w:rsidRPr="002644EF" w:rsidRDefault="00ED7407" w:rsidP="00ED7407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 w:rsidR="0018386A">
        <w:rPr>
          <w:b/>
          <w:bCs w:val="0"/>
          <w:iCs w:val="0"/>
        </w:rPr>
        <w:t>student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>panel</w:t>
      </w:r>
      <w:r w:rsidRPr="002644EF">
        <w:rPr>
          <w:b/>
          <w:bCs w:val="0"/>
          <w:iCs w:val="0"/>
        </w:rPr>
        <w:t xml:space="preserve"> of </w:t>
      </w:r>
      <w:r>
        <w:rPr>
          <w:b/>
          <w:bCs w:val="0"/>
          <w:iCs w:val="0"/>
        </w:rPr>
        <w:t>authorization</w:t>
      </w:r>
      <w:r w:rsidRPr="002644EF">
        <w:rPr>
          <w:b/>
          <w:bCs w:val="0"/>
          <w:iCs w:val="0"/>
        </w:rPr>
        <w:t>, which exist in the system.</w:t>
      </w:r>
    </w:p>
    <w:p w:rsidR="00ED7407" w:rsidRDefault="00ED7407" w:rsidP="00ED7407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 w:rsidR="0018386A">
        <w:rPr>
          <w:b/>
          <w:bCs w:val="0"/>
          <w:iCs w:val="0"/>
        </w:rPr>
        <w:t>student</w:t>
      </w:r>
      <w:r w:rsidRPr="00BC1F67">
        <w:rPr>
          <w:b/>
          <w:bCs w:val="0"/>
          <w:iCs w:val="0"/>
        </w:rPr>
        <w:t xml:space="preserve">, I should be able to </w:t>
      </w:r>
      <w:r>
        <w:rPr>
          <w:b/>
          <w:bCs w:val="0"/>
          <w:iCs w:val="0"/>
        </w:rPr>
        <w:t>log in the system using my email and password</w:t>
      </w:r>
      <w:r w:rsidRPr="00BC1F67">
        <w:rPr>
          <w:b/>
          <w:bCs w:val="0"/>
          <w:iCs w:val="0"/>
        </w:rPr>
        <w:t>.</w:t>
      </w:r>
    </w:p>
    <w:p w:rsidR="00ED7407" w:rsidRPr="007401F3" w:rsidRDefault="00ED7407" w:rsidP="00ED7407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 w:rsidR="0018386A">
        <w:rPr>
          <w:b/>
          <w:bCs w:val="0"/>
          <w:iCs w:val="0"/>
        </w:rPr>
        <w:t>student</w:t>
      </w:r>
      <w:r w:rsidRPr="00BC1F67">
        <w:rPr>
          <w:b/>
          <w:bCs w:val="0"/>
          <w:iCs w:val="0"/>
        </w:rPr>
        <w:t xml:space="preserve">, I should be able to </w:t>
      </w:r>
      <w:r>
        <w:rPr>
          <w:b/>
          <w:bCs w:val="0"/>
          <w:iCs w:val="0"/>
        </w:rPr>
        <w:t>restore information about my email or password in case of forgetting it</w:t>
      </w:r>
      <w:r w:rsidRPr="00BC1F67">
        <w:rPr>
          <w:b/>
          <w:bCs w:val="0"/>
          <w:iCs w:val="0"/>
        </w:rPr>
        <w:t>.</w:t>
      </w:r>
    </w:p>
    <w:p w:rsidR="00ED7407" w:rsidRDefault="00ED7407" w:rsidP="00ED7407">
      <w:pPr>
        <w:pStyle w:val="3"/>
        <w:numPr>
          <w:ilvl w:val="2"/>
          <w:numId w:val="12"/>
        </w:numPr>
      </w:pPr>
      <w:bookmarkStart w:id="93" w:name="_Toc432023553"/>
      <w:r>
        <w:t>Open questions</w:t>
      </w:r>
      <w:bookmarkEnd w:id="93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ED7407" w:rsidRPr="00E15BCD" w:rsidTr="005C6A9B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ED7407" w:rsidRPr="00E15BCD" w:rsidTr="005C6A9B">
        <w:tc>
          <w:tcPr>
            <w:tcW w:w="411" w:type="pct"/>
            <w:shd w:val="clear" w:color="auto" w:fill="FFFFFF"/>
          </w:tcPr>
          <w:p w:rsidR="00ED7407" w:rsidRPr="00E15BCD" w:rsidRDefault="00501D68" w:rsidP="00501D68">
            <w:pPr>
              <w:pStyle w:val="af6"/>
              <w:spacing w:line="240" w:lineRule="auto"/>
              <w:ind w:left="360"/>
            </w:pPr>
            <w:r>
              <w:t>1.</w:t>
            </w:r>
          </w:p>
        </w:tc>
        <w:tc>
          <w:tcPr>
            <w:tcW w:w="2041" w:type="pct"/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  <w:r w:rsidRPr="00E15BCD">
              <w:t>Open</w:t>
            </w:r>
          </w:p>
        </w:tc>
      </w:tr>
      <w:tr w:rsidR="00ED7407" w:rsidRPr="00E15BCD" w:rsidTr="005C6A9B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501D68" w:rsidP="00501D68">
            <w:pPr>
              <w:pStyle w:val="af6"/>
              <w:spacing w:line="240" w:lineRule="auto"/>
              <w:ind w:left="360"/>
            </w:pPr>
            <w:r>
              <w:t>2.</w:t>
            </w: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  <w:r w:rsidRPr="00E15BCD">
              <w:t>Closed</w:t>
            </w:r>
          </w:p>
        </w:tc>
      </w:tr>
    </w:tbl>
    <w:p w:rsidR="00ED7407" w:rsidRPr="00F85E5C" w:rsidRDefault="00861C1D" w:rsidP="00ED7407">
      <w:pPr>
        <w:pStyle w:val="20"/>
        <w:numPr>
          <w:ilvl w:val="1"/>
          <w:numId w:val="12"/>
        </w:numPr>
      </w:pPr>
      <w:bookmarkStart w:id="94" w:name="_Toc432023554"/>
      <w:r>
        <w:t>S</w:t>
      </w:r>
      <w:r w:rsidR="00ED7407">
        <w:t>.02 View Profile</w:t>
      </w:r>
      <w:bookmarkEnd w:id="94"/>
    </w:p>
    <w:p w:rsidR="00ED7407" w:rsidRDefault="00ED7407" w:rsidP="00ED7407">
      <w:pPr>
        <w:pStyle w:val="3"/>
        <w:numPr>
          <w:ilvl w:val="2"/>
          <w:numId w:val="12"/>
        </w:numPr>
      </w:pPr>
      <w:bookmarkStart w:id="95" w:name="_Toc432023555"/>
      <w:r>
        <w:lastRenderedPageBreak/>
        <w:t>Status</w:t>
      </w:r>
      <w:bookmarkEnd w:id="95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ED7407" w:rsidRPr="00E15BCD" w:rsidTr="005C6A9B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ED7407" w:rsidRPr="00A07009" w:rsidRDefault="00ED7407" w:rsidP="005C6A9B">
            <w:pPr>
              <w:spacing w:line="240" w:lineRule="auto"/>
              <w:rPr>
                <w:sz w:val="22"/>
              </w:rPr>
            </w:pPr>
            <w:r w:rsidRPr="00A07009">
              <w:rPr>
                <w:sz w:val="22"/>
              </w:rPr>
              <w:t>Under preparation</w:t>
            </w:r>
          </w:p>
          <w:p w:rsidR="00ED7407" w:rsidRPr="009259A4" w:rsidRDefault="00ED7407" w:rsidP="005C6A9B">
            <w:pPr>
              <w:spacing w:line="240" w:lineRule="auto"/>
              <w:rPr>
                <w:sz w:val="22"/>
              </w:rPr>
            </w:pPr>
            <w:r w:rsidRPr="009259A4">
              <w:rPr>
                <w:sz w:val="22"/>
              </w:rPr>
              <w:t>Ready for approval</w:t>
            </w:r>
          </w:p>
          <w:p w:rsidR="00ED7407" w:rsidRPr="009259A4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9259A4">
              <w:rPr>
                <w:b/>
                <w:sz w:val="22"/>
              </w:rPr>
              <w:t>Approved</w:t>
            </w:r>
          </w:p>
        </w:tc>
      </w:tr>
      <w:tr w:rsidR="00ED7407" w:rsidRPr="00E15BCD" w:rsidTr="005C6A9B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  <w:r w:rsidRPr="00E15BCD">
              <w:t>DD.MM.YYYY</w:t>
            </w:r>
          </w:p>
        </w:tc>
      </w:tr>
    </w:tbl>
    <w:p w:rsidR="00ED7407" w:rsidRDefault="00ED7407" w:rsidP="00ED7407">
      <w:pPr>
        <w:pStyle w:val="3"/>
        <w:numPr>
          <w:ilvl w:val="2"/>
          <w:numId w:val="12"/>
        </w:numPr>
      </w:pPr>
      <w:bookmarkStart w:id="96" w:name="_Toc432023556"/>
      <w:r>
        <w:t>Inputs</w:t>
      </w:r>
      <w:bookmarkEnd w:id="96"/>
    </w:p>
    <w:p w:rsidR="00ED7407" w:rsidRPr="00851FC2" w:rsidRDefault="00ED7407" w:rsidP="00ED7407">
      <w:pPr>
        <w:numPr>
          <w:ilvl w:val="0"/>
          <w:numId w:val="26"/>
        </w:numPr>
      </w:pPr>
      <w:r>
        <w:t>None.</w:t>
      </w:r>
    </w:p>
    <w:p w:rsidR="00ED7407" w:rsidRDefault="00ED7407" w:rsidP="00ED7407">
      <w:pPr>
        <w:pStyle w:val="3"/>
        <w:numPr>
          <w:ilvl w:val="2"/>
          <w:numId w:val="12"/>
        </w:numPr>
      </w:pPr>
      <w:bookmarkStart w:id="97" w:name="_Toc432023557"/>
      <w:r>
        <w:t>Acceptance Criteria</w:t>
      </w:r>
      <w:bookmarkEnd w:id="97"/>
    </w:p>
    <w:p w:rsidR="00ED7407" w:rsidRPr="002644EF" w:rsidRDefault="00ED7407" w:rsidP="00ED7407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 w:rsidR="003D5195">
        <w:rPr>
          <w:b/>
          <w:bCs w:val="0"/>
          <w:iCs w:val="0"/>
        </w:rPr>
        <w:t>student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>my full name</w:t>
      </w:r>
      <w:r>
        <w:rPr>
          <w:b/>
          <w:bCs w:val="0"/>
          <w:iCs w:val="0"/>
          <w:lang w:val="uk-UA"/>
        </w:rPr>
        <w:t xml:space="preserve"> </w:t>
      </w:r>
      <w:r>
        <w:rPr>
          <w:b/>
          <w:bCs w:val="0"/>
          <w:iCs w:val="0"/>
        </w:rPr>
        <w:t>in “My profile” tab.</w:t>
      </w:r>
    </w:p>
    <w:p w:rsidR="00ED7407" w:rsidRPr="002644EF" w:rsidRDefault="00ED7407" w:rsidP="00ED7407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 w:rsidR="003D5195">
        <w:rPr>
          <w:b/>
          <w:bCs w:val="0"/>
          <w:iCs w:val="0"/>
        </w:rPr>
        <w:t>student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 xml:space="preserve">my </w:t>
      </w:r>
      <w:r w:rsidR="00C651CA">
        <w:rPr>
          <w:b/>
          <w:bCs w:val="0"/>
          <w:iCs w:val="0"/>
        </w:rPr>
        <w:t>faculty</w:t>
      </w:r>
      <w:r>
        <w:rPr>
          <w:b/>
          <w:bCs w:val="0"/>
          <w:iCs w:val="0"/>
        </w:rPr>
        <w:t xml:space="preserve"> in “My profile” tab.</w:t>
      </w:r>
    </w:p>
    <w:p w:rsidR="00ED7407" w:rsidRDefault="00ED7407" w:rsidP="00ED7407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 w:rsidR="003D5195">
        <w:rPr>
          <w:b/>
          <w:bCs w:val="0"/>
          <w:iCs w:val="0"/>
        </w:rPr>
        <w:t>student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>my</w:t>
      </w:r>
      <w:r w:rsidR="00C651CA">
        <w:rPr>
          <w:b/>
          <w:bCs w:val="0"/>
          <w:iCs w:val="0"/>
        </w:rPr>
        <w:t xml:space="preserve"> specialization</w:t>
      </w:r>
      <w:r>
        <w:rPr>
          <w:b/>
          <w:bCs w:val="0"/>
          <w:iCs w:val="0"/>
          <w:lang w:val="uk-UA"/>
        </w:rPr>
        <w:t xml:space="preserve"> </w:t>
      </w:r>
      <w:r>
        <w:rPr>
          <w:b/>
          <w:bCs w:val="0"/>
          <w:iCs w:val="0"/>
        </w:rPr>
        <w:t>in “My profile” tab.</w:t>
      </w:r>
    </w:p>
    <w:p w:rsidR="00701920" w:rsidRPr="002644EF" w:rsidRDefault="00701920" w:rsidP="00701920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student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 xml:space="preserve">my </w:t>
      </w:r>
      <w:r>
        <w:rPr>
          <w:b/>
          <w:bCs w:val="0"/>
          <w:iCs w:val="0"/>
        </w:rPr>
        <w:t>course</w:t>
      </w:r>
      <w:r>
        <w:rPr>
          <w:b/>
          <w:bCs w:val="0"/>
          <w:iCs w:val="0"/>
          <w:lang w:val="uk-UA"/>
        </w:rPr>
        <w:t xml:space="preserve"> </w:t>
      </w:r>
      <w:r>
        <w:rPr>
          <w:b/>
          <w:bCs w:val="0"/>
          <w:iCs w:val="0"/>
        </w:rPr>
        <w:t>in “My profile” tab.</w:t>
      </w:r>
    </w:p>
    <w:p w:rsidR="00ED7407" w:rsidRDefault="00ED7407" w:rsidP="00ED7407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 w:rsidR="003D5195">
        <w:rPr>
          <w:b/>
          <w:bCs w:val="0"/>
          <w:iCs w:val="0"/>
        </w:rPr>
        <w:t>student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>my telephone number</w:t>
      </w:r>
      <w:r>
        <w:rPr>
          <w:b/>
          <w:bCs w:val="0"/>
          <w:iCs w:val="0"/>
          <w:lang w:val="uk-UA"/>
        </w:rPr>
        <w:t xml:space="preserve"> </w:t>
      </w:r>
      <w:r>
        <w:rPr>
          <w:b/>
          <w:bCs w:val="0"/>
          <w:iCs w:val="0"/>
        </w:rPr>
        <w:t>in “My profile” tab.</w:t>
      </w:r>
    </w:p>
    <w:p w:rsidR="00ED7407" w:rsidRPr="002644EF" w:rsidRDefault="00ED7407" w:rsidP="00ED7407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 w:rsidR="003D5195">
        <w:rPr>
          <w:b/>
          <w:bCs w:val="0"/>
          <w:iCs w:val="0"/>
        </w:rPr>
        <w:t>student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>my address in “My profile” tab.</w:t>
      </w:r>
    </w:p>
    <w:p w:rsidR="00ED7407" w:rsidRPr="002644EF" w:rsidRDefault="00ED7407" w:rsidP="00ED7407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 w:rsidR="003D5195">
        <w:rPr>
          <w:b/>
          <w:bCs w:val="0"/>
          <w:iCs w:val="0"/>
        </w:rPr>
        <w:t>student</w:t>
      </w:r>
      <w:r w:rsidRPr="002644EF">
        <w:rPr>
          <w:b/>
          <w:bCs w:val="0"/>
          <w:iCs w:val="0"/>
        </w:rPr>
        <w:t xml:space="preserve">, I should be able to see </w:t>
      </w:r>
      <w:r>
        <w:rPr>
          <w:b/>
          <w:bCs w:val="0"/>
          <w:iCs w:val="0"/>
        </w:rPr>
        <w:t>my email</w:t>
      </w:r>
      <w:r>
        <w:rPr>
          <w:b/>
          <w:bCs w:val="0"/>
          <w:iCs w:val="0"/>
          <w:lang w:val="uk-UA"/>
        </w:rPr>
        <w:t xml:space="preserve"> </w:t>
      </w:r>
      <w:r>
        <w:rPr>
          <w:b/>
          <w:bCs w:val="0"/>
          <w:iCs w:val="0"/>
        </w:rPr>
        <w:t>in “My profile” tab.</w:t>
      </w:r>
    </w:p>
    <w:p w:rsidR="00ED7407" w:rsidRDefault="00ED7407" w:rsidP="00ED7407">
      <w:pPr>
        <w:pStyle w:val="3"/>
        <w:numPr>
          <w:ilvl w:val="2"/>
          <w:numId w:val="12"/>
        </w:numPr>
      </w:pPr>
      <w:bookmarkStart w:id="98" w:name="_Toc432023558"/>
      <w:r>
        <w:t>Open questions</w:t>
      </w:r>
      <w:bookmarkEnd w:id="98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ED7407" w:rsidRPr="00E15BCD" w:rsidTr="005C6A9B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ED7407" w:rsidRPr="00E15BCD" w:rsidTr="005C6A9B">
        <w:tc>
          <w:tcPr>
            <w:tcW w:w="411" w:type="pct"/>
            <w:shd w:val="clear" w:color="auto" w:fill="FFFFFF"/>
          </w:tcPr>
          <w:p w:rsidR="00ED7407" w:rsidRPr="00E15BCD" w:rsidRDefault="00501D68" w:rsidP="00501D68">
            <w:pPr>
              <w:pStyle w:val="af6"/>
              <w:spacing w:line="240" w:lineRule="auto"/>
              <w:ind w:left="360"/>
            </w:pPr>
            <w:r>
              <w:t>1.</w:t>
            </w:r>
          </w:p>
        </w:tc>
        <w:tc>
          <w:tcPr>
            <w:tcW w:w="2041" w:type="pct"/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  <w:r w:rsidRPr="00E15BCD">
              <w:t>Open</w:t>
            </w:r>
          </w:p>
        </w:tc>
      </w:tr>
      <w:tr w:rsidR="00ED7407" w:rsidRPr="00E15BCD" w:rsidTr="005C6A9B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501D68" w:rsidP="00501D68">
            <w:pPr>
              <w:pStyle w:val="af6"/>
              <w:spacing w:line="240" w:lineRule="auto"/>
              <w:ind w:left="360"/>
            </w:pPr>
            <w:r>
              <w:t>2.</w:t>
            </w: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  <w:r w:rsidRPr="00E15BCD">
              <w:t>Closed</w:t>
            </w:r>
          </w:p>
        </w:tc>
      </w:tr>
    </w:tbl>
    <w:p w:rsidR="00ED7407" w:rsidRPr="00F85E5C" w:rsidRDefault="00176461" w:rsidP="00ED7407">
      <w:pPr>
        <w:pStyle w:val="20"/>
        <w:numPr>
          <w:ilvl w:val="1"/>
          <w:numId w:val="12"/>
        </w:numPr>
      </w:pPr>
      <w:bookmarkStart w:id="99" w:name="_Toc432023559"/>
      <w:r>
        <w:t>S</w:t>
      </w:r>
      <w:r w:rsidR="00ED7407">
        <w:t>.03 Edit Profile</w:t>
      </w:r>
      <w:bookmarkEnd w:id="99"/>
    </w:p>
    <w:p w:rsidR="00ED7407" w:rsidRDefault="00ED7407" w:rsidP="00ED7407">
      <w:pPr>
        <w:pStyle w:val="3"/>
        <w:numPr>
          <w:ilvl w:val="2"/>
          <w:numId w:val="12"/>
        </w:numPr>
      </w:pPr>
      <w:bookmarkStart w:id="100" w:name="_Toc432023560"/>
      <w:r>
        <w:t>Status</w:t>
      </w:r>
      <w:bookmarkEnd w:id="100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ED7407" w:rsidRPr="00E15BCD" w:rsidTr="005C6A9B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ED7407" w:rsidRPr="00B94055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B94055">
              <w:rPr>
                <w:b/>
                <w:sz w:val="22"/>
              </w:rPr>
              <w:t>Under preparation</w:t>
            </w:r>
          </w:p>
          <w:p w:rsidR="00ED7407" w:rsidRPr="00B94055" w:rsidRDefault="00ED7407" w:rsidP="005C6A9B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ED7407" w:rsidRPr="00E15BCD" w:rsidRDefault="00ED7407" w:rsidP="005C6A9B">
            <w:pPr>
              <w:spacing w:line="240" w:lineRule="auto"/>
              <w:rPr>
                <w:sz w:val="22"/>
              </w:rPr>
            </w:pPr>
            <w:r w:rsidRPr="00E15BCD">
              <w:rPr>
                <w:sz w:val="22"/>
              </w:rPr>
              <w:t>Approved</w:t>
            </w:r>
          </w:p>
        </w:tc>
      </w:tr>
      <w:tr w:rsidR="00ED7407" w:rsidRPr="00E15BCD" w:rsidTr="005C6A9B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  <w:r w:rsidRPr="00E15BCD">
              <w:t>DD.MM.YYYY</w:t>
            </w:r>
          </w:p>
        </w:tc>
      </w:tr>
    </w:tbl>
    <w:p w:rsidR="00ED7407" w:rsidRDefault="00ED7407" w:rsidP="00ED7407">
      <w:pPr>
        <w:pStyle w:val="3"/>
        <w:numPr>
          <w:ilvl w:val="2"/>
          <w:numId w:val="12"/>
        </w:numPr>
      </w:pPr>
      <w:bookmarkStart w:id="101" w:name="_Toc432023561"/>
      <w:r>
        <w:t>Inputs</w:t>
      </w:r>
      <w:bookmarkEnd w:id="101"/>
    </w:p>
    <w:p w:rsidR="00ED7407" w:rsidRPr="00851FC2" w:rsidRDefault="00F20670" w:rsidP="00ED7407">
      <w:pPr>
        <w:numPr>
          <w:ilvl w:val="0"/>
          <w:numId w:val="25"/>
        </w:numPr>
      </w:pPr>
      <w:r>
        <w:t>Student</w:t>
      </w:r>
      <w:r w:rsidR="00ED7407">
        <w:t xml:space="preserve">’s email, password for changing </w:t>
      </w:r>
      <w:r w:rsidR="00ED7407" w:rsidRPr="009625F4">
        <w:t>authorization</w:t>
      </w:r>
      <w:r w:rsidR="00ED7407">
        <w:t xml:space="preserve"> information. </w:t>
      </w:r>
      <w:r>
        <w:t>Student</w:t>
      </w:r>
      <w:r w:rsidR="00ED7407">
        <w:t>’s telephone number, address for changing profile information.</w:t>
      </w:r>
    </w:p>
    <w:p w:rsidR="00ED7407" w:rsidRDefault="00ED7407" w:rsidP="00ED7407">
      <w:pPr>
        <w:pStyle w:val="3"/>
        <w:numPr>
          <w:ilvl w:val="2"/>
          <w:numId w:val="12"/>
        </w:numPr>
      </w:pPr>
      <w:bookmarkStart w:id="102" w:name="_Toc432023562"/>
      <w:r>
        <w:lastRenderedPageBreak/>
        <w:t>Acceptance Criteria</w:t>
      </w:r>
      <w:bookmarkEnd w:id="102"/>
    </w:p>
    <w:p w:rsidR="00ED7407" w:rsidRDefault="00ED7407" w:rsidP="00ED7407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 w:rsidR="00EA290C">
        <w:rPr>
          <w:b/>
          <w:bCs w:val="0"/>
          <w:iCs w:val="0"/>
        </w:rPr>
        <w:t>student</w:t>
      </w:r>
      <w:r>
        <w:rPr>
          <w:b/>
          <w:bCs w:val="0"/>
          <w:iCs w:val="0"/>
        </w:rPr>
        <w:t>, I should be able to edit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my telephone number</w:t>
      </w:r>
      <w:r>
        <w:rPr>
          <w:b/>
          <w:bCs w:val="0"/>
          <w:iCs w:val="0"/>
          <w:lang w:val="uk-UA"/>
        </w:rPr>
        <w:t xml:space="preserve"> </w:t>
      </w:r>
      <w:r>
        <w:rPr>
          <w:b/>
          <w:bCs w:val="0"/>
          <w:iCs w:val="0"/>
        </w:rPr>
        <w:t>in “Edit profile” tab.</w:t>
      </w:r>
    </w:p>
    <w:p w:rsidR="00ED7407" w:rsidRDefault="00ED7407" w:rsidP="00ED7407">
      <w:pPr>
        <w:pStyle w:val="4"/>
        <w:numPr>
          <w:ilvl w:val="3"/>
          <w:numId w:val="12"/>
        </w:numPr>
        <w:rPr>
          <w:b/>
          <w:bCs w:val="0"/>
        </w:rPr>
      </w:pPr>
      <w:r w:rsidRPr="002644EF">
        <w:rPr>
          <w:b/>
          <w:bCs w:val="0"/>
          <w:iCs w:val="0"/>
        </w:rPr>
        <w:t xml:space="preserve">As a </w:t>
      </w:r>
      <w:r w:rsidR="00EA290C">
        <w:rPr>
          <w:b/>
          <w:bCs w:val="0"/>
          <w:iCs w:val="0"/>
        </w:rPr>
        <w:t>student</w:t>
      </w:r>
      <w:r w:rsidRPr="009B4CA0">
        <w:rPr>
          <w:b/>
          <w:bCs w:val="0"/>
        </w:rPr>
        <w:t xml:space="preserve">, I should be able to </w:t>
      </w:r>
      <w:r>
        <w:rPr>
          <w:b/>
          <w:bCs w:val="0"/>
        </w:rPr>
        <w:t>edit</w:t>
      </w:r>
      <w:r w:rsidRPr="009B4CA0">
        <w:rPr>
          <w:b/>
          <w:bCs w:val="0"/>
        </w:rPr>
        <w:t xml:space="preserve"> my </w:t>
      </w:r>
      <w:r>
        <w:rPr>
          <w:b/>
          <w:bCs w:val="0"/>
        </w:rPr>
        <w:t>address</w:t>
      </w:r>
      <w:r w:rsidRPr="009B4CA0">
        <w:rPr>
          <w:b/>
          <w:bCs w:val="0"/>
          <w:lang w:val="uk-UA"/>
        </w:rPr>
        <w:t xml:space="preserve"> </w:t>
      </w:r>
      <w:r w:rsidRPr="009B4CA0">
        <w:rPr>
          <w:b/>
          <w:bCs w:val="0"/>
        </w:rPr>
        <w:t>in “</w:t>
      </w:r>
      <w:r>
        <w:rPr>
          <w:b/>
          <w:bCs w:val="0"/>
        </w:rPr>
        <w:t>Edit</w:t>
      </w:r>
      <w:r w:rsidRPr="009B4CA0">
        <w:rPr>
          <w:b/>
          <w:bCs w:val="0"/>
        </w:rPr>
        <w:t xml:space="preserve"> profile” tab.</w:t>
      </w:r>
    </w:p>
    <w:p w:rsidR="00ED7407" w:rsidRDefault="00ED7407" w:rsidP="00ED7407">
      <w:pPr>
        <w:pStyle w:val="4"/>
        <w:numPr>
          <w:ilvl w:val="3"/>
          <w:numId w:val="12"/>
        </w:numPr>
        <w:rPr>
          <w:b/>
          <w:bCs w:val="0"/>
        </w:rPr>
      </w:pPr>
      <w:r w:rsidRPr="002644EF">
        <w:rPr>
          <w:b/>
          <w:bCs w:val="0"/>
          <w:iCs w:val="0"/>
        </w:rPr>
        <w:t xml:space="preserve">As a </w:t>
      </w:r>
      <w:r w:rsidR="00EA290C">
        <w:rPr>
          <w:b/>
          <w:bCs w:val="0"/>
          <w:iCs w:val="0"/>
        </w:rPr>
        <w:t>student</w:t>
      </w:r>
      <w:r w:rsidRPr="009B4CA0">
        <w:rPr>
          <w:b/>
          <w:bCs w:val="0"/>
        </w:rPr>
        <w:t xml:space="preserve">, I should be able to </w:t>
      </w:r>
      <w:r>
        <w:rPr>
          <w:b/>
          <w:bCs w:val="0"/>
        </w:rPr>
        <w:t>edit</w:t>
      </w:r>
      <w:r w:rsidRPr="009B4CA0">
        <w:rPr>
          <w:b/>
          <w:bCs w:val="0"/>
        </w:rPr>
        <w:t xml:space="preserve"> my email</w:t>
      </w:r>
      <w:r w:rsidRPr="009B4CA0">
        <w:rPr>
          <w:b/>
          <w:bCs w:val="0"/>
          <w:lang w:val="uk-UA"/>
        </w:rPr>
        <w:t xml:space="preserve"> </w:t>
      </w:r>
      <w:r w:rsidRPr="009B4CA0">
        <w:rPr>
          <w:b/>
          <w:bCs w:val="0"/>
        </w:rPr>
        <w:t>in “</w:t>
      </w:r>
      <w:r>
        <w:rPr>
          <w:b/>
          <w:bCs w:val="0"/>
        </w:rPr>
        <w:t>Edit</w:t>
      </w:r>
      <w:r w:rsidRPr="009B4CA0">
        <w:rPr>
          <w:b/>
          <w:bCs w:val="0"/>
        </w:rPr>
        <w:t xml:space="preserve"> profile” tab.</w:t>
      </w:r>
    </w:p>
    <w:p w:rsidR="00ED7407" w:rsidRPr="009B4CA0" w:rsidRDefault="00ED7407" w:rsidP="00ED7407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 w:rsidR="00EA290C">
        <w:rPr>
          <w:b/>
          <w:bCs w:val="0"/>
          <w:iCs w:val="0"/>
        </w:rPr>
        <w:t>student</w:t>
      </w:r>
      <w:r>
        <w:rPr>
          <w:b/>
          <w:bCs w:val="0"/>
          <w:iCs w:val="0"/>
        </w:rPr>
        <w:t>, I should be able to edit</w:t>
      </w:r>
      <w:r w:rsidRPr="002644EF">
        <w:rPr>
          <w:b/>
          <w:bCs w:val="0"/>
          <w:iCs w:val="0"/>
        </w:rPr>
        <w:t xml:space="preserve"> </w:t>
      </w:r>
      <w:r>
        <w:rPr>
          <w:b/>
          <w:bCs w:val="0"/>
          <w:iCs w:val="0"/>
        </w:rPr>
        <w:t>my password in “Edit profile” tab.</w:t>
      </w:r>
    </w:p>
    <w:p w:rsidR="00ED7407" w:rsidRDefault="00ED7407" w:rsidP="00ED7407">
      <w:pPr>
        <w:pStyle w:val="3"/>
        <w:numPr>
          <w:ilvl w:val="2"/>
          <w:numId w:val="12"/>
        </w:numPr>
      </w:pPr>
      <w:bookmarkStart w:id="103" w:name="_Toc432023563"/>
      <w:r>
        <w:t>Open questions</w:t>
      </w:r>
      <w:bookmarkEnd w:id="103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ED7407" w:rsidRPr="00E15BCD" w:rsidTr="005C6A9B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ED7407" w:rsidRPr="00E15BCD" w:rsidTr="005C6A9B">
        <w:tc>
          <w:tcPr>
            <w:tcW w:w="411" w:type="pct"/>
            <w:shd w:val="clear" w:color="auto" w:fill="FFFFFF"/>
          </w:tcPr>
          <w:p w:rsidR="00ED7407" w:rsidRPr="00E15BCD" w:rsidRDefault="00501D68" w:rsidP="00501D68">
            <w:pPr>
              <w:pStyle w:val="af6"/>
              <w:spacing w:line="240" w:lineRule="auto"/>
              <w:ind w:left="360"/>
            </w:pPr>
            <w:r>
              <w:t>1.</w:t>
            </w:r>
          </w:p>
        </w:tc>
        <w:tc>
          <w:tcPr>
            <w:tcW w:w="2041" w:type="pct"/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  <w:r w:rsidRPr="00E15BCD">
              <w:t>Open</w:t>
            </w:r>
          </w:p>
        </w:tc>
      </w:tr>
      <w:tr w:rsidR="00ED7407" w:rsidRPr="00E15BCD" w:rsidTr="005C6A9B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501D68" w:rsidP="00501D68">
            <w:pPr>
              <w:pStyle w:val="af6"/>
              <w:spacing w:line="240" w:lineRule="auto"/>
              <w:ind w:left="360"/>
            </w:pPr>
            <w:r>
              <w:t>2.</w:t>
            </w:r>
            <w:bookmarkStart w:id="104" w:name="_GoBack"/>
            <w:bookmarkEnd w:id="104"/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  <w:r w:rsidRPr="00E15BCD">
              <w:t>Closed</w:t>
            </w:r>
          </w:p>
        </w:tc>
      </w:tr>
    </w:tbl>
    <w:p w:rsidR="00ED7407" w:rsidRDefault="00B55344" w:rsidP="00ED7407">
      <w:pPr>
        <w:pStyle w:val="20"/>
        <w:numPr>
          <w:ilvl w:val="1"/>
          <w:numId w:val="12"/>
        </w:numPr>
      </w:pPr>
      <w:bookmarkStart w:id="105" w:name="_Toc432023564"/>
      <w:r>
        <w:t>S</w:t>
      </w:r>
      <w:r w:rsidR="00ED7407">
        <w:t>.04 Log Off</w:t>
      </w:r>
      <w:bookmarkEnd w:id="105"/>
    </w:p>
    <w:p w:rsidR="00ED7407" w:rsidRDefault="00ED7407" w:rsidP="00ED7407">
      <w:pPr>
        <w:pStyle w:val="3"/>
        <w:numPr>
          <w:ilvl w:val="2"/>
          <w:numId w:val="12"/>
        </w:numPr>
      </w:pPr>
      <w:bookmarkStart w:id="106" w:name="_Toc432023565"/>
      <w:r>
        <w:t>Status</w:t>
      </w:r>
      <w:bookmarkEnd w:id="106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4731"/>
        <w:gridCol w:w="4745"/>
      </w:tblGrid>
      <w:tr w:rsidR="00ED7407" w:rsidRPr="00E15BCD" w:rsidTr="005C6A9B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ED7407" w:rsidRPr="009625F4" w:rsidRDefault="00ED7407" w:rsidP="005C6A9B">
            <w:pPr>
              <w:spacing w:line="240" w:lineRule="auto"/>
              <w:rPr>
                <w:sz w:val="22"/>
              </w:rPr>
            </w:pPr>
            <w:r w:rsidRPr="009625F4">
              <w:rPr>
                <w:sz w:val="22"/>
              </w:rPr>
              <w:t>Under preparation</w:t>
            </w:r>
          </w:p>
          <w:p w:rsidR="00ED7407" w:rsidRPr="00B94055" w:rsidRDefault="00ED7407" w:rsidP="005C6A9B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ED7407" w:rsidRPr="009625F4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9625F4">
              <w:rPr>
                <w:b/>
                <w:sz w:val="22"/>
              </w:rPr>
              <w:t>Approved</w:t>
            </w:r>
          </w:p>
        </w:tc>
      </w:tr>
      <w:tr w:rsidR="00ED7407" w:rsidRPr="00E15BCD" w:rsidTr="005C6A9B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  <w:r w:rsidRPr="00E15BCD">
              <w:t>DD.MM.YYYY</w:t>
            </w:r>
          </w:p>
        </w:tc>
      </w:tr>
    </w:tbl>
    <w:p w:rsidR="00ED7407" w:rsidRDefault="00ED7407" w:rsidP="00ED7407">
      <w:pPr>
        <w:pStyle w:val="3"/>
        <w:numPr>
          <w:ilvl w:val="2"/>
          <w:numId w:val="12"/>
        </w:numPr>
      </w:pPr>
      <w:bookmarkStart w:id="107" w:name="_Toc432023566"/>
      <w:r>
        <w:t>Inputs</w:t>
      </w:r>
      <w:bookmarkEnd w:id="107"/>
    </w:p>
    <w:p w:rsidR="00ED7407" w:rsidRPr="00851FC2" w:rsidRDefault="00ED7407" w:rsidP="00ED7407">
      <w:pPr>
        <w:numPr>
          <w:ilvl w:val="0"/>
          <w:numId w:val="25"/>
        </w:numPr>
      </w:pPr>
      <w:r>
        <w:t>None.</w:t>
      </w:r>
    </w:p>
    <w:p w:rsidR="00ED7407" w:rsidRDefault="00ED7407" w:rsidP="00ED7407">
      <w:pPr>
        <w:pStyle w:val="3"/>
        <w:numPr>
          <w:ilvl w:val="2"/>
          <w:numId w:val="12"/>
        </w:numPr>
      </w:pPr>
      <w:bookmarkStart w:id="108" w:name="_Toc432023567"/>
      <w:r>
        <w:t>Acceptance Criteria</w:t>
      </w:r>
      <w:bookmarkEnd w:id="108"/>
    </w:p>
    <w:p w:rsidR="00ED7407" w:rsidRPr="002644EF" w:rsidRDefault="00ED7407" w:rsidP="00ED7407">
      <w:pPr>
        <w:pStyle w:val="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</w:t>
      </w:r>
      <w:r>
        <w:rPr>
          <w:b/>
          <w:bCs w:val="0"/>
          <w:iCs w:val="0"/>
        </w:rPr>
        <w:t>teacher</w:t>
      </w:r>
      <w:r w:rsidRPr="002644EF">
        <w:rPr>
          <w:b/>
          <w:bCs w:val="0"/>
          <w:iCs w:val="0"/>
        </w:rPr>
        <w:t xml:space="preserve">, I should be able to </w:t>
      </w:r>
      <w:r>
        <w:rPr>
          <w:b/>
          <w:bCs w:val="0"/>
          <w:iCs w:val="0"/>
        </w:rPr>
        <w:t>log off system</w:t>
      </w:r>
      <w:r w:rsidRPr="002644EF">
        <w:rPr>
          <w:b/>
          <w:bCs w:val="0"/>
          <w:iCs w:val="0"/>
        </w:rPr>
        <w:t xml:space="preserve">, </w:t>
      </w:r>
      <w:r>
        <w:rPr>
          <w:b/>
          <w:bCs w:val="0"/>
          <w:iCs w:val="0"/>
        </w:rPr>
        <w:t>using “Log off” button</w:t>
      </w:r>
      <w:r w:rsidRPr="002644EF">
        <w:rPr>
          <w:b/>
          <w:bCs w:val="0"/>
          <w:iCs w:val="0"/>
        </w:rPr>
        <w:t>.</w:t>
      </w:r>
    </w:p>
    <w:p w:rsidR="00ED7407" w:rsidRDefault="00ED7407" w:rsidP="00ED7407">
      <w:pPr>
        <w:pStyle w:val="3"/>
        <w:numPr>
          <w:ilvl w:val="2"/>
          <w:numId w:val="12"/>
        </w:numPr>
      </w:pPr>
      <w:bookmarkStart w:id="109" w:name="_Toc432023568"/>
      <w:r>
        <w:t>Open questions</w:t>
      </w:r>
      <w:bookmarkEnd w:id="109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 w:firstRow="1" w:lastRow="0" w:firstColumn="1" w:lastColumn="0" w:noHBand="0" w:noVBand="0"/>
      </w:tblPr>
      <w:tblGrid>
        <w:gridCol w:w="779"/>
        <w:gridCol w:w="3868"/>
        <w:gridCol w:w="3423"/>
        <w:gridCol w:w="1406"/>
      </w:tblGrid>
      <w:tr w:rsidR="00ED7407" w:rsidRPr="00E15BCD" w:rsidTr="005C6A9B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ED7407" w:rsidRPr="00E15BCD" w:rsidRDefault="00ED7407" w:rsidP="005C6A9B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ED7407" w:rsidRPr="00E15BCD" w:rsidTr="005C6A9B">
        <w:tc>
          <w:tcPr>
            <w:tcW w:w="411" w:type="pct"/>
            <w:shd w:val="clear" w:color="auto" w:fill="FFFFFF"/>
          </w:tcPr>
          <w:p w:rsidR="00ED7407" w:rsidRPr="00E15BCD" w:rsidRDefault="00ED7407" w:rsidP="005C6A9B">
            <w:pPr>
              <w:pStyle w:val="af6"/>
              <w:spacing w:line="240" w:lineRule="auto"/>
              <w:ind w:left="0"/>
            </w:pPr>
            <w:r>
              <w:t xml:space="preserve">      1.</w:t>
            </w:r>
          </w:p>
        </w:tc>
        <w:tc>
          <w:tcPr>
            <w:tcW w:w="2041" w:type="pct"/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  <w:r w:rsidRPr="00E15BCD">
              <w:t>Open</w:t>
            </w:r>
          </w:p>
        </w:tc>
      </w:tr>
      <w:tr w:rsidR="00ED7407" w:rsidRPr="00E15BCD" w:rsidTr="005C6A9B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ED7407" w:rsidP="005C6A9B">
            <w:pPr>
              <w:pStyle w:val="af6"/>
              <w:spacing w:line="240" w:lineRule="auto"/>
              <w:ind w:left="360"/>
            </w:pPr>
            <w:r>
              <w:t>2.</w:t>
            </w: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ED7407" w:rsidRPr="00E15BCD" w:rsidRDefault="00ED7407" w:rsidP="005C6A9B">
            <w:pPr>
              <w:spacing w:line="240" w:lineRule="auto"/>
            </w:pPr>
            <w:r w:rsidRPr="00E15BCD">
              <w:t>Closed</w:t>
            </w:r>
          </w:p>
        </w:tc>
      </w:tr>
    </w:tbl>
    <w:p w:rsidR="00A20223" w:rsidRDefault="00A20223" w:rsidP="003F1277"/>
    <w:sectPr w:rsidR="00A20223" w:rsidSect="0052525E">
      <w:headerReference w:type="default" r:id="rId11"/>
      <w:footerReference w:type="default" r:id="rId12"/>
      <w:pgSz w:w="12240" w:h="15840" w:code="1"/>
      <w:pgMar w:top="450" w:right="1440" w:bottom="1440" w:left="144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154" w:rsidRPr="00475470" w:rsidRDefault="00190154" w:rsidP="00661EE8">
      <w:pPr>
        <w:spacing w:line="240" w:lineRule="auto"/>
        <w:rPr>
          <w:sz w:val="24"/>
        </w:rPr>
      </w:pPr>
      <w:r>
        <w:separator/>
      </w:r>
    </w:p>
  </w:endnote>
  <w:endnote w:type="continuationSeparator" w:id="0">
    <w:p w:rsidR="00190154" w:rsidRPr="00475470" w:rsidRDefault="00190154" w:rsidP="00661EE8">
      <w:pPr>
        <w:spacing w:line="240" w:lineRule="auto"/>
        <w:rPr>
          <w:sz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A6E" w:rsidRDefault="001D0A6E" w:rsidP="002860A5">
    <w:pPr>
      <w:pStyle w:val="af0"/>
      <w:jc w:val="center"/>
    </w:pPr>
    <w:r>
      <w:t>Version Number 0.1.0</w:t>
    </w:r>
    <w:r>
      <w:tab/>
    </w:r>
    <w:r w:rsidRPr="00B61945">
      <w:t>© 201</w:t>
    </w:r>
    <w:r>
      <w:t>5</w:t>
    </w:r>
    <w:r w:rsidRPr="00B61945">
      <w:t xml:space="preserve"> </w:t>
    </w:r>
    <w:r>
      <w:t>TG Group</w:t>
    </w:r>
    <w:r>
      <w:tab/>
    </w:r>
    <w:r>
      <w:tab/>
    </w:r>
    <w:r w:rsidR="00E30C49">
      <w:fldChar w:fldCharType="begin"/>
    </w:r>
    <w:r w:rsidR="00E30C49">
      <w:instrText xml:space="preserve"> PAGE   \* MERGEFORMAT </w:instrText>
    </w:r>
    <w:r w:rsidR="00E30C49">
      <w:fldChar w:fldCharType="separate"/>
    </w:r>
    <w:r w:rsidR="00501D68">
      <w:rPr>
        <w:noProof/>
      </w:rPr>
      <w:t>17</w:t>
    </w:r>
    <w:r w:rsidR="00E30C4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154" w:rsidRPr="00475470" w:rsidRDefault="00190154" w:rsidP="00661EE8">
      <w:pPr>
        <w:spacing w:line="240" w:lineRule="auto"/>
        <w:rPr>
          <w:sz w:val="24"/>
        </w:rPr>
      </w:pPr>
      <w:r>
        <w:separator/>
      </w:r>
    </w:p>
  </w:footnote>
  <w:footnote w:type="continuationSeparator" w:id="0">
    <w:p w:rsidR="00190154" w:rsidRPr="00475470" w:rsidRDefault="00190154" w:rsidP="00661EE8">
      <w:pPr>
        <w:spacing w:line="240" w:lineRule="auto"/>
        <w:rPr>
          <w:sz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6678"/>
      <w:gridCol w:w="2898"/>
    </w:tblGrid>
    <w:tr w:rsidR="001D0A6E" w:rsidRPr="00E15BCD" w:rsidTr="0052525E">
      <w:tc>
        <w:tcPr>
          <w:tcW w:w="6678" w:type="dxa"/>
          <w:tcBorders>
            <w:bottom w:val="single" w:sz="4" w:space="0" w:color="auto"/>
          </w:tcBorders>
        </w:tcPr>
        <w:p w:rsidR="001D0A6E" w:rsidRDefault="001D0A6E" w:rsidP="007735BD">
          <w:pPr>
            <w:pStyle w:val="ae"/>
          </w:pPr>
        </w:p>
        <w:p w:rsidR="001D0A6E" w:rsidRPr="008A6352" w:rsidRDefault="001D0A6E" w:rsidP="008A6352">
          <w:r>
            <w:t>Functional Requirements Specification</w:t>
          </w:r>
        </w:p>
      </w:tc>
      <w:tc>
        <w:tcPr>
          <w:tcW w:w="2898" w:type="dxa"/>
          <w:tcBorders>
            <w:bottom w:val="single" w:sz="4" w:space="0" w:color="auto"/>
          </w:tcBorders>
        </w:tcPr>
        <w:p w:rsidR="001D0A6E" w:rsidRPr="008A6352" w:rsidRDefault="008B6AE3" w:rsidP="0052525E">
          <w:pPr>
            <w:pStyle w:val="ae"/>
            <w:jc w:val="righ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2.6pt;height:31.25pt">
                <v:imagedata r:id="rId1" o:title=""/>
              </v:shape>
            </w:pict>
          </w:r>
        </w:p>
      </w:tc>
    </w:tr>
  </w:tbl>
  <w:p w:rsidR="001D0A6E" w:rsidRPr="00AE071A" w:rsidRDefault="001D0A6E" w:rsidP="007735BD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72409978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>
    <w:nsid w:val="FFFFFF82"/>
    <w:multiLevelType w:val="singleLevel"/>
    <w:tmpl w:val="F01028D2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1180ADA4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32A41316"/>
    <w:lvl w:ilvl="0">
      <w:start w:val="1"/>
      <w:numFmt w:val="decimal"/>
      <w:pStyle w:val="30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FFFFFF89"/>
    <w:multiLevelType w:val="singleLevel"/>
    <w:tmpl w:val="C3AE8A3C"/>
    <w:lvl w:ilvl="0">
      <w:start w:val="1"/>
      <w:numFmt w:val="bullet"/>
      <w:pStyle w:val="9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85E2266"/>
    <w:multiLevelType w:val="multilevel"/>
    <w:tmpl w:val="FF4CBC3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>
    <w:nsid w:val="0E365943"/>
    <w:multiLevelType w:val="hybridMultilevel"/>
    <w:tmpl w:val="6FE405A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C06D14"/>
    <w:multiLevelType w:val="hybridMultilevel"/>
    <w:tmpl w:val="251AD0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30E3C27"/>
    <w:multiLevelType w:val="multilevel"/>
    <w:tmpl w:val="E7B817EE"/>
    <w:styleLink w:val="Multilevellist-numbered"/>
    <w:lvl w:ilvl="0">
      <w:start w:val="1"/>
      <w:numFmt w:val="decimal"/>
      <w:lvlText w:val="%1."/>
      <w:lvlJc w:val="left"/>
      <w:pPr>
        <w:ind w:left="576" w:hanging="216"/>
      </w:pPr>
      <w:rPr>
        <w:rFonts w:cs="Times New Roman" w:hint="default"/>
        <w:color w:val="365F91"/>
      </w:rPr>
    </w:lvl>
    <w:lvl w:ilvl="1">
      <w:start w:val="1"/>
      <w:numFmt w:val="decimal"/>
      <w:lvlText w:val="%1.%2."/>
      <w:lvlJc w:val="left"/>
      <w:pPr>
        <w:ind w:left="1008" w:hanging="432"/>
      </w:pPr>
      <w:rPr>
        <w:rFonts w:cs="Times New Roman" w:hint="default"/>
        <w:color w:val="365F91"/>
      </w:rPr>
    </w:lvl>
    <w:lvl w:ilvl="2">
      <w:start w:val="1"/>
      <w:numFmt w:val="decimal"/>
      <w:lvlText w:val="%1.%2.%3."/>
      <w:lvlJc w:val="left"/>
      <w:pPr>
        <w:ind w:left="1584" w:hanging="576"/>
      </w:pPr>
      <w:rPr>
        <w:rFonts w:cs="Times New Roman" w:hint="default"/>
        <w:color w:val="365F9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9">
    <w:nsid w:val="13585460"/>
    <w:multiLevelType w:val="hybridMultilevel"/>
    <w:tmpl w:val="7DAA651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4A0228"/>
    <w:multiLevelType w:val="hybridMultilevel"/>
    <w:tmpl w:val="E33E4C8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FAE0233"/>
    <w:multiLevelType w:val="hybridMultilevel"/>
    <w:tmpl w:val="86E48250"/>
    <w:lvl w:ilvl="0" w:tplc="32BA5D80">
      <w:start w:val="1"/>
      <w:numFmt w:val="decimal"/>
      <w:suff w:val="nothing"/>
      <w:lvlText w:val="%1"/>
      <w:lvlJc w:val="left"/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6110739"/>
    <w:multiLevelType w:val="hybridMultilevel"/>
    <w:tmpl w:val="788C07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>
    <w:nsid w:val="265B2CA5"/>
    <w:multiLevelType w:val="hybridMultilevel"/>
    <w:tmpl w:val="5B3C98B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29FD1A45"/>
    <w:multiLevelType w:val="hybridMultilevel"/>
    <w:tmpl w:val="0DDAC0D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5271B0"/>
    <w:multiLevelType w:val="multilevel"/>
    <w:tmpl w:val="36D60B54"/>
    <w:lvl w:ilvl="0">
      <w:start w:val="1"/>
      <w:numFmt w:val="bullet"/>
      <w:pStyle w:val="BulletIndent"/>
      <w:lvlText w:val=""/>
      <w:lvlJc w:val="left"/>
      <w:pPr>
        <w:ind w:left="720" w:hanging="360"/>
      </w:pPr>
      <w:rPr>
        <w:rFonts w:ascii="Wingdings" w:hAnsi="Wingdings" w:hint="default"/>
        <w:color w:val="365F91"/>
      </w:rPr>
    </w:lvl>
    <w:lvl w:ilvl="1">
      <w:start w:val="1"/>
      <w:numFmt w:val="bullet"/>
      <w:lvlText w:val="­"/>
      <w:lvlJc w:val="left"/>
      <w:pPr>
        <w:ind w:left="1008" w:hanging="288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­"/>
      <w:lvlJc w:val="left"/>
      <w:pPr>
        <w:ind w:left="1296" w:hanging="288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365F91"/>
      </w:rPr>
    </w:lvl>
    <w:lvl w:ilvl="4">
      <w:start w:val="1"/>
      <w:numFmt w:val="bullet"/>
      <w:lvlText w:val="­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­"/>
      <w:lvlJc w:val="left"/>
      <w:pPr>
        <w:ind w:left="4320" w:hanging="360"/>
      </w:pPr>
      <w:rPr>
        <w:rFonts w:ascii="Courier New" w:hAnsi="Courier New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4803C1"/>
    <w:multiLevelType w:val="hybridMultilevel"/>
    <w:tmpl w:val="554221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7">
    <w:nsid w:val="4CC860D1"/>
    <w:multiLevelType w:val="multilevel"/>
    <w:tmpl w:val="EC4CB2C0"/>
    <w:styleLink w:val="Multilevellist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/>
      </w:rPr>
    </w:lvl>
    <w:lvl w:ilvl="1">
      <w:start w:val="1"/>
      <w:numFmt w:val="bullet"/>
      <w:lvlText w:val=""/>
      <w:lvlJc w:val="left"/>
      <w:pPr>
        <w:ind w:left="1008" w:hanging="288"/>
      </w:pPr>
      <w:rPr>
        <w:rFonts w:ascii="Wingdings" w:hAnsi="Wingdings" w:hint="default"/>
        <w:color w:val="365F91"/>
      </w:rPr>
    </w:lvl>
    <w:lvl w:ilvl="2">
      <w:start w:val="1"/>
      <w:numFmt w:val="bullet"/>
      <w:lvlText w:val="­"/>
      <w:lvlJc w:val="left"/>
      <w:pPr>
        <w:ind w:left="1296" w:hanging="288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365F91"/>
      </w:rPr>
    </w:lvl>
    <w:lvl w:ilvl="4">
      <w:start w:val="1"/>
      <w:numFmt w:val="bullet"/>
      <w:lvlText w:val="­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­"/>
      <w:lvlJc w:val="left"/>
      <w:pPr>
        <w:ind w:left="4320" w:hanging="360"/>
      </w:pPr>
      <w:rPr>
        <w:rFonts w:ascii="Courier New" w:hAnsi="Courier New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37648D"/>
    <w:multiLevelType w:val="hybridMultilevel"/>
    <w:tmpl w:val="6D4450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9">
    <w:nsid w:val="5CFE478A"/>
    <w:multiLevelType w:val="hybridMultilevel"/>
    <w:tmpl w:val="5CF226D4"/>
    <w:lvl w:ilvl="0" w:tplc="DBDE94FA">
      <w:start w:val="1"/>
      <w:numFmt w:val="decimal"/>
      <w:pStyle w:val="4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2DE2D8D"/>
    <w:multiLevelType w:val="hybridMultilevel"/>
    <w:tmpl w:val="EFF8980C"/>
    <w:lvl w:ilvl="0" w:tplc="7AEC3594">
      <w:start w:val="1"/>
      <w:numFmt w:val="decimal"/>
      <w:pStyle w:val="a0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6ECE15C3"/>
    <w:multiLevelType w:val="hybridMultilevel"/>
    <w:tmpl w:val="86E48250"/>
    <w:lvl w:ilvl="0" w:tplc="C6E4AE16">
      <w:start w:val="1"/>
      <w:numFmt w:val="decimal"/>
      <w:suff w:val="nothing"/>
      <w:lvlText w:val="%1"/>
      <w:lvlJc w:val="left"/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75A7636B"/>
    <w:multiLevelType w:val="hybridMultilevel"/>
    <w:tmpl w:val="E4FA082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3"/>
  </w:num>
  <w:num w:numId="10">
    <w:abstractNumId w:val="1"/>
  </w:num>
  <w:num w:numId="11">
    <w:abstractNumId w:val="20"/>
  </w:num>
  <w:num w:numId="12">
    <w:abstractNumId w:val="5"/>
  </w:num>
  <w:num w:numId="13">
    <w:abstractNumId w:val="17"/>
  </w:num>
  <w:num w:numId="14">
    <w:abstractNumId w:val="8"/>
  </w:num>
  <w:num w:numId="15">
    <w:abstractNumId w:val="15"/>
  </w:num>
  <w:num w:numId="16">
    <w:abstractNumId w:val="11"/>
  </w:num>
  <w:num w:numId="17">
    <w:abstractNumId w:val="21"/>
  </w:num>
  <w:num w:numId="18">
    <w:abstractNumId w:val="22"/>
  </w:num>
  <w:num w:numId="19">
    <w:abstractNumId w:val="19"/>
  </w:num>
  <w:num w:numId="20">
    <w:abstractNumId w:val="13"/>
  </w:num>
  <w:num w:numId="21">
    <w:abstractNumId w:val="10"/>
  </w:num>
  <w:num w:numId="22">
    <w:abstractNumId w:val="7"/>
  </w:num>
  <w:num w:numId="23">
    <w:abstractNumId w:val="12"/>
  </w:num>
  <w:num w:numId="24">
    <w:abstractNumId w:val="18"/>
  </w:num>
  <w:num w:numId="25">
    <w:abstractNumId w:val="9"/>
  </w:num>
  <w:num w:numId="26">
    <w:abstractNumId w:val="6"/>
  </w:num>
  <w:num w:numId="27">
    <w:abstractNumId w:val="14"/>
  </w:num>
  <w:num w:numId="28">
    <w:abstractNumId w:val="1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attachedTemplate r:id="rId1"/>
  <w:doNotTrackMoves/>
  <w:defaultTabStop w:val="432"/>
  <w:hyphenationZone w:val="425"/>
  <w:drawingGridHorizontalSpacing w:val="110"/>
  <w:displayHorizont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08F1"/>
    <w:rsid w:val="00000440"/>
    <w:rsid w:val="00000D50"/>
    <w:rsid w:val="00003445"/>
    <w:rsid w:val="00012FCB"/>
    <w:rsid w:val="00014949"/>
    <w:rsid w:val="00016AF6"/>
    <w:rsid w:val="00023054"/>
    <w:rsid w:val="000249BC"/>
    <w:rsid w:val="000278C5"/>
    <w:rsid w:val="00030C22"/>
    <w:rsid w:val="00030DD5"/>
    <w:rsid w:val="00031D1E"/>
    <w:rsid w:val="00032B52"/>
    <w:rsid w:val="000352B6"/>
    <w:rsid w:val="000374E0"/>
    <w:rsid w:val="00043149"/>
    <w:rsid w:val="000441BE"/>
    <w:rsid w:val="00044929"/>
    <w:rsid w:val="00052F14"/>
    <w:rsid w:val="000546AC"/>
    <w:rsid w:val="000559A8"/>
    <w:rsid w:val="00056FE6"/>
    <w:rsid w:val="0006123C"/>
    <w:rsid w:val="00061326"/>
    <w:rsid w:val="00061645"/>
    <w:rsid w:val="00062F34"/>
    <w:rsid w:val="000636B8"/>
    <w:rsid w:val="00067149"/>
    <w:rsid w:val="000679BE"/>
    <w:rsid w:val="000717EC"/>
    <w:rsid w:val="00080881"/>
    <w:rsid w:val="000812E6"/>
    <w:rsid w:val="00084C18"/>
    <w:rsid w:val="000862B2"/>
    <w:rsid w:val="00087499"/>
    <w:rsid w:val="00091DDF"/>
    <w:rsid w:val="00091ECE"/>
    <w:rsid w:val="0009216B"/>
    <w:rsid w:val="00094EEB"/>
    <w:rsid w:val="000A1281"/>
    <w:rsid w:val="000A17C7"/>
    <w:rsid w:val="000A3787"/>
    <w:rsid w:val="000B0D7D"/>
    <w:rsid w:val="000B129C"/>
    <w:rsid w:val="000B2BC7"/>
    <w:rsid w:val="000B32EF"/>
    <w:rsid w:val="000B67DE"/>
    <w:rsid w:val="000C568E"/>
    <w:rsid w:val="000C57F4"/>
    <w:rsid w:val="000D09D7"/>
    <w:rsid w:val="000D178C"/>
    <w:rsid w:val="000D3335"/>
    <w:rsid w:val="000E1B5D"/>
    <w:rsid w:val="000E2581"/>
    <w:rsid w:val="000E376C"/>
    <w:rsid w:val="000E4799"/>
    <w:rsid w:val="000E62F3"/>
    <w:rsid w:val="000F02DF"/>
    <w:rsid w:val="000F05F0"/>
    <w:rsid w:val="000F542C"/>
    <w:rsid w:val="000F6270"/>
    <w:rsid w:val="00101C91"/>
    <w:rsid w:val="00102022"/>
    <w:rsid w:val="00104FD0"/>
    <w:rsid w:val="00113CF8"/>
    <w:rsid w:val="0012258F"/>
    <w:rsid w:val="00123CD8"/>
    <w:rsid w:val="0012504B"/>
    <w:rsid w:val="00127466"/>
    <w:rsid w:val="00130D18"/>
    <w:rsid w:val="001516DF"/>
    <w:rsid w:val="00154FE2"/>
    <w:rsid w:val="00155403"/>
    <w:rsid w:val="00155445"/>
    <w:rsid w:val="00162B46"/>
    <w:rsid w:val="00165C86"/>
    <w:rsid w:val="00166A4B"/>
    <w:rsid w:val="00166BD6"/>
    <w:rsid w:val="0016715C"/>
    <w:rsid w:val="00176461"/>
    <w:rsid w:val="0018187D"/>
    <w:rsid w:val="00183318"/>
    <w:rsid w:val="0018386A"/>
    <w:rsid w:val="00184976"/>
    <w:rsid w:val="00184F91"/>
    <w:rsid w:val="00186E2E"/>
    <w:rsid w:val="00187FDC"/>
    <w:rsid w:val="00190154"/>
    <w:rsid w:val="00191158"/>
    <w:rsid w:val="00193C93"/>
    <w:rsid w:val="00197455"/>
    <w:rsid w:val="001A3045"/>
    <w:rsid w:val="001A332E"/>
    <w:rsid w:val="001A3B44"/>
    <w:rsid w:val="001B04D7"/>
    <w:rsid w:val="001B5905"/>
    <w:rsid w:val="001B6064"/>
    <w:rsid w:val="001B71B3"/>
    <w:rsid w:val="001C3801"/>
    <w:rsid w:val="001C65F4"/>
    <w:rsid w:val="001C68EF"/>
    <w:rsid w:val="001C712E"/>
    <w:rsid w:val="001D0A6E"/>
    <w:rsid w:val="001D70C1"/>
    <w:rsid w:val="001D7D32"/>
    <w:rsid w:val="001E0BCB"/>
    <w:rsid w:val="001E3F71"/>
    <w:rsid w:val="001F0AA8"/>
    <w:rsid w:val="001F40FC"/>
    <w:rsid w:val="00202AF7"/>
    <w:rsid w:val="0020340D"/>
    <w:rsid w:val="00210C99"/>
    <w:rsid w:val="00211620"/>
    <w:rsid w:val="00213E82"/>
    <w:rsid w:val="002170E0"/>
    <w:rsid w:val="0022054E"/>
    <w:rsid w:val="00221C3E"/>
    <w:rsid w:val="0022357E"/>
    <w:rsid w:val="00224879"/>
    <w:rsid w:val="002254D2"/>
    <w:rsid w:val="00225C67"/>
    <w:rsid w:val="00226746"/>
    <w:rsid w:val="002326E8"/>
    <w:rsid w:val="00236043"/>
    <w:rsid w:val="0023662E"/>
    <w:rsid w:val="00244028"/>
    <w:rsid w:val="0024797D"/>
    <w:rsid w:val="002539F4"/>
    <w:rsid w:val="00255009"/>
    <w:rsid w:val="00255FA9"/>
    <w:rsid w:val="00257672"/>
    <w:rsid w:val="0026107A"/>
    <w:rsid w:val="00261309"/>
    <w:rsid w:val="0026387B"/>
    <w:rsid w:val="002644EF"/>
    <w:rsid w:val="002750DD"/>
    <w:rsid w:val="00276393"/>
    <w:rsid w:val="00280717"/>
    <w:rsid w:val="00280F70"/>
    <w:rsid w:val="002834DA"/>
    <w:rsid w:val="00285165"/>
    <w:rsid w:val="002860A5"/>
    <w:rsid w:val="00291125"/>
    <w:rsid w:val="00293392"/>
    <w:rsid w:val="002969B3"/>
    <w:rsid w:val="002A374F"/>
    <w:rsid w:val="002A64ED"/>
    <w:rsid w:val="002B09E4"/>
    <w:rsid w:val="002B1E49"/>
    <w:rsid w:val="002B42B4"/>
    <w:rsid w:val="002B6337"/>
    <w:rsid w:val="002C1242"/>
    <w:rsid w:val="002C1A95"/>
    <w:rsid w:val="002C1AAF"/>
    <w:rsid w:val="002C2D06"/>
    <w:rsid w:val="002D3822"/>
    <w:rsid w:val="002D658A"/>
    <w:rsid w:val="002D69E4"/>
    <w:rsid w:val="002D7FD9"/>
    <w:rsid w:val="002E2ADD"/>
    <w:rsid w:val="002E391F"/>
    <w:rsid w:val="002E39C2"/>
    <w:rsid w:val="002E6E4F"/>
    <w:rsid w:val="002E6F3A"/>
    <w:rsid w:val="002F3050"/>
    <w:rsid w:val="002F4326"/>
    <w:rsid w:val="003010EE"/>
    <w:rsid w:val="00301949"/>
    <w:rsid w:val="003040CA"/>
    <w:rsid w:val="00305347"/>
    <w:rsid w:val="0030570A"/>
    <w:rsid w:val="00305970"/>
    <w:rsid w:val="003100A9"/>
    <w:rsid w:val="0031081F"/>
    <w:rsid w:val="003137F2"/>
    <w:rsid w:val="003205F4"/>
    <w:rsid w:val="00327944"/>
    <w:rsid w:val="00330518"/>
    <w:rsid w:val="003334A9"/>
    <w:rsid w:val="00334B28"/>
    <w:rsid w:val="003372BA"/>
    <w:rsid w:val="00342935"/>
    <w:rsid w:val="00342BD8"/>
    <w:rsid w:val="003455E0"/>
    <w:rsid w:val="0035108C"/>
    <w:rsid w:val="00353FD9"/>
    <w:rsid w:val="0035557C"/>
    <w:rsid w:val="00366704"/>
    <w:rsid w:val="00366DD1"/>
    <w:rsid w:val="003740AD"/>
    <w:rsid w:val="00374EF0"/>
    <w:rsid w:val="00377599"/>
    <w:rsid w:val="00377AA3"/>
    <w:rsid w:val="00380174"/>
    <w:rsid w:val="0038767E"/>
    <w:rsid w:val="003924F1"/>
    <w:rsid w:val="003943DD"/>
    <w:rsid w:val="00395D24"/>
    <w:rsid w:val="00397FCD"/>
    <w:rsid w:val="003A0EE9"/>
    <w:rsid w:val="003A1C3D"/>
    <w:rsid w:val="003A332D"/>
    <w:rsid w:val="003A7857"/>
    <w:rsid w:val="003A7875"/>
    <w:rsid w:val="003B2BBA"/>
    <w:rsid w:val="003B497A"/>
    <w:rsid w:val="003B7AE5"/>
    <w:rsid w:val="003C2885"/>
    <w:rsid w:val="003C77EF"/>
    <w:rsid w:val="003D1701"/>
    <w:rsid w:val="003D3591"/>
    <w:rsid w:val="003D4923"/>
    <w:rsid w:val="003D5195"/>
    <w:rsid w:val="003E0E7D"/>
    <w:rsid w:val="003E40DD"/>
    <w:rsid w:val="003E4764"/>
    <w:rsid w:val="003E5E1C"/>
    <w:rsid w:val="003E69E9"/>
    <w:rsid w:val="003F046D"/>
    <w:rsid w:val="003F08A5"/>
    <w:rsid w:val="003F0D35"/>
    <w:rsid w:val="003F1277"/>
    <w:rsid w:val="003F19CB"/>
    <w:rsid w:val="003F56BB"/>
    <w:rsid w:val="003F6BB8"/>
    <w:rsid w:val="003F6F13"/>
    <w:rsid w:val="003F77E7"/>
    <w:rsid w:val="00400B52"/>
    <w:rsid w:val="004034AF"/>
    <w:rsid w:val="00405DDB"/>
    <w:rsid w:val="00406219"/>
    <w:rsid w:val="00406329"/>
    <w:rsid w:val="004068DD"/>
    <w:rsid w:val="00406D65"/>
    <w:rsid w:val="004135CD"/>
    <w:rsid w:val="004230D7"/>
    <w:rsid w:val="004235F9"/>
    <w:rsid w:val="0042537B"/>
    <w:rsid w:val="00425D6A"/>
    <w:rsid w:val="00430F73"/>
    <w:rsid w:val="0043430B"/>
    <w:rsid w:val="00437AEB"/>
    <w:rsid w:val="004444B8"/>
    <w:rsid w:val="0044730F"/>
    <w:rsid w:val="00455296"/>
    <w:rsid w:val="0045705C"/>
    <w:rsid w:val="00460C82"/>
    <w:rsid w:val="00464193"/>
    <w:rsid w:val="00467242"/>
    <w:rsid w:val="0047120A"/>
    <w:rsid w:val="004716A2"/>
    <w:rsid w:val="00471ECB"/>
    <w:rsid w:val="00473D2E"/>
    <w:rsid w:val="00474AEA"/>
    <w:rsid w:val="00475470"/>
    <w:rsid w:val="0047620C"/>
    <w:rsid w:val="00481683"/>
    <w:rsid w:val="00483A4B"/>
    <w:rsid w:val="00484702"/>
    <w:rsid w:val="00484C7B"/>
    <w:rsid w:val="004857CF"/>
    <w:rsid w:val="0049355F"/>
    <w:rsid w:val="00495659"/>
    <w:rsid w:val="004A0BC1"/>
    <w:rsid w:val="004A633F"/>
    <w:rsid w:val="004B19B5"/>
    <w:rsid w:val="004B1BE2"/>
    <w:rsid w:val="004B3E7D"/>
    <w:rsid w:val="004B3E91"/>
    <w:rsid w:val="004B535D"/>
    <w:rsid w:val="004C06C3"/>
    <w:rsid w:val="004C1AB4"/>
    <w:rsid w:val="004C2A79"/>
    <w:rsid w:val="004C5757"/>
    <w:rsid w:val="004D0812"/>
    <w:rsid w:val="004D15A1"/>
    <w:rsid w:val="004D2FFB"/>
    <w:rsid w:val="004D769D"/>
    <w:rsid w:val="004E0A7F"/>
    <w:rsid w:val="004E10DD"/>
    <w:rsid w:val="004E39F6"/>
    <w:rsid w:val="004E4F6E"/>
    <w:rsid w:val="004E4F8F"/>
    <w:rsid w:val="004E55A8"/>
    <w:rsid w:val="004E5931"/>
    <w:rsid w:val="004E5F01"/>
    <w:rsid w:val="004F1190"/>
    <w:rsid w:val="004F339D"/>
    <w:rsid w:val="00501D68"/>
    <w:rsid w:val="00505A83"/>
    <w:rsid w:val="00505E30"/>
    <w:rsid w:val="00507900"/>
    <w:rsid w:val="005119D5"/>
    <w:rsid w:val="005170A8"/>
    <w:rsid w:val="00517FB9"/>
    <w:rsid w:val="00522306"/>
    <w:rsid w:val="0052525E"/>
    <w:rsid w:val="005264BC"/>
    <w:rsid w:val="00534518"/>
    <w:rsid w:val="00534FE2"/>
    <w:rsid w:val="0054087C"/>
    <w:rsid w:val="005465F6"/>
    <w:rsid w:val="00551F81"/>
    <w:rsid w:val="005538DE"/>
    <w:rsid w:val="005550AE"/>
    <w:rsid w:val="005558DF"/>
    <w:rsid w:val="00562DBE"/>
    <w:rsid w:val="00564332"/>
    <w:rsid w:val="005664AB"/>
    <w:rsid w:val="00567C54"/>
    <w:rsid w:val="0057173F"/>
    <w:rsid w:val="00573AA6"/>
    <w:rsid w:val="0058273D"/>
    <w:rsid w:val="0058421D"/>
    <w:rsid w:val="005860BD"/>
    <w:rsid w:val="005871CF"/>
    <w:rsid w:val="00590C2A"/>
    <w:rsid w:val="005931DC"/>
    <w:rsid w:val="00593B63"/>
    <w:rsid w:val="00595B1B"/>
    <w:rsid w:val="005974E7"/>
    <w:rsid w:val="005977A4"/>
    <w:rsid w:val="005A0077"/>
    <w:rsid w:val="005A04CC"/>
    <w:rsid w:val="005A0BD4"/>
    <w:rsid w:val="005A619F"/>
    <w:rsid w:val="005A714A"/>
    <w:rsid w:val="005B1A21"/>
    <w:rsid w:val="005B3311"/>
    <w:rsid w:val="005C01C0"/>
    <w:rsid w:val="005C0972"/>
    <w:rsid w:val="005C1743"/>
    <w:rsid w:val="005C3B71"/>
    <w:rsid w:val="005C40E1"/>
    <w:rsid w:val="005C41A5"/>
    <w:rsid w:val="005C53FA"/>
    <w:rsid w:val="005D3E93"/>
    <w:rsid w:val="005D51CC"/>
    <w:rsid w:val="005D5C09"/>
    <w:rsid w:val="005D7CE3"/>
    <w:rsid w:val="005E0F7F"/>
    <w:rsid w:val="005E0FDF"/>
    <w:rsid w:val="005E1CE9"/>
    <w:rsid w:val="005E2D4F"/>
    <w:rsid w:val="005E550B"/>
    <w:rsid w:val="005E6FC2"/>
    <w:rsid w:val="005F1A4D"/>
    <w:rsid w:val="005F459F"/>
    <w:rsid w:val="005F71CA"/>
    <w:rsid w:val="00600D17"/>
    <w:rsid w:val="00602E49"/>
    <w:rsid w:val="00605CDD"/>
    <w:rsid w:val="00612F68"/>
    <w:rsid w:val="00613E46"/>
    <w:rsid w:val="00615CF9"/>
    <w:rsid w:val="00617411"/>
    <w:rsid w:val="006210A1"/>
    <w:rsid w:val="006218E1"/>
    <w:rsid w:val="0062514B"/>
    <w:rsid w:val="00625761"/>
    <w:rsid w:val="0063193F"/>
    <w:rsid w:val="006320BE"/>
    <w:rsid w:val="00636DB9"/>
    <w:rsid w:val="0063794F"/>
    <w:rsid w:val="00641488"/>
    <w:rsid w:val="00641FDF"/>
    <w:rsid w:val="00643EC6"/>
    <w:rsid w:val="00645204"/>
    <w:rsid w:val="00647454"/>
    <w:rsid w:val="00653991"/>
    <w:rsid w:val="0065486A"/>
    <w:rsid w:val="00655872"/>
    <w:rsid w:val="0065735A"/>
    <w:rsid w:val="00661EE8"/>
    <w:rsid w:val="006738A2"/>
    <w:rsid w:val="00680DEE"/>
    <w:rsid w:val="00681383"/>
    <w:rsid w:val="00682628"/>
    <w:rsid w:val="00686687"/>
    <w:rsid w:val="006866D7"/>
    <w:rsid w:val="00690504"/>
    <w:rsid w:val="006922C1"/>
    <w:rsid w:val="00697E85"/>
    <w:rsid w:val="006A05F7"/>
    <w:rsid w:val="006A39A6"/>
    <w:rsid w:val="006A6931"/>
    <w:rsid w:val="006A7C4E"/>
    <w:rsid w:val="006A7F88"/>
    <w:rsid w:val="006B2F6C"/>
    <w:rsid w:val="006B4250"/>
    <w:rsid w:val="006B6255"/>
    <w:rsid w:val="006B62B3"/>
    <w:rsid w:val="006B7BF4"/>
    <w:rsid w:val="006C158A"/>
    <w:rsid w:val="006C2CC9"/>
    <w:rsid w:val="006C6D00"/>
    <w:rsid w:val="006C6F0C"/>
    <w:rsid w:val="006C77B9"/>
    <w:rsid w:val="006C7DBC"/>
    <w:rsid w:val="006D0721"/>
    <w:rsid w:val="006E2101"/>
    <w:rsid w:val="006E21DE"/>
    <w:rsid w:val="006E32B2"/>
    <w:rsid w:val="006E551B"/>
    <w:rsid w:val="006F03EB"/>
    <w:rsid w:val="006F2D9E"/>
    <w:rsid w:val="006F3689"/>
    <w:rsid w:val="006F4CA0"/>
    <w:rsid w:val="00701920"/>
    <w:rsid w:val="00702455"/>
    <w:rsid w:val="00704D2C"/>
    <w:rsid w:val="00704F7F"/>
    <w:rsid w:val="00706500"/>
    <w:rsid w:val="0070669B"/>
    <w:rsid w:val="00706C8C"/>
    <w:rsid w:val="00707CA6"/>
    <w:rsid w:val="007118F2"/>
    <w:rsid w:val="0071203F"/>
    <w:rsid w:val="00712D09"/>
    <w:rsid w:val="00714FA2"/>
    <w:rsid w:val="00723774"/>
    <w:rsid w:val="00727200"/>
    <w:rsid w:val="00731887"/>
    <w:rsid w:val="00733CA4"/>
    <w:rsid w:val="00736086"/>
    <w:rsid w:val="00736372"/>
    <w:rsid w:val="00737E80"/>
    <w:rsid w:val="007401F3"/>
    <w:rsid w:val="00743542"/>
    <w:rsid w:val="00746475"/>
    <w:rsid w:val="00746559"/>
    <w:rsid w:val="00747B13"/>
    <w:rsid w:val="0075113F"/>
    <w:rsid w:val="0075369D"/>
    <w:rsid w:val="0075509A"/>
    <w:rsid w:val="00764A11"/>
    <w:rsid w:val="007666D4"/>
    <w:rsid w:val="00767087"/>
    <w:rsid w:val="00771692"/>
    <w:rsid w:val="007735BD"/>
    <w:rsid w:val="00774DFF"/>
    <w:rsid w:val="00780065"/>
    <w:rsid w:val="0078285E"/>
    <w:rsid w:val="00790540"/>
    <w:rsid w:val="00792E80"/>
    <w:rsid w:val="00793EB2"/>
    <w:rsid w:val="007A3447"/>
    <w:rsid w:val="007A3734"/>
    <w:rsid w:val="007A3E9E"/>
    <w:rsid w:val="007A55B1"/>
    <w:rsid w:val="007A6696"/>
    <w:rsid w:val="007A737A"/>
    <w:rsid w:val="007B0146"/>
    <w:rsid w:val="007B2A81"/>
    <w:rsid w:val="007B5BDF"/>
    <w:rsid w:val="007B7D22"/>
    <w:rsid w:val="007C12B0"/>
    <w:rsid w:val="007C23D5"/>
    <w:rsid w:val="007C5BBC"/>
    <w:rsid w:val="007D3CF4"/>
    <w:rsid w:val="007E0F97"/>
    <w:rsid w:val="007E3EF4"/>
    <w:rsid w:val="007E417B"/>
    <w:rsid w:val="007E6B1E"/>
    <w:rsid w:val="007F0E71"/>
    <w:rsid w:val="00800007"/>
    <w:rsid w:val="0080403A"/>
    <w:rsid w:val="00804DDD"/>
    <w:rsid w:val="00805500"/>
    <w:rsid w:val="00807F4F"/>
    <w:rsid w:val="008105C9"/>
    <w:rsid w:val="00810CFA"/>
    <w:rsid w:val="0081414C"/>
    <w:rsid w:val="00823DB7"/>
    <w:rsid w:val="008249BE"/>
    <w:rsid w:val="0082511E"/>
    <w:rsid w:val="008263A6"/>
    <w:rsid w:val="008269AC"/>
    <w:rsid w:val="0083092A"/>
    <w:rsid w:val="008311C0"/>
    <w:rsid w:val="008316B7"/>
    <w:rsid w:val="00834773"/>
    <w:rsid w:val="00836D84"/>
    <w:rsid w:val="00840DB7"/>
    <w:rsid w:val="00845FC9"/>
    <w:rsid w:val="00847E7B"/>
    <w:rsid w:val="0085123E"/>
    <w:rsid w:val="00851BAA"/>
    <w:rsid w:val="00851E37"/>
    <w:rsid w:val="00851FC2"/>
    <w:rsid w:val="00855CEA"/>
    <w:rsid w:val="00860196"/>
    <w:rsid w:val="00861C1D"/>
    <w:rsid w:val="00865D44"/>
    <w:rsid w:val="00870EA2"/>
    <w:rsid w:val="00871E9E"/>
    <w:rsid w:val="00872B90"/>
    <w:rsid w:val="00874495"/>
    <w:rsid w:val="00880DCD"/>
    <w:rsid w:val="00881FCA"/>
    <w:rsid w:val="00883271"/>
    <w:rsid w:val="00884114"/>
    <w:rsid w:val="00885B2F"/>
    <w:rsid w:val="008863D1"/>
    <w:rsid w:val="00892D10"/>
    <w:rsid w:val="00893250"/>
    <w:rsid w:val="00893DAF"/>
    <w:rsid w:val="0089695C"/>
    <w:rsid w:val="00896F32"/>
    <w:rsid w:val="008A2B5C"/>
    <w:rsid w:val="008A6352"/>
    <w:rsid w:val="008A7B21"/>
    <w:rsid w:val="008B226F"/>
    <w:rsid w:val="008B3370"/>
    <w:rsid w:val="008B3E7F"/>
    <w:rsid w:val="008B55DE"/>
    <w:rsid w:val="008B636F"/>
    <w:rsid w:val="008B6AE3"/>
    <w:rsid w:val="008B7A61"/>
    <w:rsid w:val="008C24F9"/>
    <w:rsid w:val="008C3E65"/>
    <w:rsid w:val="008C6392"/>
    <w:rsid w:val="008D068D"/>
    <w:rsid w:val="008D4FCC"/>
    <w:rsid w:val="008E180B"/>
    <w:rsid w:val="008E37E5"/>
    <w:rsid w:val="008E59ED"/>
    <w:rsid w:val="008E7A3A"/>
    <w:rsid w:val="008F2017"/>
    <w:rsid w:val="008F2A12"/>
    <w:rsid w:val="008F30CA"/>
    <w:rsid w:val="008F5F9C"/>
    <w:rsid w:val="009061EE"/>
    <w:rsid w:val="00907205"/>
    <w:rsid w:val="00912DC5"/>
    <w:rsid w:val="00915631"/>
    <w:rsid w:val="0091638F"/>
    <w:rsid w:val="009203FB"/>
    <w:rsid w:val="00920D19"/>
    <w:rsid w:val="00921358"/>
    <w:rsid w:val="00924859"/>
    <w:rsid w:val="009248DC"/>
    <w:rsid w:val="009259A4"/>
    <w:rsid w:val="00927C8B"/>
    <w:rsid w:val="0093220A"/>
    <w:rsid w:val="00933227"/>
    <w:rsid w:val="009342B5"/>
    <w:rsid w:val="00934C48"/>
    <w:rsid w:val="009409EF"/>
    <w:rsid w:val="00940F9F"/>
    <w:rsid w:val="009422F7"/>
    <w:rsid w:val="00946EF6"/>
    <w:rsid w:val="00947C83"/>
    <w:rsid w:val="009518CC"/>
    <w:rsid w:val="00951B9D"/>
    <w:rsid w:val="00954744"/>
    <w:rsid w:val="009625F4"/>
    <w:rsid w:val="00967943"/>
    <w:rsid w:val="009726DA"/>
    <w:rsid w:val="009866F5"/>
    <w:rsid w:val="00992DDA"/>
    <w:rsid w:val="00993319"/>
    <w:rsid w:val="00997854"/>
    <w:rsid w:val="009A21CB"/>
    <w:rsid w:val="009A5C64"/>
    <w:rsid w:val="009A7611"/>
    <w:rsid w:val="009B2291"/>
    <w:rsid w:val="009B4CA0"/>
    <w:rsid w:val="009B6864"/>
    <w:rsid w:val="009C684E"/>
    <w:rsid w:val="009D2E1F"/>
    <w:rsid w:val="009D5811"/>
    <w:rsid w:val="009D5FD7"/>
    <w:rsid w:val="009D64F0"/>
    <w:rsid w:val="009D7EE7"/>
    <w:rsid w:val="009E5FD9"/>
    <w:rsid w:val="009F11AD"/>
    <w:rsid w:val="009F4013"/>
    <w:rsid w:val="009F6E69"/>
    <w:rsid w:val="00A02759"/>
    <w:rsid w:val="00A0349F"/>
    <w:rsid w:val="00A04F99"/>
    <w:rsid w:val="00A07009"/>
    <w:rsid w:val="00A14BCA"/>
    <w:rsid w:val="00A20223"/>
    <w:rsid w:val="00A207FD"/>
    <w:rsid w:val="00A20841"/>
    <w:rsid w:val="00A21153"/>
    <w:rsid w:val="00A25921"/>
    <w:rsid w:val="00A30509"/>
    <w:rsid w:val="00A32C11"/>
    <w:rsid w:val="00A32F25"/>
    <w:rsid w:val="00A345B9"/>
    <w:rsid w:val="00A34CE7"/>
    <w:rsid w:val="00A37294"/>
    <w:rsid w:val="00A41126"/>
    <w:rsid w:val="00A47F67"/>
    <w:rsid w:val="00A52B56"/>
    <w:rsid w:val="00A54A53"/>
    <w:rsid w:val="00A560A4"/>
    <w:rsid w:val="00A6040D"/>
    <w:rsid w:val="00A72B7A"/>
    <w:rsid w:val="00A73719"/>
    <w:rsid w:val="00A83603"/>
    <w:rsid w:val="00A8589F"/>
    <w:rsid w:val="00A876C3"/>
    <w:rsid w:val="00A91529"/>
    <w:rsid w:val="00A91AD2"/>
    <w:rsid w:val="00A91DEA"/>
    <w:rsid w:val="00A93524"/>
    <w:rsid w:val="00A936F1"/>
    <w:rsid w:val="00A962B6"/>
    <w:rsid w:val="00AA1A42"/>
    <w:rsid w:val="00AA31FB"/>
    <w:rsid w:val="00AA6D70"/>
    <w:rsid w:val="00AA70CF"/>
    <w:rsid w:val="00AB16C7"/>
    <w:rsid w:val="00AB4125"/>
    <w:rsid w:val="00AC2FCF"/>
    <w:rsid w:val="00AC401E"/>
    <w:rsid w:val="00AC4390"/>
    <w:rsid w:val="00AC597F"/>
    <w:rsid w:val="00AC64E5"/>
    <w:rsid w:val="00AD4424"/>
    <w:rsid w:val="00AD7472"/>
    <w:rsid w:val="00AE02FA"/>
    <w:rsid w:val="00AE071A"/>
    <w:rsid w:val="00AE15C7"/>
    <w:rsid w:val="00AE387C"/>
    <w:rsid w:val="00AE4292"/>
    <w:rsid w:val="00AE437A"/>
    <w:rsid w:val="00AE5A91"/>
    <w:rsid w:val="00AE6154"/>
    <w:rsid w:val="00AF018A"/>
    <w:rsid w:val="00AF2E33"/>
    <w:rsid w:val="00B010C2"/>
    <w:rsid w:val="00B07C68"/>
    <w:rsid w:val="00B10296"/>
    <w:rsid w:val="00B12A93"/>
    <w:rsid w:val="00B16A38"/>
    <w:rsid w:val="00B2306C"/>
    <w:rsid w:val="00B255EC"/>
    <w:rsid w:val="00B26CE8"/>
    <w:rsid w:val="00B27360"/>
    <w:rsid w:val="00B27D05"/>
    <w:rsid w:val="00B31E8E"/>
    <w:rsid w:val="00B36876"/>
    <w:rsid w:val="00B476FA"/>
    <w:rsid w:val="00B50C4C"/>
    <w:rsid w:val="00B51616"/>
    <w:rsid w:val="00B52EFD"/>
    <w:rsid w:val="00B55344"/>
    <w:rsid w:val="00B56CA8"/>
    <w:rsid w:val="00B56EA4"/>
    <w:rsid w:val="00B61751"/>
    <w:rsid w:val="00B61945"/>
    <w:rsid w:val="00B62BD2"/>
    <w:rsid w:val="00B634EA"/>
    <w:rsid w:val="00B652F5"/>
    <w:rsid w:val="00B662B6"/>
    <w:rsid w:val="00B75462"/>
    <w:rsid w:val="00B83323"/>
    <w:rsid w:val="00B8720B"/>
    <w:rsid w:val="00B9185E"/>
    <w:rsid w:val="00B93894"/>
    <w:rsid w:val="00B94055"/>
    <w:rsid w:val="00B94654"/>
    <w:rsid w:val="00B95841"/>
    <w:rsid w:val="00B97F5A"/>
    <w:rsid w:val="00BA08E7"/>
    <w:rsid w:val="00BA6F29"/>
    <w:rsid w:val="00BA7996"/>
    <w:rsid w:val="00BA7D15"/>
    <w:rsid w:val="00BB06D1"/>
    <w:rsid w:val="00BB256F"/>
    <w:rsid w:val="00BB465B"/>
    <w:rsid w:val="00BB5131"/>
    <w:rsid w:val="00BB66BB"/>
    <w:rsid w:val="00BB6C73"/>
    <w:rsid w:val="00BB76E9"/>
    <w:rsid w:val="00BC08B1"/>
    <w:rsid w:val="00BC1F67"/>
    <w:rsid w:val="00BC429A"/>
    <w:rsid w:val="00BD0D06"/>
    <w:rsid w:val="00BD2BFC"/>
    <w:rsid w:val="00BF088F"/>
    <w:rsid w:val="00BF0D36"/>
    <w:rsid w:val="00C028D4"/>
    <w:rsid w:val="00C03422"/>
    <w:rsid w:val="00C051EA"/>
    <w:rsid w:val="00C07E91"/>
    <w:rsid w:val="00C11A6F"/>
    <w:rsid w:val="00C1429F"/>
    <w:rsid w:val="00C14B06"/>
    <w:rsid w:val="00C213C1"/>
    <w:rsid w:val="00C26F4E"/>
    <w:rsid w:val="00C32F39"/>
    <w:rsid w:val="00C337C6"/>
    <w:rsid w:val="00C3407F"/>
    <w:rsid w:val="00C34941"/>
    <w:rsid w:val="00C36EAA"/>
    <w:rsid w:val="00C4090A"/>
    <w:rsid w:val="00C4468B"/>
    <w:rsid w:val="00C4664D"/>
    <w:rsid w:val="00C4666B"/>
    <w:rsid w:val="00C47684"/>
    <w:rsid w:val="00C54C90"/>
    <w:rsid w:val="00C608F3"/>
    <w:rsid w:val="00C63C95"/>
    <w:rsid w:val="00C63F60"/>
    <w:rsid w:val="00C641F3"/>
    <w:rsid w:val="00C651CA"/>
    <w:rsid w:val="00C66DBD"/>
    <w:rsid w:val="00C67453"/>
    <w:rsid w:val="00C6784F"/>
    <w:rsid w:val="00C840E4"/>
    <w:rsid w:val="00C87685"/>
    <w:rsid w:val="00C95868"/>
    <w:rsid w:val="00C973F8"/>
    <w:rsid w:val="00C9746B"/>
    <w:rsid w:val="00CA05A5"/>
    <w:rsid w:val="00CA05C6"/>
    <w:rsid w:val="00CA7990"/>
    <w:rsid w:val="00CB52E8"/>
    <w:rsid w:val="00CB5515"/>
    <w:rsid w:val="00CC20DF"/>
    <w:rsid w:val="00CC6958"/>
    <w:rsid w:val="00CC6EB1"/>
    <w:rsid w:val="00CC7F51"/>
    <w:rsid w:val="00CD28C1"/>
    <w:rsid w:val="00CD718D"/>
    <w:rsid w:val="00CE0D39"/>
    <w:rsid w:val="00CE208B"/>
    <w:rsid w:val="00CF38A8"/>
    <w:rsid w:val="00CF6649"/>
    <w:rsid w:val="00D03094"/>
    <w:rsid w:val="00D03143"/>
    <w:rsid w:val="00D03EFC"/>
    <w:rsid w:val="00D056FA"/>
    <w:rsid w:val="00D05F51"/>
    <w:rsid w:val="00D06D00"/>
    <w:rsid w:val="00D107B0"/>
    <w:rsid w:val="00D14566"/>
    <w:rsid w:val="00D1481B"/>
    <w:rsid w:val="00D204BD"/>
    <w:rsid w:val="00D20DD4"/>
    <w:rsid w:val="00D21909"/>
    <w:rsid w:val="00D24135"/>
    <w:rsid w:val="00D248AC"/>
    <w:rsid w:val="00D24ED6"/>
    <w:rsid w:val="00D26981"/>
    <w:rsid w:val="00D30668"/>
    <w:rsid w:val="00D30D22"/>
    <w:rsid w:val="00D30EFA"/>
    <w:rsid w:val="00D31679"/>
    <w:rsid w:val="00D33615"/>
    <w:rsid w:val="00D34B6B"/>
    <w:rsid w:val="00D458DD"/>
    <w:rsid w:val="00D459D0"/>
    <w:rsid w:val="00D5130C"/>
    <w:rsid w:val="00D51895"/>
    <w:rsid w:val="00D53F1E"/>
    <w:rsid w:val="00D57EC5"/>
    <w:rsid w:val="00D60A3B"/>
    <w:rsid w:val="00D61150"/>
    <w:rsid w:val="00D63CFF"/>
    <w:rsid w:val="00D65B9D"/>
    <w:rsid w:val="00D72FA4"/>
    <w:rsid w:val="00D74241"/>
    <w:rsid w:val="00D75EB2"/>
    <w:rsid w:val="00D801D7"/>
    <w:rsid w:val="00D82A04"/>
    <w:rsid w:val="00D854BE"/>
    <w:rsid w:val="00D87C56"/>
    <w:rsid w:val="00D90D14"/>
    <w:rsid w:val="00D92EBF"/>
    <w:rsid w:val="00D93563"/>
    <w:rsid w:val="00D957FE"/>
    <w:rsid w:val="00D95D01"/>
    <w:rsid w:val="00DA2239"/>
    <w:rsid w:val="00DA3BF8"/>
    <w:rsid w:val="00DA4966"/>
    <w:rsid w:val="00DA5685"/>
    <w:rsid w:val="00DB1467"/>
    <w:rsid w:val="00DB262A"/>
    <w:rsid w:val="00DB57F1"/>
    <w:rsid w:val="00DB5CAF"/>
    <w:rsid w:val="00DC05E5"/>
    <w:rsid w:val="00DD0118"/>
    <w:rsid w:val="00DD3364"/>
    <w:rsid w:val="00DD65AC"/>
    <w:rsid w:val="00DE3468"/>
    <w:rsid w:val="00DE5BEC"/>
    <w:rsid w:val="00DE698E"/>
    <w:rsid w:val="00DE6BF8"/>
    <w:rsid w:val="00DF033B"/>
    <w:rsid w:val="00DF2B71"/>
    <w:rsid w:val="00DF56D4"/>
    <w:rsid w:val="00E01507"/>
    <w:rsid w:val="00E03BE5"/>
    <w:rsid w:val="00E066F9"/>
    <w:rsid w:val="00E07A26"/>
    <w:rsid w:val="00E11CD6"/>
    <w:rsid w:val="00E123FE"/>
    <w:rsid w:val="00E15214"/>
    <w:rsid w:val="00E15BCD"/>
    <w:rsid w:val="00E26657"/>
    <w:rsid w:val="00E30207"/>
    <w:rsid w:val="00E30C49"/>
    <w:rsid w:val="00E31170"/>
    <w:rsid w:val="00E32175"/>
    <w:rsid w:val="00E36782"/>
    <w:rsid w:val="00E465AF"/>
    <w:rsid w:val="00E465BD"/>
    <w:rsid w:val="00E46852"/>
    <w:rsid w:val="00E51187"/>
    <w:rsid w:val="00E552CE"/>
    <w:rsid w:val="00E57EE9"/>
    <w:rsid w:val="00E6208D"/>
    <w:rsid w:val="00E64D09"/>
    <w:rsid w:val="00E65512"/>
    <w:rsid w:val="00E67D62"/>
    <w:rsid w:val="00E67D68"/>
    <w:rsid w:val="00E71CAC"/>
    <w:rsid w:val="00E728D6"/>
    <w:rsid w:val="00E73A92"/>
    <w:rsid w:val="00E76F26"/>
    <w:rsid w:val="00E82855"/>
    <w:rsid w:val="00E844B0"/>
    <w:rsid w:val="00E87B83"/>
    <w:rsid w:val="00E94C27"/>
    <w:rsid w:val="00E9513D"/>
    <w:rsid w:val="00EA290C"/>
    <w:rsid w:val="00EA344A"/>
    <w:rsid w:val="00EB0D4F"/>
    <w:rsid w:val="00EB467C"/>
    <w:rsid w:val="00EB6FD6"/>
    <w:rsid w:val="00EC05E7"/>
    <w:rsid w:val="00EC2C4C"/>
    <w:rsid w:val="00ED10B4"/>
    <w:rsid w:val="00ED3E87"/>
    <w:rsid w:val="00ED64DA"/>
    <w:rsid w:val="00ED713E"/>
    <w:rsid w:val="00ED7407"/>
    <w:rsid w:val="00EE3484"/>
    <w:rsid w:val="00EE352A"/>
    <w:rsid w:val="00EE791F"/>
    <w:rsid w:val="00EF00CC"/>
    <w:rsid w:val="00EF058E"/>
    <w:rsid w:val="00EF1E13"/>
    <w:rsid w:val="00F052AE"/>
    <w:rsid w:val="00F06CBB"/>
    <w:rsid w:val="00F07C4F"/>
    <w:rsid w:val="00F1088A"/>
    <w:rsid w:val="00F1267C"/>
    <w:rsid w:val="00F13702"/>
    <w:rsid w:val="00F20670"/>
    <w:rsid w:val="00F24057"/>
    <w:rsid w:val="00F252D8"/>
    <w:rsid w:val="00F31396"/>
    <w:rsid w:val="00F31BFE"/>
    <w:rsid w:val="00F3361F"/>
    <w:rsid w:val="00F35CD3"/>
    <w:rsid w:val="00F47FEC"/>
    <w:rsid w:val="00F527F8"/>
    <w:rsid w:val="00F54071"/>
    <w:rsid w:val="00F540B8"/>
    <w:rsid w:val="00F57FEB"/>
    <w:rsid w:val="00F672A1"/>
    <w:rsid w:val="00F70C24"/>
    <w:rsid w:val="00F72309"/>
    <w:rsid w:val="00F725EA"/>
    <w:rsid w:val="00F7564F"/>
    <w:rsid w:val="00F76B36"/>
    <w:rsid w:val="00F76E03"/>
    <w:rsid w:val="00F77BD3"/>
    <w:rsid w:val="00F80D44"/>
    <w:rsid w:val="00F83923"/>
    <w:rsid w:val="00F85E5C"/>
    <w:rsid w:val="00F90B44"/>
    <w:rsid w:val="00F90F67"/>
    <w:rsid w:val="00F93F91"/>
    <w:rsid w:val="00F9428F"/>
    <w:rsid w:val="00F9440C"/>
    <w:rsid w:val="00F97EFB"/>
    <w:rsid w:val="00F97F4A"/>
    <w:rsid w:val="00FA069F"/>
    <w:rsid w:val="00FA0AF6"/>
    <w:rsid w:val="00FA2166"/>
    <w:rsid w:val="00FA5AC8"/>
    <w:rsid w:val="00FB08F1"/>
    <w:rsid w:val="00FB1959"/>
    <w:rsid w:val="00FB2BC2"/>
    <w:rsid w:val="00FB39FD"/>
    <w:rsid w:val="00FB67BE"/>
    <w:rsid w:val="00FB6A3B"/>
    <w:rsid w:val="00FC315E"/>
    <w:rsid w:val="00FC71BB"/>
    <w:rsid w:val="00FD0674"/>
    <w:rsid w:val="00FD2F82"/>
    <w:rsid w:val="00FD47E6"/>
    <w:rsid w:val="00FD5142"/>
    <w:rsid w:val="00FE3BF5"/>
    <w:rsid w:val="00FE4295"/>
    <w:rsid w:val="00FE4A53"/>
    <w:rsid w:val="00FF4E54"/>
    <w:rsid w:val="00FF64BF"/>
    <w:rsid w:val="00FF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uk-UA" w:eastAsia="uk-UA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1">
    <w:name w:val="Normal"/>
    <w:qFormat/>
    <w:rsid w:val="004D0812"/>
    <w:pPr>
      <w:spacing w:line="276" w:lineRule="auto"/>
      <w:jc w:val="both"/>
    </w:pPr>
    <w:rPr>
      <w:rFonts w:ascii="Arial" w:hAnsi="Arial"/>
      <w:szCs w:val="22"/>
      <w:lang w:val="en-US" w:eastAsia="en-US"/>
    </w:rPr>
  </w:style>
  <w:style w:type="paragraph" w:styleId="1">
    <w:name w:val="heading 1"/>
    <w:aliases w:val="h1,Attribute Heading 1,h11,Attribute Heading 11,h12,Attribute Heading 12,h111,Attribute Heading 111,h13,h14,h15,h16,h17,h18,h19,h110,L1,Level 1,h112,L11,Level 11,h113,h114,Attribute Heading 13,h115,h116,h117,II+,I,H1,Head1,Head,Numbered,nu,1"/>
    <w:basedOn w:val="a1"/>
    <w:next w:val="a1"/>
    <w:link w:val="10"/>
    <w:uiPriority w:val="99"/>
    <w:qFormat/>
    <w:rsid w:val="00A91529"/>
    <w:pPr>
      <w:keepNext/>
      <w:keepLines/>
      <w:pageBreakBefore/>
      <w:pBdr>
        <w:bottom w:val="single" w:sz="4" w:space="1" w:color="auto"/>
      </w:pBdr>
      <w:spacing w:before="240" w:after="120"/>
      <w:ind w:left="432" w:hanging="432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20">
    <w:name w:val="heading 2"/>
    <w:aliases w:val="H2,21,2,l2,level 2 heading,h2,Level 2 Topic Heading,h:2,h:2app,sub-sect,Heading Two,headi,heading2,h21,h22,T2,H...,H2 Char"/>
    <w:basedOn w:val="a1"/>
    <w:next w:val="a1"/>
    <w:link w:val="21"/>
    <w:uiPriority w:val="99"/>
    <w:qFormat/>
    <w:rsid w:val="00484C7B"/>
    <w:pPr>
      <w:numPr>
        <w:ilvl w:val="1"/>
        <w:numId w:val="1"/>
      </w:numPr>
      <w:tabs>
        <w:tab w:val="clear" w:pos="360"/>
        <w:tab w:val="left" w:pos="475"/>
      </w:tabs>
      <w:spacing w:before="200"/>
      <w:ind w:left="576" w:hanging="576"/>
      <w:outlineLvl w:val="1"/>
    </w:pPr>
    <w:rPr>
      <w:rFonts w:ascii="Cambria" w:eastAsia="MS Gothic" w:hAnsi="Cambria"/>
      <w:b/>
      <w:bCs/>
      <w:color w:val="365F91"/>
      <w:sz w:val="24"/>
      <w:szCs w:val="26"/>
    </w:rPr>
  </w:style>
  <w:style w:type="paragraph" w:styleId="3">
    <w:name w:val="heading 3"/>
    <w:aliases w:val="3,h3,l3,level 3 heading,H3,h:3,TexteTitre3,sub-sub-sect,sub-sub,subsect,Paragraph1,Paragraph2,Paragraph3,Paragraph11,Paragraph21,Paragraph4,Paragraph12,Paragraph22,Paragraph5,h,Paragraph,Pa...,Topic Sub Heading,subhead,SubTopic"/>
    <w:basedOn w:val="a1"/>
    <w:next w:val="a1"/>
    <w:link w:val="31"/>
    <w:uiPriority w:val="99"/>
    <w:qFormat/>
    <w:rsid w:val="00507900"/>
    <w:pPr>
      <w:keepNext/>
      <w:keepLines/>
      <w:numPr>
        <w:ilvl w:val="2"/>
        <w:numId w:val="3"/>
      </w:numPr>
      <w:tabs>
        <w:tab w:val="clear" w:pos="926"/>
        <w:tab w:val="left" w:pos="630"/>
      </w:tabs>
      <w:spacing w:before="320" w:after="120"/>
      <w:ind w:left="720" w:hanging="720"/>
      <w:outlineLvl w:val="2"/>
    </w:pPr>
    <w:rPr>
      <w:rFonts w:ascii="Cambria" w:eastAsia="MS Gothic" w:hAnsi="Cambria"/>
      <w:b/>
      <w:bCs/>
      <w:color w:val="4F81BD"/>
    </w:rPr>
  </w:style>
  <w:style w:type="paragraph" w:styleId="4">
    <w:name w:val="heading 4"/>
    <w:aliases w:val="H4,4 - Acceptance Criterion,4"/>
    <w:basedOn w:val="a1"/>
    <w:next w:val="a1"/>
    <w:link w:val="40"/>
    <w:uiPriority w:val="99"/>
    <w:qFormat/>
    <w:rsid w:val="006C2CC9"/>
    <w:pPr>
      <w:keepNext/>
      <w:keepLines/>
      <w:numPr>
        <w:numId w:val="19"/>
      </w:numPr>
      <w:spacing w:before="200"/>
      <w:outlineLvl w:val="3"/>
    </w:pPr>
    <w:rPr>
      <w:rFonts w:eastAsia="MS Gothic"/>
      <w:bCs/>
      <w:iCs/>
    </w:rPr>
  </w:style>
  <w:style w:type="paragraph" w:styleId="5">
    <w:name w:val="heading 5"/>
    <w:aliases w:val="5,Block Label"/>
    <w:basedOn w:val="a1"/>
    <w:next w:val="a1"/>
    <w:link w:val="50"/>
    <w:uiPriority w:val="99"/>
    <w:qFormat/>
    <w:rsid w:val="00AE071A"/>
    <w:pPr>
      <w:keepNext/>
      <w:keepLines/>
      <w:numPr>
        <w:ilvl w:val="4"/>
        <w:numId w:val="1"/>
      </w:numPr>
      <w:tabs>
        <w:tab w:val="clear" w:pos="360"/>
      </w:tabs>
      <w:spacing w:before="200"/>
      <w:ind w:left="1008" w:hanging="1008"/>
      <w:outlineLvl w:val="4"/>
    </w:pPr>
    <w:rPr>
      <w:rFonts w:ascii="Cambria" w:eastAsia="MS Gothic" w:hAnsi="Cambria"/>
      <w:color w:val="243F60"/>
    </w:rPr>
  </w:style>
  <w:style w:type="paragraph" w:styleId="6">
    <w:name w:val="heading 6"/>
    <w:basedOn w:val="a1"/>
    <w:next w:val="a1"/>
    <w:link w:val="60"/>
    <w:uiPriority w:val="99"/>
    <w:qFormat/>
    <w:rsid w:val="00AE071A"/>
    <w:pPr>
      <w:keepNext/>
      <w:keepLines/>
      <w:numPr>
        <w:ilvl w:val="5"/>
        <w:numId w:val="1"/>
      </w:numPr>
      <w:tabs>
        <w:tab w:val="clear" w:pos="360"/>
      </w:tabs>
      <w:spacing w:before="200"/>
      <w:ind w:left="1152" w:hanging="1152"/>
      <w:outlineLvl w:val="5"/>
    </w:pPr>
    <w:rPr>
      <w:rFonts w:ascii="Cambria" w:eastAsia="MS Gothic" w:hAnsi="Cambria"/>
      <w:i/>
      <w:iCs/>
      <w:color w:val="243F60"/>
    </w:rPr>
  </w:style>
  <w:style w:type="paragraph" w:styleId="7">
    <w:name w:val="heading 7"/>
    <w:basedOn w:val="a1"/>
    <w:next w:val="a1"/>
    <w:link w:val="70"/>
    <w:uiPriority w:val="99"/>
    <w:qFormat/>
    <w:rsid w:val="00AE071A"/>
    <w:pPr>
      <w:keepNext/>
      <w:keepLines/>
      <w:numPr>
        <w:ilvl w:val="6"/>
        <w:numId w:val="1"/>
      </w:numPr>
      <w:tabs>
        <w:tab w:val="clear" w:pos="360"/>
      </w:tabs>
      <w:spacing w:before="200"/>
      <w:ind w:left="1296" w:hanging="1296"/>
      <w:outlineLvl w:val="6"/>
    </w:pPr>
    <w:rPr>
      <w:rFonts w:ascii="Cambria" w:eastAsia="MS Gothic" w:hAnsi="Cambria"/>
      <w:i/>
      <w:iCs/>
      <w:color w:val="404040"/>
    </w:rPr>
  </w:style>
  <w:style w:type="paragraph" w:styleId="8">
    <w:name w:val="heading 8"/>
    <w:basedOn w:val="a1"/>
    <w:next w:val="a1"/>
    <w:link w:val="80"/>
    <w:uiPriority w:val="99"/>
    <w:qFormat/>
    <w:rsid w:val="00AE071A"/>
    <w:pPr>
      <w:keepNext/>
      <w:keepLines/>
      <w:numPr>
        <w:ilvl w:val="7"/>
        <w:numId w:val="1"/>
      </w:numPr>
      <w:tabs>
        <w:tab w:val="clear" w:pos="360"/>
      </w:tabs>
      <w:spacing w:before="200"/>
      <w:ind w:left="1440" w:hanging="1440"/>
      <w:outlineLvl w:val="7"/>
    </w:pPr>
    <w:rPr>
      <w:rFonts w:ascii="Cambria" w:eastAsia="MS Gothic" w:hAnsi="Cambria"/>
      <w:color w:val="4F81BD"/>
      <w:szCs w:val="20"/>
    </w:rPr>
  </w:style>
  <w:style w:type="paragraph" w:styleId="9">
    <w:name w:val="heading 9"/>
    <w:basedOn w:val="a1"/>
    <w:next w:val="a1"/>
    <w:link w:val="90"/>
    <w:uiPriority w:val="99"/>
    <w:qFormat/>
    <w:rsid w:val="00AE071A"/>
    <w:pPr>
      <w:keepNext/>
      <w:keepLines/>
      <w:numPr>
        <w:ilvl w:val="8"/>
        <w:numId w:val="1"/>
      </w:numPr>
      <w:tabs>
        <w:tab w:val="clear" w:pos="360"/>
      </w:tabs>
      <w:spacing w:before="200"/>
      <w:ind w:left="1584" w:hanging="1584"/>
      <w:outlineLvl w:val="8"/>
    </w:pPr>
    <w:rPr>
      <w:rFonts w:ascii="Cambria" w:eastAsia="MS Gothic" w:hAnsi="Cambria"/>
      <w:i/>
      <w:iCs/>
      <w:color w:val="40404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h1 Знак,Attribute Heading 1 Знак,h11 Знак,Attribute Heading 11 Знак,h12 Знак,Attribute Heading 12 Знак,h111 Знак,Attribute Heading 111 Знак,h13 Знак,h14 Знак,h15 Знак,h16 Знак,h17 Знак,h18 Знак,h19 Знак,h110 Знак,L1 Знак,Level 1 Знак"/>
    <w:link w:val="1"/>
    <w:uiPriority w:val="99"/>
    <w:locked/>
    <w:rsid w:val="00A91529"/>
    <w:rPr>
      <w:rFonts w:ascii="Cambria" w:eastAsia="MS Gothic" w:hAnsi="Cambria"/>
      <w:b/>
      <w:bCs/>
      <w:color w:val="365F91"/>
      <w:sz w:val="28"/>
      <w:szCs w:val="28"/>
      <w:lang w:val="en-US" w:eastAsia="en-US"/>
    </w:rPr>
  </w:style>
  <w:style w:type="character" w:customStyle="1" w:styleId="21">
    <w:name w:val="Заголовок 2 Знак"/>
    <w:aliases w:val="H2 Знак,21 Знак,2 Знак,l2 Знак,level 2 heading Знак,h2 Знак,Level 2 Topic Heading Знак,h:2 Знак,h:2app Знак,sub-sect Знак,Heading Two Знак,headi Знак,heading2 Знак,h21 Знак,h22 Знак,T2 Знак,H... Знак,H2 Char Знак"/>
    <w:link w:val="20"/>
    <w:uiPriority w:val="99"/>
    <w:locked/>
    <w:rsid w:val="00484C7B"/>
    <w:rPr>
      <w:rFonts w:ascii="Cambria" w:eastAsia="MS Gothic" w:hAnsi="Cambria" w:cs="Times New Roman"/>
      <w:b/>
      <w:bCs/>
      <w:color w:val="365F91"/>
      <w:sz w:val="26"/>
      <w:szCs w:val="26"/>
      <w:lang w:val="en-US" w:eastAsia="en-US" w:bidi="ar-SA"/>
    </w:rPr>
  </w:style>
  <w:style w:type="character" w:customStyle="1" w:styleId="31">
    <w:name w:val="Заголовок 3 Знак"/>
    <w:aliases w:val="3 Знак,h3 Знак,l3 Знак,level 3 heading Знак,H3 Знак,h:3 Знак,TexteTitre3 Знак,sub-sub-sect Знак,sub-sub Знак,subsect Знак,Paragraph1 Знак,Paragraph2 Знак,Paragraph3 Знак,Paragraph11 Знак,Paragraph21 Знак,Paragraph4 Знак,Paragraph12 Знак"/>
    <w:link w:val="3"/>
    <w:uiPriority w:val="99"/>
    <w:locked/>
    <w:rsid w:val="00507900"/>
    <w:rPr>
      <w:rFonts w:ascii="Cambria" w:eastAsia="MS Gothic" w:hAnsi="Cambria" w:cs="Times New Roman"/>
      <w:b/>
      <w:bCs/>
      <w:color w:val="4F81BD"/>
      <w:sz w:val="22"/>
      <w:szCs w:val="22"/>
      <w:lang w:val="en-US" w:eastAsia="en-US" w:bidi="ar-SA"/>
    </w:rPr>
  </w:style>
  <w:style w:type="character" w:customStyle="1" w:styleId="40">
    <w:name w:val="Заголовок 4 Знак"/>
    <w:aliases w:val="H4 Знак,4 - Acceptance Criterion Знак,4 Знак"/>
    <w:link w:val="4"/>
    <w:uiPriority w:val="99"/>
    <w:locked/>
    <w:rsid w:val="006C2CC9"/>
    <w:rPr>
      <w:rFonts w:ascii="Arial" w:eastAsia="MS Gothic" w:hAnsi="Arial"/>
      <w:bCs/>
      <w:iCs/>
      <w:sz w:val="20"/>
      <w:lang w:val="en-US" w:eastAsia="en-US"/>
    </w:rPr>
  </w:style>
  <w:style w:type="character" w:customStyle="1" w:styleId="50">
    <w:name w:val="Заголовок 5 Знак"/>
    <w:aliases w:val="5 Знак,Block Label Знак"/>
    <w:link w:val="5"/>
    <w:uiPriority w:val="99"/>
    <w:locked/>
    <w:rsid w:val="00AE071A"/>
    <w:rPr>
      <w:rFonts w:ascii="Cambria" w:eastAsia="MS Gothic" w:hAnsi="Cambria" w:cs="Times New Roman"/>
      <w:color w:val="243F60"/>
      <w:sz w:val="22"/>
      <w:szCs w:val="22"/>
      <w:lang w:val="en-US" w:eastAsia="en-US" w:bidi="ar-SA"/>
    </w:rPr>
  </w:style>
  <w:style w:type="character" w:customStyle="1" w:styleId="60">
    <w:name w:val="Заголовок 6 Знак"/>
    <w:link w:val="6"/>
    <w:uiPriority w:val="99"/>
    <w:locked/>
    <w:rsid w:val="00AE071A"/>
    <w:rPr>
      <w:rFonts w:ascii="Cambria" w:eastAsia="MS Gothic" w:hAnsi="Cambria" w:cs="Times New Roman"/>
      <w:i/>
      <w:iCs/>
      <w:color w:val="243F60"/>
      <w:sz w:val="22"/>
      <w:szCs w:val="22"/>
      <w:lang w:val="en-US" w:eastAsia="en-US" w:bidi="ar-SA"/>
    </w:rPr>
  </w:style>
  <w:style w:type="character" w:customStyle="1" w:styleId="70">
    <w:name w:val="Заголовок 7 Знак"/>
    <w:link w:val="7"/>
    <w:uiPriority w:val="99"/>
    <w:locked/>
    <w:rsid w:val="00AE071A"/>
    <w:rPr>
      <w:rFonts w:ascii="Cambria" w:eastAsia="MS Gothic" w:hAnsi="Cambria" w:cs="Times New Roman"/>
      <w:i/>
      <w:iCs/>
      <w:color w:val="404040"/>
      <w:sz w:val="22"/>
      <w:szCs w:val="22"/>
      <w:lang w:val="en-US" w:eastAsia="en-US" w:bidi="ar-SA"/>
    </w:rPr>
  </w:style>
  <w:style w:type="character" w:customStyle="1" w:styleId="80">
    <w:name w:val="Заголовок 8 Знак"/>
    <w:link w:val="8"/>
    <w:uiPriority w:val="99"/>
    <w:locked/>
    <w:rsid w:val="00AE071A"/>
    <w:rPr>
      <w:rFonts w:ascii="Cambria" w:eastAsia="MS Gothic" w:hAnsi="Cambria" w:cs="Times New Roman"/>
      <w:color w:val="4F81BD"/>
      <w:lang w:val="en-US" w:eastAsia="en-US" w:bidi="ar-SA"/>
    </w:rPr>
  </w:style>
  <w:style w:type="character" w:customStyle="1" w:styleId="90">
    <w:name w:val="Заголовок 9 Знак"/>
    <w:link w:val="9"/>
    <w:uiPriority w:val="99"/>
    <w:locked/>
    <w:rsid w:val="00AE071A"/>
    <w:rPr>
      <w:rFonts w:ascii="Cambria" w:eastAsia="MS Gothic" w:hAnsi="Cambria" w:cs="Times New Roman"/>
      <w:i/>
      <w:iCs/>
      <w:color w:val="404040"/>
      <w:lang w:val="en-US" w:eastAsia="en-US" w:bidi="ar-SA"/>
    </w:rPr>
  </w:style>
  <w:style w:type="paragraph" w:styleId="a5">
    <w:name w:val="No Spacing"/>
    <w:link w:val="a6"/>
    <w:uiPriority w:val="99"/>
    <w:qFormat/>
    <w:rsid w:val="00F83923"/>
    <w:rPr>
      <w:sz w:val="22"/>
      <w:szCs w:val="22"/>
      <w:lang w:val="en-US" w:eastAsia="en-US"/>
    </w:rPr>
  </w:style>
  <w:style w:type="character" w:customStyle="1" w:styleId="a6">
    <w:name w:val="Без интервала Знак"/>
    <w:link w:val="a5"/>
    <w:uiPriority w:val="99"/>
    <w:locked/>
    <w:rsid w:val="00A83603"/>
    <w:rPr>
      <w:rFonts w:cs="Times New Roman"/>
      <w:sz w:val="22"/>
      <w:szCs w:val="22"/>
      <w:lang w:val="en-US" w:eastAsia="en-US" w:bidi="ar-SA"/>
    </w:rPr>
  </w:style>
  <w:style w:type="paragraph" w:styleId="a7">
    <w:name w:val="Balloon Text"/>
    <w:basedOn w:val="a1"/>
    <w:link w:val="a8"/>
    <w:uiPriority w:val="99"/>
    <w:semiHidden/>
    <w:rsid w:val="003A78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3A7875"/>
    <w:rPr>
      <w:rFonts w:ascii="Tahoma" w:hAnsi="Tahoma" w:cs="Tahoma"/>
      <w:sz w:val="16"/>
      <w:szCs w:val="16"/>
    </w:rPr>
  </w:style>
  <w:style w:type="paragraph" w:styleId="a9">
    <w:name w:val="Title"/>
    <w:basedOn w:val="a1"/>
    <w:next w:val="a1"/>
    <w:link w:val="aa"/>
    <w:uiPriority w:val="99"/>
    <w:qFormat/>
    <w:rsid w:val="000679BE"/>
    <w:pPr>
      <w:spacing w:after="300" w:line="240" w:lineRule="auto"/>
      <w:contextualSpacing/>
      <w:jc w:val="left"/>
    </w:pPr>
    <w:rPr>
      <w:rFonts w:ascii="Cambria" w:eastAsia="MS Gothic" w:hAnsi="Cambria"/>
      <w:color w:val="FFFFFF"/>
      <w:spacing w:val="5"/>
      <w:kern w:val="28"/>
      <w:sz w:val="48"/>
      <w:szCs w:val="52"/>
    </w:rPr>
  </w:style>
  <w:style w:type="character" w:customStyle="1" w:styleId="aa">
    <w:name w:val="Название Знак"/>
    <w:link w:val="a9"/>
    <w:uiPriority w:val="99"/>
    <w:locked/>
    <w:rsid w:val="000679BE"/>
    <w:rPr>
      <w:rFonts w:ascii="Cambria" w:eastAsia="MS Gothic" w:hAnsi="Cambria" w:cs="Times New Roman"/>
      <w:color w:val="FFFFFF"/>
      <w:spacing w:val="5"/>
      <w:kern w:val="28"/>
      <w:sz w:val="52"/>
      <w:szCs w:val="52"/>
    </w:rPr>
  </w:style>
  <w:style w:type="character" w:styleId="ab">
    <w:name w:val="Placeholder Text"/>
    <w:uiPriority w:val="99"/>
    <w:semiHidden/>
    <w:rsid w:val="003E40DD"/>
    <w:rPr>
      <w:rFonts w:cs="Times New Roman"/>
      <w:color w:val="808080"/>
    </w:rPr>
  </w:style>
  <w:style w:type="paragraph" w:styleId="ac">
    <w:name w:val="Subtitle"/>
    <w:basedOn w:val="pre-title"/>
    <w:next w:val="a1"/>
    <w:link w:val="ad"/>
    <w:uiPriority w:val="99"/>
    <w:qFormat/>
    <w:rsid w:val="00C11A6F"/>
    <w:pPr>
      <w:framePr w:wrap="around" w:xAlign="center" w:y="5596"/>
    </w:pPr>
  </w:style>
  <w:style w:type="character" w:customStyle="1" w:styleId="ad">
    <w:name w:val="Подзаголовок Знак"/>
    <w:link w:val="ac"/>
    <w:uiPriority w:val="99"/>
    <w:locked/>
    <w:rsid w:val="00C11A6F"/>
    <w:rPr>
      <w:rFonts w:ascii="Cambria" w:eastAsia="MS Gothic" w:hAnsi="Cambria" w:cs="Times New Roman"/>
      <w:color w:val="FFFFFF"/>
      <w:sz w:val="32"/>
    </w:rPr>
  </w:style>
  <w:style w:type="paragraph" w:styleId="ae">
    <w:name w:val="header"/>
    <w:basedOn w:val="a1"/>
    <w:link w:val="af"/>
    <w:uiPriority w:val="99"/>
    <w:rsid w:val="00661EE8"/>
    <w:pPr>
      <w:tabs>
        <w:tab w:val="center" w:pos="4680"/>
        <w:tab w:val="right" w:pos="9360"/>
      </w:tabs>
      <w:spacing w:line="240" w:lineRule="auto"/>
    </w:pPr>
  </w:style>
  <w:style w:type="character" w:customStyle="1" w:styleId="af">
    <w:name w:val="Верхний колонтитул Знак"/>
    <w:link w:val="ae"/>
    <w:uiPriority w:val="99"/>
    <w:locked/>
    <w:rsid w:val="00661EE8"/>
    <w:rPr>
      <w:rFonts w:cs="Times New Roman"/>
    </w:rPr>
  </w:style>
  <w:style w:type="paragraph" w:styleId="af0">
    <w:name w:val="footer"/>
    <w:basedOn w:val="a1"/>
    <w:link w:val="af1"/>
    <w:uiPriority w:val="99"/>
    <w:rsid w:val="00605CDD"/>
    <w:pPr>
      <w:tabs>
        <w:tab w:val="center" w:pos="4680"/>
        <w:tab w:val="right" w:pos="9360"/>
      </w:tabs>
      <w:spacing w:line="240" w:lineRule="auto"/>
    </w:pPr>
    <w:rPr>
      <w:sz w:val="18"/>
    </w:rPr>
  </w:style>
  <w:style w:type="character" w:customStyle="1" w:styleId="af1">
    <w:name w:val="Нижний колонтитул Знак"/>
    <w:link w:val="af0"/>
    <w:uiPriority w:val="99"/>
    <w:locked/>
    <w:rsid w:val="00605CDD"/>
    <w:rPr>
      <w:rFonts w:cs="Times New Roman"/>
      <w:sz w:val="18"/>
    </w:rPr>
  </w:style>
  <w:style w:type="table" w:styleId="af2">
    <w:name w:val="Table Grid"/>
    <w:basedOn w:val="a3"/>
    <w:uiPriority w:val="99"/>
    <w:rsid w:val="009B6864"/>
    <w:tblPr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6" w:space="0" w:color="4F81BD"/>
        <w:insideV w:val="single" w:sz="6" w:space="0" w:color="4F81BD"/>
      </w:tblBorders>
      <w:tblCellMar>
        <w:top w:w="29" w:type="dxa"/>
        <w:left w:w="58" w:type="dxa"/>
        <w:bottom w:w="29" w:type="dxa"/>
        <w:right w:w="58" w:type="dxa"/>
      </w:tblCellMar>
    </w:tblPr>
    <w:tcPr>
      <w:shd w:val="clear" w:color="auto" w:fill="FFFFFF"/>
    </w:tcPr>
    <w:tblStylePr w:type="firstRow">
      <w:rPr>
        <w:rFonts w:ascii="Calibri" w:hAnsi="Calibri" w:cs="Times New Roman"/>
        <w:b/>
        <w:color w:val="auto"/>
        <w:sz w:val="22"/>
      </w:rPr>
      <w:tblPr/>
      <w:tcPr>
        <w:shd w:val="clear" w:color="auto" w:fill="95B3D7"/>
      </w:tcPr>
    </w:tblStylePr>
  </w:style>
  <w:style w:type="paragraph" w:styleId="af3">
    <w:name w:val="caption"/>
    <w:basedOn w:val="a1"/>
    <w:next w:val="a1"/>
    <w:autoRedefine/>
    <w:uiPriority w:val="99"/>
    <w:qFormat/>
    <w:rsid w:val="00FB1959"/>
    <w:pPr>
      <w:keepNext/>
      <w:spacing w:after="120" w:line="240" w:lineRule="auto"/>
      <w:jc w:val="center"/>
    </w:pPr>
    <w:rPr>
      <w:b/>
      <w:bCs/>
      <w:color w:val="4F81BD"/>
      <w:sz w:val="18"/>
      <w:szCs w:val="18"/>
    </w:rPr>
  </w:style>
  <w:style w:type="character" w:styleId="af4">
    <w:name w:val="Strong"/>
    <w:uiPriority w:val="99"/>
    <w:qFormat/>
    <w:rsid w:val="00AE071A"/>
    <w:rPr>
      <w:rFonts w:cs="Times New Roman"/>
      <w:b/>
      <w:bCs/>
    </w:rPr>
  </w:style>
  <w:style w:type="character" w:styleId="af5">
    <w:name w:val="Emphasis"/>
    <w:uiPriority w:val="99"/>
    <w:qFormat/>
    <w:rsid w:val="00AE071A"/>
    <w:rPr>
      <w:rFonts w:cs="Times New Roman"/>
      <w:i/>
      <w:iCs/>
    </w:rPr>
  </w:style>
  <w:style w:type="paragraph" w:styleId="af6">
    <w:name w:val="List Paragraph"/>
    <w:basedOn w:val="a1"/>
    <w:uiPriority w:val="99"/>
    <w:qFormat/>
    <w:rsid w:val="00AE071A"/>
    <w:pPr>
      <w:ind w:left="720"/>
      <w:contextualSpacing/>
    </w:pPr>
  </w:style>
  <w:style w:type="paragraph" w:styleId="22">
    <w:name w:val="Quote"/>
    <w:basedOn w:val="a1"/>
    <w:next w:val="a1"/>
    <w:link w:val="23"/>
    <w:uiPriority w:val="99"/>
    <w:qFormat/>
    <w:rsid w:val="00860196"/>
    <w:pPr>
      <w:pBdr>
        <w:top w:val="single" w:sz="4" w:space="1" w:color="4F81BD"/>
        <w:bottom w:val="single" w:sz="4" w:space="1" w:color="4F81BD"/>
      </w:pBdr>
      <w:spacing w:before="120" w:after="120"/>
    </w:pPr>
    <w:rPr>
      <w:i/>
      <w:iCs/>
      <w:color w:val="4F81BD"/>
    </w:rPr>
  </w:style>
  <w:style w:type="character" w:customStyle="1" w:styleId="23">
    <w:name w:val="Цитата 2 Знак"/>
    <w:link w:val="22"/>
    <w:uiPriority w:val="99"/>
    <w:locked/>
    <w:rsid w:val="00A83603"/>
    <w:rPr>
      <w:rFonts w:cs="Times New Roman"/>
      <w:i/>
      <w:iCs/>
      <w:color w:val="4F81BD"/>
    </w:rPr>
  </w:style>
  <w:style w:type="paragraph" w:styleId="af7">
    <w:name w:val="Intense Quote"/>
    <w:basedOn w:val="a1"/>
    <w:next w:val="a1"/>
    <w:link w:val="af8"/>
    <w:uiPriority w:val="99"/>
    <w:qFormat/>
    <w:rsid w:val="00AE071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8">
    <w:name w:val="Выделенная цитата Знак"/>
    <w:link w:val="af7"/>
    <w:uiPriority w:val="99"/>
    <w:semiHidden/>
    <w:locked/>
    <w:rsid w:val="00A83603"/>
    <w:rPr>
      <w:rFonts w:cs="Times New Roman"/>
      <w:b/>
      <w:bCs/>
      <w:i/>
      <w:iCs/>
      <w:color w:val="4F81BD"/>
    </w:rPr>
  </w:style>
  <w:style w:type="character" w:styleId="af9">
    <w:name w:val="Subtle Emphasis"/>
    <w:uiPriority w:val="99"/>
    <w:qFormat/>
    <w:rsid w:val="00AE071A"/>
    <w:rPr>
      <w:rFonts w:cs="Times New Roman"/>
      <w:i/>
      <w:iCs/>
      <w:color w:val="808080"/>
    </w:rPr>
  </w:style>
  <w:style w:type="character" w:styleId="afa">
    <w:name w:val="Intense Emphasis"/>
    <w:uiPriority w:val="99"/>
    <w:qFormat/>
    <w:rsid w:val="00AE071A"/>
    <w:rPr>
      <w:rFonts w:cs="Times New Roman"/>
      <w:b/>
      <w:bCs/>
      <w:i/>
      <w:iCs/>
      <w:color w:val="4F81BD"/>
    </w:rPr>
  </w:style>
  <w:style w:type="character" w:styleId="afb">
    <w:name w:val="Subtle Reference"/>
    <w:uiPriority w:val="99"/>
    <w:qFormat/>
    <w:rsid w:val="00AE071A"/>
    <w:rPr>
      <w:rFonts w:cs="Times New Roman"/>
      <w:smallCaps/>
      <w:color w:val="C0504D"/>
      <w:u w:val="single"/>
    </w:rPr>
  </w:style>
  <w:style w:type="character" w:styleId="afc">
    <w:name w:val="Intense Reference"/>
    <w:uiPriority w:val="99"/>
    <w:qFormat/>
    <w:rsid w:val="00AE071A"/>
    <w:rPr>
      <w:rFonts w:cs="Times New Roman"/>
      <w:b/>
      <w:bCs/>
      <w:smallCaps/>
      <w:color w:val="C0504D"/>
      <w:spacing w:val="5"/>
      <w:u w:val="single"/>
    </w:rPr>
  </w:style>
  <w:style w:type="character" w:styleId="afd">
    <w:name w:val="Book Title"/>
    <w:uiPriority w:val="99"/>
    <w:qFormat/>
    <w:rsid w:val="00AE071A"/>
    <w:rPr>
      <w:rFonts w:cs="Times New Roman"/>
      <w:b/>
      <w:bCs/>
      <w:smallCaps/>
      <w:spacing w:val="5"/>
    </w:rPr>
  </w:style>
  <w:style w:type="paragraph" w:styleId="afe">
    <w:name w:val="TOC Heading"/>
    <w:basedOn w:val="1"/>
    <w:next w:val="a1"/>
    <w:uiPriority w:val="99"/>
    <w:qFormat/>
    <w:rsid w:val="00AE071A"/>
    <w:pPr>
      <w:outlineLvl w:val="9"/>
    </w:pPr>
  </w:style>
  <w:style w:type="paragraph" w:customStyle="1" w:styleId="Topheader">
    <w:name w:val="Top header"/>
    <w:basedOn w:val="a1"/>
    <w:uiPriority w:val="99"/>
    <w:rsid w:val="00FD5142"/>
    <w:pPr>
      <w:spacing w:line="240" w:lineRule="auto"/>
    </w:pPr>
  </w:style>
  <w:style w:type="paragraph" w:styleId="a0">
    <w:name w:val="List"/>
    <w:basedOn w:val="a1"/>
    <w:uiPriority w:val="99"/>
    <w:rsid w:val="007735BD"/>
    <w:pPr>
      <w:numPr>
        <w:numId w:val="11"/>
      </w:numPr>
      <w:tabs>
        <w:tab w:val="left" w:pos="360"/>
      </w:tabs>
      <w:contextualSpacing/>
    </w:pPr>
  </w:style>
  <w:style w:type="paragraph" w:customStyle="1" w:styleId="BulletIndent">
    <w:name w:val="Bullet Indent"/>
    <w:basedOn w:val="af6"/>
    <w:uiPriority w:val="99"/>
    <w:rsid w:val="006F2D9E"/>
    <w:pPr>
      <w:numPr>
        <w:numId w:val="15"/>
      </w:numPr>
    </w:pPr>
  </w:style>
  <w:style w:type="paragraph" w:styleId="aff">
    <w:name w:val="List Bullet"/>
    <w:basedOn w:val="BulletIndent"/>
    <w:uiPriority w:val="99"/>
    <w:rsid w:val="001A3045"/>
    <w:pPr>
      <w:spacing w:after="120"/>
    </w:pPr>
  </w:style>
  <w:style w:type="paragraph" w:styleId="11">
    <w:name w:val="toc 1"/>
    <w:basedOn w:val="a1"/>
    <w:next w:val="a1"/>
    <w:autoRedefine/>
    <w:uiPriority w:val="39"/>
    <w:rsid w:val="000B129C"/>
    <w:rPr>
      <w:b/>
    </w:rPr>
  </w:style>
  <w:style w:type="character" w:styleId="aff0">
    <w:name w:val="Hyperlink"/>
    <w:uiPriority w:val="99"/>
    <w:rsid w:val="00225C67"/>
    <w:rPr>
      <w:rFonts w:cs="Times New Roman"/>
      <w:color w:val="0000FF"/>
      <w:u w:val="single"/>
    </w:rPr>
  </w:style>
  <w:style w:type="paragraph" w:styleId="24">
    <w:name w:val="toc 2"/>
    <w:basedOn w:val="a1"/>
    <w:next w:val="a1"/>
    <w:autoRedefine/>
    <w:uiPriority w:val="39"/>
    <w:rsid w:val="004B19B5"/>
    <w:pPr>
      <w:tabs>
        <w:tab w:val="left" w:pos="880"/>
        <w:tab w:val="right" w:leader="dot" w:pos="9350"/>
      </w:tabs>
      <w:ind w:left="220"/>
      <w:jc w:val="left"/>
    </w:pPr>
    <w:rPr>
      <w:i/>
    </w:rPr>
  </w:style>
  <w:style w:type="paragraph" w:styleId="32">
    <w:name w:val="toc 3"/>
    <w:basedOn w:val="a1"/>
    <w:next w:val="a1"/>
    <w:autoRedefine/>
    <w:uiPriority w:val="39"/>
    <w:rsid w:val="00225C67"/>
    <w:pPr>
      <w:ind w:left="440"/>
    </w:pPr>
  </w:style>
  <w:style w:type="paragraph" w:styleId="12">
    <w:name w:val="index 1"/>
    <w:basedOn w:val="a1"/>
    <w:next w:val="a1"/>
    <w:autoRedefine/>
    <w:uiPriority w:val="99"/>
    <w:rsid w:val="00A02759"/>
    <w:pPr>
      <w:spacing w:line="240" w:lineRule="auto"/>
      <w:ind w:left="220" w:hanging="220"/>
    </w:pPr>
  </w:style>
  <w:style w:type="paragraph" w:styleId="aff1">
    <w:name w:val="index heading"/>
    <w:basedOn w:val="a1"/>
    <w:next w:val="12"/>
    <w:uiPriority w:val="99"/>
    <w:rsid w:val="00A02759"/>
    <w:rPr>
      <w:rFonts w:ascii="Cambria" w:eastAsia="MS Gothic" w:hAnsi="Cambria"/>
      <w:b/>
      <w:bCs/>
    </w:rPr>
  </w:style>
  <w:style w:type="paragraph" w:styleId="aff2">
    <w:name w:val="macro"/>
    <w:link w:val="aff3"/>
    <w:uiPriority w:val="99"/>
    <w:rsid w:val="00A027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 w:cs="Consolas"/>
      <w:lang w:val="en-US" w:eastAsia="en-US"/>
    </w:rPr>
  </w:style>
  <w:style w:type="character" w:customStyle="1" w:styleId="aff3">
    <w:name w:val="Текст макроса Знак"/>
    <w:link w:val="aff2"/>
    <w:uiPriority w:val="99"/>
    <w:locked/>
    <w:rsid w:val="00A02759"/>
    <w:rPr>
      <w:rFonts w:ascii="Consolas" w:hAnsi="Consolas" w:cs="Consolas"/>
      <w:lang w:val="en-US" w:eastAsia="en-US" w:bidi="ar-SA"/>
    </w:rPr>
  </w:style>
  <w:style w:type="paragraph" w:styleId="aff4">
    <w:name w:val="toa heading"/>
    <w:basedOn w:val="a1"/>
    <w:next w:val="a1"/>
    <w:uiPriority w:val="99"/>
    <w:rsid w:val="00A02759"/>
    <w:pPr>
      <w:spacing w:before="120"/>
    </w:pPr>
    <w:rPr>
      <w:rFonts w:ascii="Cambria" w:eastAsia="MS Gothic" w:hAnsi="Cambria"/>
      <w:b/>
      <w:bCs/>
      <w:sz w:val="24"/>
      <w:szCs w:val="24"/>
    </w:rPr>
  </w:style>
  <w:style w:type="paragraph" w:customStyle="1" w:styleId="Tableofcontents">
    <w:name w:val="Table of contents"/>
    <w:basedOn w:val="a1"/>
    <w:next w:val="a1"/>
    <w:uiPriority w:val="99"/>
    <w:rsid w:val="00484C7B"/>
    <w:pPr>
      <w:pageBreakBefore/>
    </w:pPr>
    <w:rPr>
      <w:rFonts w:ascii="Cambria" w:hAnsi="Cambria"/>
      <w:color w:val="365F91"/>
      <w:sz w:val="28"/>
    </w:rPr>
  </w:style>
  <w:style w:type="paragraph" w:styleId="2">
    <w:name w:val="List Bullet 2"/>
    <w:basedOn w:val="a1"/>
    <w:uiPriority w:val="99"/>
    <w:rsid w:val="007B5BDF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rsid w:val="007B5BDF"/>
    <w:pPr>
      <w:numPr>
        <w:numId w:val="5"/>
      </w:numPr>
      <w:tabs>
        <w:tab w:val="clear" w:pos="360"/>
        <w:tab w:val="num" w:pos="1080"/>
      </w:tabs>
      <w:ind w:left="1080"/>
      <w:contextualSpacing/>
    </w:pPr>
  </w:style>
  <w:style w:type="paragraph" w:customStyle="1" w:styleId="Body">
    <w:name w:val="Body"/>
    <w:basedOn w:val="a1"/>
    <w:uiPriority w:val="99"/>
    <w:rsid w:val="00E123FE"/>
  </w:style>
  <w:style w:type="character" w:styleId="aff5">
    <w:name w:val="annotation reference"/>
    <w:uiPriority w:val="99"/>
    <w:rsid w:val="000862B2"/>
    <w:rPr>
      <w:rFonts w:cs="Times New Roman"/>
      <w:sz w:val="16"/>
      <w:szCs w:val="16"/>
      <w:lang w:val="en-US" w:eastAsia="en-US" w:bidi="ar-SA"/>
    </w:rPr>
  </w:style>
  <w:style w:type="paragraph" w:customStyle="1" w:styleId="Picturecapture">
    <w:name w:val="Picture capture"/>
    <w:basedOn w:val="a1"/>
    <w:uiPriority w:val="99"/>
    <w:rsid w:val="00636DB9"/>
    <w:pPr>
      <w:keepNext/>
      <w:spacing w:before="200"/>
      <w:jc w:val="center"/>
    </w:pPr>
    <w:rPr>
      <w:sz w:val="18"/>
    </w:rPr>
  </w:style>
  <w:style w:type="table" w:customStyle="1" w:styleId="NC-2">
    <w:name w:val="NC-2"/>
    <w:basedOn w:val="af2"/>
    <w:uiPriority w:val="99"/>
    <w:rsid w:val="009B6864"/>
    <w:tblPr/>
    <w:tcPr>
      <w:shd w:val="clear" w:color="auto" w:fill="FFFFFF"/>
    </w:tcPr>
    <w:tblStylePr w:type="firstRow">
      <w:rPr>
        <w:rFonts w:ascii="Calibri" w:hAnsi="Calibri" w:cs="Times New Roman"/>
        <w:b w:val="0"/>
        <w:color w:val="auto"/>
        <w:sz w:val="22"/>
      </w:rPr>
      <w:tblPr/>
      <w:tcPr>
        <w:shd w:val="clear" w:color="auto" w:fill="FFFFFF"/>
      </w:tcPr>
    </w:tblStylePr>
    <w:tblStylePr w:type="firstCol">
      <w:rPr>
        <w:rFonts w:ascii="Calibri" w:hAnsi="Calibri" w:cs="Times New Roman"/>
        <w:b/>
        <w:color w:val="auto"/>
        <w:sz w:val="22"/>
      </w:rPr>
      <w:tblPr/>
      <w:tcPr>
        <w:shd w:val="clear" w:color="auto" w:fill="95B3D7"/>
      </w:tcPr>
    </w:tblStylePr>
    <w:tblStylePr w:type="nwCell">
      <w:rPr>
        <w:rFonts w:ascii="Calibri" w:hAnsi="Calibri" w:cs="Times New Roman"/>
        <w:b/>
        <w:color w:val="auto"/>
        <w:sz w:val="22"/>
      </w:rPr>
      <w:tblPr/>
      <w:tcPr>
        <w:shd w:val="clear" w:color="auto" w:fill="95B3D7"/>
      </w:tcPr>
    </w:tblStylePr>
  </w:style>
  <w:style w:type="paragraph" w:customStyle="1" w:styleId="pre-title">
    <w:name w:val="pre-title"/>
    <w:basedOn w:val="a5"/>
    <w:uiPriority w:val="99"/>
    <w:rsid w:val="00F252D8"/>
    <w:pPr>
      <w:framePr w:hSpace="187" w:wrap="around" w:vAnchor="page" w:hAnchor="margin" w:y="6031"/>
    </w:pPr>
    <w:rPr>
      <w:rFonts w:ascii="Cambria" w:eastAsia="MS Gothic" w:hAnsi="Cambria"/>
      <w:color w:val="FFFFFF"/>
      <w:sz w:val="32"/>
    </w:rPr>
  </w:style>
  <w:style w:type="paragraph" w:styleId="aff6">
    <w:name w:val="Document Map"/>
    <w:basedOn w:val="a1"/>
    <w:link w:val="aff7"/>
    <w:uiPriority w:val="99"/>
    <w:semiHidden/>
    <w:rsid w:val="00BB51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7">
    <w:name w:val="Схема документа Знак"/>
    <w:link w:val="aff6"/>
    <w:uiPriority w:val="99"/>
    <w:semiHidden/>
    <w:locked/>
    <w:rsid w:val="00BB5131"/>
    <w:rPr>
      <w:rFonts w:ascii="Tahoma" w:hAnsi="Tahoma" w:cs="Tahoma"/>
      <w:sz w:val="16"/>
      <w:szCs w:val="16"/>
    </w:rPr>
  </w:style>
  <w:style w:type="paragraph" w:customStyle="1" w:styleId="Notes">
    <w:name w:val="Notes"/>
    <w:basedOn w:val="a1"/>
    <w:autoRedefine/>
    <w:uiPriority w:val="99"/>
    <w:rsid w:val="00244028"/>
    <w:pPr>
      <w:spacing w:before="240" w:after="120"/>
      <w:ind w:left="360"/>
    </w:pPr>
    <w:rPr>
      <w:i/>
    </w:rPr>
  </w:style>
  <w:style w:type="character" w:customStyle="1" w:styleId="Version">
    <w:name w:val="Version"/>
    <w:uiPriority w:val="99"/>
    <w:rsid w:val="00D854BE"/>
    <w:rPr>
      <w:rFonts w:ascii="Cambria" w:hAnsi="Cambria" w:cs="Times New Roman"/>
      <w:b/>
      <w:i/>
      <w:color w:val="4F81BD"/>
      <w:sz w:val="22"/>
      <w:szCs w:val="22"/>
      <w:lang w:val="en-US" w:eastAsia="en-US" w:bidi="ar-SA"/>
    </w:rPr>
  </w:style>
  <w:style w:type="paragraph" w:styleId="41">
    <w:name w:val="toc 4"/>
    <w:basedOn w:val="a1"/>
    <w:next w:val="a1"/>
    <w:autoRedefine/>
    <w:uiPriority w:val="99"/>
    <w:semiHidden/>
    <w:rsid w:val="00F1088A"/>
    <w:pPr>
      <w:ind w:left="660"/>
    </w:pPr>
  </w:style>
  <w:style w:type="paragraph" w:styleId="51">
    <w:name w:val="toc 5"/>
    <w:basedOn w:val="a1"/>
    <w:next w:val="a1"/>
    <w:autoRedefine/>
    <w:uiPriority w:val="99"/>
    <w:semiHidden/>
    <w:rsid w:val="00F1088A"/>
    <w:pPr>
      <w:ind w:left="880"/>
    </w:pPr>
  </w:style>
  <w:style w:type="paragraph" w:styleId="61">
    <w:name w:val="toc 6"/>
    <w:basedOn w:val="a1"/>
    <w:next w:val="a1"/>
    <w:autoRedefine/>
    <w:uiPriority w:val="99"/>
    <w:semiHidden/>
    <w:rsid w:val="00F1088A"/>
    <w:pPr>
      <w:ind w:left="1100"/>
    </w:pPr>
  </w:style>
  <w:style w:type="paragraph" w:styleId="71">
    <w:name w:val="toc 7"/>
    <w:basedOn w:val="a1"/>
    <w:next w:val="a1"/>
    <w:autoRedefine/>
    <w:uiPriority w:val="99"/>
    <w:semiHidden/>
    <w:rsid w:val="00F1088A"/>
    <w:pPr>
      <w:ind w:left="1320"/>
    </w:pPr>
  </w:style>
  <w:style w:type="paragraph" w:styleId="81">
    <w:name w:val="toc 8"/>
    <w:basedOn w:val="a1"/>
    <w:next w:val="a1"/>
    <w:autoRedefine/>
    <w:uiPriority w:val="99"/>
    <w:semiHidden/>
    <w:rsid w:val="00F1088A"/>
    <w:pPr>
      <w:ind w:left="1540"/>
    </w:pPr>
  </w:style>
  <w:style w:type="paragraph" w:styleId="91">
    <w:name w:val="toc 9"/>
    <w:basedOn w:val="a1"/>
    <w:next w:val="a1"/>
    <w:autoRedefine/>
    <w:uiPriority w:val="99"/>
    <w:semiHidden/>
    <w:rsid w:val="00F1088A"/>
    <w:pPr>
      <w:ind w:left="1760"/>
    </w:pPr>
  </w:style>
  <w:style w:type="paragraph" w:customStyle="1" w:styleId="Codesample">
    <w:name w:val="Code sample"/>
    <w:basedOn w:val="a1"/>
    <w:uiPriority w:val="99"/>
    <w:rsid w:val="00A962B6"/>
    <w:pPr>
      <w:tabs>
        <w:tab w:val="left" w:pos="432"/>
        <w:tab w:val="left" w:pos="864"/>
        <w:tab w:val="left" w:pos="1296"/>
        <w:tab w:val="left" w:pos="1728"/>
      </w:tabs>
      <w:spacing w:line="240" w:lineRule="auto"/>
      <w:ind w:left="270"/>
      <w:jc w:val="left"/>
    </w:pPr>
    <w:rPr>
      <w:rFonts w:ascii="Courier New" w:hAnsi="Courier New"/>
      <w:color w:val="4F81BD"/>
      <w:spacing w:val="-8"/>
    </w:rPr>
  </w:style>
  <w:style w:type="paragraph" w:customStyle="1" w:styleId="Version-paragraph">
    <w:name w:val="Version-paragraph"/>
    <w:basedOn w:val="Tableofcontents"/>
    <w:uiPriority w:val="99"/>
    <w:rsid w:val="00D854BE"/>
    <w:pPr>
      <w:pageBreakBefore w:val="0"/>
      <w:spacing w:before="240"/>
    </w:pPr>
    <w:rPr>
      <w:i/>
    </w:rPr>
  </w:style>
  <w:style w:type="paragraph" w:styleId="25">
    <w:name w:val="List Number 2"/>
    <w:basedOn w:val="a1"/>
    <w:uiPriority w:val="99"/>
    <w:rsid w:val="0047620C"/>
    <w:pPr>
      <w:tabs>
        <w:tab w:val="num" w:pos="643"/>
      </w:tabs>
      <w:ind w:left="643" w:hanging="360"/>
      <w:contextualSpacing/>
    </w:pPr>
  </w:style>
  <w:style w:type="paragraph" w:customStyle="1" w:styleId="TableText">
    <w:name w:val="Table Text"/>
    <w:basedOn w:val="a1"/>
    <w:uiPriority w:val="99"/>
    <w:rsid w:val="0047620C"/>
    <w:pPr>
      <w:jc w:val="left"/>
    </w:pPr>
  </w:style>
  <w:style w:type="table" w:customStyle="1" w:styleId="NC2">
    <w:name w:val="NC2"/>
    <w:uiPriority w:val="99"/>
    <w:rsid w:val="00AE6154"/>
    <w:tblPr>
      <w:tblInd w:w="0" w:type="dxa"/>
      <w:tblBorders>
        <w:top w:val="single" w:sz="6" w:space="0" w:color="4F81BD"/>
        <w:left w:val="single" w:sz="6" w:space="0" w:color="4F81BD"/>
        <w:bottom w:val="single" w:sz="6" w:space="0" w:color="4F81BD"/>
        <w:right w:val="single" w:sz="6" w:space="0" w:color="4F81BD"/>
        <w:insideH w:val="single" w:sz="6" w:space="0" w:color="4F81BD"/>
        <w:insideV w:val="single" w:sz="6" w:space="0" w:color="4F81BD"/>
      </w:tblBorders>
      <w:tblCellMar>
        <w:top w:w="11" w:type="dxa"/>
        <w:left w:w="23" w:type="dxa"/>
        <w:bottom w:w="11" w:type="dxa"/>
        <w:right w:w="23" w:type="dxa"/>
      </w:tblCellMar>
    </w:tblPr>
  </w:style>
  <w:style w:type="paragraph" w:customStyle="1" w:styleId="Text">
    <w:name w:val="_Text"/>
    <w:basedOn w:val="a1"/>
    <w:link w:val="TextCharChar"/>
    <w:uiPriority w:val="99"/>
    <w:rsid w:val="00AE6154"/>
    <w:pPr>
      <w:spacing w:before="60" w:after="60" w:line="240" w:lineRule="auto"/>
      <w:jc w:val="left"/>
    </w:pPr>
    <w:rPr>
      <w:rFonts w:ascii="Verdana" w:hAnsi="Verdana"/>
      <w:bCs/>
      <w:color w:val="333333"/>
      <w:sz w:val="19"/>
      <w:szCs w:val="19"/>
      <w:lang w:val="en-GB" w:eastAsia="en-GB"/>
    </w:rPr>
  </w:style>
  <w:style w:type="character" w:customStyle="1" w:styleId="TextCharChar">
    <w:name w:val="_Text Char Char"/>
    <w:link w:val="Text"/>
    <w:uiPriority w:val="99"/>
    <w:locked/>
    <w:rsid w:val="00AE6154"/>
    <w:rPr>
      <w:rFonts w:ascii="Verdana" w:hAnsi="Verdana" w:cs="Times New Roman"/>
      <w:bCs/>
      <w:color w:val="333333"/>
      <w:sz w:val="19"/>
      <w:szCs w:val="19"/>
      <w:lang w:val="en-GB" w:eastAsia="en-GB" w:bidi="ar-SA"/>
    </w:rPr>
  </w:style>
  <w:style w:type="paragraph" w:customStyle="1" w:styleId="Line">
    <w:name w:val="_Line"/>
    <w:basedOn w:val="a1"/>
    <w:next w:val="Text"/>
    <w:uiPriority w:val="99"/>
    <w:rsid w:val="00AE6154"/>
    <w:pPr>
      <w:pBdr>
        <w:top w:val="single" w:sz="4" w:space="0" w:color="999999"/>
      </w:pBdr>
      <w:spacing w:before="240" w:after="60" w:line="240" w:lineRule="auto"/>
      <w:jc w:val="left"/>
    </w:pPr>
    <w:rPr>
      <w:rFonts w:ascii="Verdana" w:hAnsi="Verdana"/>
      <w:bCs/>
      <w:color w:val="333333"/>
      <w:sz w:val="18"/>
      <w:szCs w:val="19"/>
      <w:lang w:val="en-NZ" w:eastAsia="en-GB"/>
    </w:rPr>
  </w:style>
  <w:style w:type="paragraph" w:customStyle="1" w:styleId="TableText0">
    <w:name w:val="_Table Text"/>
    <w:basedOn w:val="a1"/>
    <w:link w:val="TableTextChar"/>
    <w:uiPriority w:val="99"/>
    <w:rsid w:val="00AE15C7"/>
    <w:pPr>
      <w:spacing w:before="60" w:after="60" w:line="240" w:lineRule="auto"/>
    </w:pPr>
    <w:rPr>
      <w:rFonts w:ascii="Tahoma" w:hAnsi="Tahoma"/>
      <w:bCs/>
      <w:szCs w:val="19"/>
      <w:lang w:eastAsia="en-GB"/>
    </w:rPr>
  </w:style>
  <w:style w:type="character" w:customStyle="1" w:styleId="TableTextChar">
    <w:name w:val="_Table Text Char"/>
    <w:link w:val="TableText0"/>
    <w:uiPriority w:val="99"/>
    <w:locked/>
    <w:rsid w:val="00AE15C7"/>
    <w:rPr>
      <w:rFonts w:ascii="Tahoma" w:hAnsi="Tahoma" w:cs="Times New Roman"/>
      <w:bCs/>
      <w:sz w:val="19"/>
      <w:szCs w:val="19"/>
      <w:lang w:eastAsia="en-GB" w:bidi="ar-SA"/>
    </w:rPr>
  </w:style>
  <w:style w:type="paragraph" w:styleId="aff8">
    <w:name w:val="Body Text"/>
    <w:basedOn w:val="a1"/>
    <w:link w:val="aff9"/>
    <w:uiPriority w:val="99"/>
    <w:rsid w:val="00330518"/>
    <w:pPr>
      <w:spacing w:before="60" w:after="120" w:line="240" w:lineRule="auto"/>
      <w:jc w:val="left"/>
    </w:pPr>
    <w:rPr>
      <w:szCs w:val="20"/>
    </w:rPr>
  </w:style>
  <w:style w:type="character" w:customStyle="1" w:styleId="aff9">
    <w:name w:val="Основной текст Знак"/>
    <w:link w:val="aff8"/>
    <w:uiPriority w:val="99"/>
    <w:locked/>
    <w:rsid w:val="00330518"/>
    <w:rPr>
      <w:rFonts w:ascii="Arial" w:hAnsi="Arial" w:cs="Times New Roman"/>
      <w:sz w:val="20"/>
      <w:szCs w:val="20"/>
      <w:lang w:bidi="ar-SA"/>
    </w:rPr>
  </w:style>
  <w:style w:type="paragraph" w:styleId="affa">
    <w:name w:val="annotation text"/>
    <w:basedOn w:val="a1"/>
    <w:link w:val="affb"/>
    <w:uiPriority w:val="99"/>
    <w:semiHidden/>
    <w:rsid w:val="0080403A"/>
    <w:pPr>
      <w:spacing w:line="240" w:lineRule="auto"/>
    </w:pPr>
    <w:rPr>
      <w:szCs w:val="20"/>
    </w:rPr>
  </w:style>
  <w:style w:type="character" w:customStyle="1" w:styleId="affb">
    <w:name w:val="Текст примечания Знак"/>
    <w:link w:val="affa"/>
    <w:uiPriority w:val="99"/>
    <w:semiHidden/>
    <w:locked/>
    <w:rsid w:val="0080403A"/>
    <w:rPr>
      <w:rFonts w:cs="Times New Roman"/>
      <w:sz w:val="20"/>
      <w:szCs w:val="20"/>
    </w:rPr>
  </w:style>
  <w:style w:type="paragraph" w:styleId="affc">
    <w:name w:val="annotation subject"/>
    <w:basedOn w:val="affa"/>
    <w:next w:val="affa"/>
    <w:link w:val="affd"/>
    <w:uiPriority w:val="99"/>
    <w:semiHidden/>
    <w:rsid w:val="0080403A"/>
    <w:rPr>
      <w:b/>
      <w:bCs/>
    </w:rPr>
  </w:style>
  <w:style w:type="character" w:customStyle="1" w:styleId="affd">
    <w:name w:val="Тема примечания Знак"/>
    <w:link w:val="affc"/>
    <w:uiPriority w:val="99"/>
    <w:semiHidden/>
    <w:locked/>
    <w:rsid w:val="0080403A"/>
    <w:rPr>
      <w:rFonts w:cs="Times New Roman"/>
      <w:b/>
      <w:bCs/>
      <w:sz w:val="20"/>
      <w:szCs w:val="20"/>
    </w:rPr>
  </w:style>
  <w:style w:type="paragraph" w:styleId="affe">
    <w:name w:val="Normal (Web)"/>
    <w:basedOn w:val="a1"/>
    <w:uiPriority w:val="99"/>
    <w:semiHidden/>
    <w:rsid w:val="0037759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ru-RU" w:eastAsia="ru-RU"/>
    </w:rPr>
  </w:style>
  <w:style w:type="paragraph" w:styleId="a">
    <w:name w:val="List Number"/>
    <w:basedOn w:val="a1"/>
    <w:uiPriority w:val="99"/>
    <w:rsid w:val="0044730F"/>
    <w:pPr>
      <w:numPr>
        <w:numId w:val="4"/>
      </w:numPr>
      <w:tabs>
        <w:tab w:val="clear" w:pos="643"/>
      </w:tabs>
      <w:ind w:left="0" w:firstLine="0"/>
      <w:contextualSpacing/>
    </w:pPr>
  </w:style>
  <w:style w:type="paragraph" w:customStyle="1" w:styleId="TableTitle">
    <w:name w:val="Table Title"/>
    <w:basedOn w:val="a1"/>
    <w:link w:val="TableTitleChar"/>
    <w:uiPriority w:val="99"/>
    <w:rsid w:val="00DB1467"/>
    <w:pPr>
      <w:keepNext/>
      <w:keepLines/>
      <w:spacing w:before="60" w:after="60" w:line="240" w:lineRule="auto"/>
      <w:jc w:val="left"/>
    </w:pPr>
    <w:rPr>
      <w:rFonts w:ascii="Tahoma" w:hAnsi="Tahoma"/>
      <w:b/>
      <w:bCs/>
      <w:szCs w:val="19"/>
      <w:lang w:eastAsia="en-GB"/>
    </w:rPr>
  </w:style>
  <w:style w:type="character" w:customStyle="1" w:styleId="TableTitleChar">
    <w:name w:val="Table Title Char"/>
    <w:link w:val="TableTitle"/>
    <w:uiPriority w:val="99"/>
    <w:locked/>
    <w:rsid w:val="00DB1467"/>
    <w:rPr>
      <w:rFonts w:ascii="Tahoma" w:hAnsi="Tahoma" w:cs="Times New Roman"/>
      <w:b/>
      <w:bCs/>
      <w:sz w:val="19"/>
      <w:szCs w:val="19"/>
      <w:lang w:eastAsia="en-GB" w:bidi="ar-SA"/>
    </w:rPr>
  </w:style>
  <w:style w:type="character" w:customStyle="1" w:styleId="StyleBoldItalic">
    <w:name w:val="Style Bold Italic"/>
    <w:uiPriority w:val="99"/>
    <w:rsid w:val="00B07C68"/>
    <w:rPr>
      <w:i/>
    </w:rPr>
  </w:style>
  <w:style w:type="paragraph" w:customStyle="1" w:styleId="Tableheader">
    <w:name w:val="Table_header"/>
    <w:basedOn w:val="a1"/>
    <w:next w:val="a1"/>
    <w:uiPriority w:val="99"/>
    <w:rsid w:val="00B07C68"/>
    <w:pPr>
      <w:spacing w:before="60" w:after="60" w:line="240" w:lineRule="auto"/>
      <w:jc w:val="left"/>
    </w:pPr>
    <w:rPr>
      <w:rFonts w:ascii="Tahoma" w:hAnsi="Tahoma"/>
      <w:b/>
      <w:szCs w:val="20"/>
    </w:rPr>
  </w:style>
  <w:style w:type="paragraph" w:customStyle="1" w:styleId="Heading6Heading6Char1">
    <w:name w:val="Heading 6.Heading 6 Char1"/>
    <w:basedOn w:val="a1"/>
    <w:uiPriority w:val="99"/>
    <w:rsid w:val="0044730F"/>
    <w:pPr>
      <w:tabs>
        <w:tab w:val="num" w:pos="0"/>
      </w:tabs>
      <w:spacing w:before="60" w:after="60" w:line="240" w:lineRule="auto"/>
      <w:jc w:val="left"/>
    </w:pPr>
    <w:rPr>
      <w:rFonts w:ascii="Tahoma" w:hAnsi="Tahoma"/>
      <w:szCs w:val="20"/>
      <w:lang w:val="ru-RU" w:eastAsia="ru-RU"/>
    </w:rPr>
  </w:style>
  <w:style w:type="numbering" w:customStyle="1" w:styleId="Multilevellist-numbered">
    <w:name w:val="Multilevel list - numbered"/>
    <w:rsid w:val="0011123F"/>
    <w:pPr>
      <w:numPr>
        <w:numId w:val="14"/>
      </w:numPr>
    </w:pPr>
  </w:style>
  <w:style w:type="numbering" w:customStyle="1" w:styleId="Multilevellist">
    <w:name w:val="Multilevel list"/>
    <w:rsid w:val="0011123F"/>
    <w:pPr>
      <w:numPr>
        <w:numId w:val="1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10">
    <w:name w:val="Multilevellist-numbered"/>
    <w:pPr>
      <w:numPr>
        <w:numId w:val="14"/>
      </w:numPr>
    </w:pPr>
  </w:style>
  <w:style w:type="numbering" w:customStyle="1" w:styleId="21">
    <w:name w:val="Multilevellist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6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211">
      <w:marLeft w:val="480"/>
      <w:marRight w:val="1200"/>
      <w:marTop w:val="12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zov\Desktop\NC.Account.Project.ANL.Use_Cases.v0.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C0B86-3592-4ED9-8429-96DB1E670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NC.Account.Project.ANL.Use_Cases.v0.01</Template>
  <TotalTime>500</TotalTime>
  <Pages>17</Pages>
  <Words>9562</Words>
  <Characters>5451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Use-Cases and Acceptance Criteria</vt:lpstr>
    </vt:vector>
  </TitlesOfParts>
  <Company>NetCracker Technology Corp.</Company>
  <LinksUpToDate>false</LinksUpToDate>
  <CharactersWithSpaces>14984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Use-Cases and Acceptance Criteria</dc:title>
  <dc:subject/>
  <dc:creator>Ihor Dvorsky</dc:creator>
  <cp:keywords/>
  <dc:description/>
  <cp:lastModifiedBy>Maxim Makuha</cp:lastModifiedBy>
  <cp:revision>210</cp:revision>
  <dcterms:created xsi:type="dcterms:W3CDTF">2015-09-21T12:34:00Z</dcterms:created>
  <dcterms:modified xsi:type="dcterms:W3CDTF">2015-10-07T20:24:00Z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0x01010029C6004DBD6A3C4DA9D1ECB1FEAD4A51</vt:lpwstr>
  </property>
  <property fmtid="{D5CDD505-2E9C-101B-9397-08002B2CF9AE}" pid="3" name="Project Name">
    <vt:lpwstr>NTT Com DCM Project</vt:lpwstr>
  </property>
  <property fmtid="{D5CDD505-2E9C-101B-9397-08002B2CF9AE}" pid="4" name="Version">
    <vt:lpwstr>0.1.0</vt:lpwstr>
  </property>
  <property fmtid="{D5CDD505-2E9C-101B-9397-08002B2CF9AE}" pid="5" name="Version0">
    <vt:lpwstr/>
  </property>
</Properties>
</file>